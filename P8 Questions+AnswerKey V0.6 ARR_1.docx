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56BC4" w14:textId="77777777" w:rsidR="002A4C90" w:rsidRPr="006909E9" w:rsidRDefault="002A4C90" w:rsidP="002A4C90">
      <w:pPr>
        <w:jc w:val="center"/>
        <w:rPr>
          <w:sz w:val="72"/>
          <w:szCs w:val="72"/>
        </w:rPr>
      </w:pPr>
      <w:r w:rsidRPr="006909E9">
        <w:rPr>
          <w:sz w:val="72"/>
          <w:szCs w:val="72"/>
        </w:rPr>
        <w:t xml:space="preserve">Avanti Learning </w:t>
      </w:r>
      <w:commentRangeStart w:id="0"/>
      <w:r w:rsidRPr="006909E9">
        <w:rPr>
          <w:sz w:val="72"/>
          <w:szCs w:val="72"/>
        </w:rPr>
        <w:t>Centre</w:t>
      </w:r>
      <w:commentRangeEnd w:id="0"/>
      <w:r w:rsidR="004B499E">
        <w:rPr>
          <w:rStyle w:val="CommentReference"/>
        </w:rPr>
        <w:commentReference w:id="0"/>
      </w:r>
    </w:p>
    <w:p w14:paraId="7E643A95" w14:textId="77777777" w:rsidR="002A4C90" w:rsidRPr="006909E9" w:rsidRDefault="002A4C90" w:rsidP="002A4C90">
      <w:pPr>
        <w:jc w:val="center"/>
        <w:rPr>
          <w:sz w:val="52"/>
          <w:szCs w:val="52"/>
        </w:rPr>
      </w:pPr>
      <w:r w:rsidRPr="006909E9">
        <w:rPr>
          <w:sz w:val="52"/>
          <w:szCs w:val="52"/>
        </w:rPr>
        <w:t>2014 - 2016</w:t>
      </w:r>
    </w:p>
    <w:p w14:paraId="6628540C" w14:textId="77777777" w:rsidR="002A4C90" w:rsidRPr="007F21EE" w:rsidRDefault="002A4C90" w:rsidP="002A4C90">
      <w:pPr>
        <w:pStyle w:val="TOC1"/>
      </w:pPr>
    </w:p>
    <w:p w14:paraId="342D3C2F" w14:textId="77777777" w:rsidR="002A4C90" w:rsidRPr="007F21EE" w:rsidRDefault="002A4C90" w:rsidP="002A4C90"/>
    <w:p w14:paraId="466A9929" w14:textId="77777777" w:rsidR="002A4C90" w:rsidRPr="007F21EE" w:rsidRDefault="004B499E" w:rsidP="002A4C90">
      <w:r>
        <w:rPr>
          <w:rStyle w:val="CommentReference"/>
        </w:rPr>
        <w:commentReference w:id="1"/>
      </w:r>
    </w:p>
    <w:p w14:paraId="676501D4" w14:textId="77777777" w:rsidR="002A4C90" w:rsidRDefault="008F2EC4" w:rsidP="002A4C90">
      <w:r>
        <w:rPr>
          <w:rStyle w:val="CommentReference"/>
        </w:rPr>
        <w:commentReference w:id="2"/>
      </w:r>
    </w:p>
    <w:p w14:paraId="639E58BF" w14:textId="77777777" w:rsidR="00DA5EE3" w:rsidRDefault="00DA5EE3" w:rsidP="002A4C90"/>
    <w:p w14:paraId="4CBF7EA3" w14:textId="77777777" w:rsidR="00DA5EE3" w:rsidRDefault="00DA5EE3" w:rsidP="002A4C90"/>
    <w:p w14:paraId="696A1897" w14:textId="77777777" w:rsidR="00DA5EE3" w:rsidRDefault="00DA5EE3" w:rsidP="002A4C90"/>
    <w:p w14:paraId="263E4FD8" w14:textId="77777777" w:rsidR="00DA5EE3" w:rsidRDefault="00DA5EE3" w:rsidP="002A4C90"/>
    <w:p w14:paraId="3F89D607" w14:textId="77777777" w:rsidR="00DA5EE3" w:rsidRDefault="00DA5EE3" w:rsidP="002A4C90"/>
    <w:p w14:paraId="25E4AC1A" w14:textId="77777777" w:rsidR="00DA5EE3" w:rsidRDefault="00DA5EE3" w:rsidP="002A4C90"/>
    <w:p w14:paraId="50AB27F4" w14:textId="77777777" w:rsidR="00DA5EE3" w:rsidRDefault="00DA5EE3" w:rsidP="002A4C90"/>
    <w:p w14:paraId="5128928F" w14:textId="77777777" w:rsidR="00DA5EE3" w:rsidRDefault="00DA5EE3" w:rsidP="002A4C90"/>
    <w:p w14:paraId="1C8B4667" w14:textId="77777777" w:rsidR="00DA5EE3" w:rsidRDefault="00DA5EE3" w:rsidP="002A4C90"/>
    <w:p w14:paraId="261897B7" w14:textId="77777777" w:rsidR="00DA5EE3" w:rsidRDefault="00DA5EE3" w:rsidP="002A4C90"/>
    <w:p w14:paraId="18810719" w14:textId="77777777" w:rsidR="00DA5EE3" w:rsidRDefault="00DA5EE3" w:rsidP="002A4C90"/>
    <w:p w14:paraId="28FA05BA" w14:textId="77777777" w:rsidR="00DA5EE3" w:rsidRDefault="00DA5EE3" w:rsidP="002A4C90"/>
    <w:p w14:paraId="1ABA7A87" w14:textId="77777777" w:rsidR="00DA5EE3" w:rsidRDefault="00DA5EE3" w:rsidP="002A4C90"/>
    <w:p w14:paraId="7EFB4B3B" w14:textId="77777777" w:rsidR="00DA5EE3" w:rsidRDefault="00DA5EE3" w:rsidP="002A4C90"/>
    <w:p w14:paraId="29041F26" w14:textId="77777777" w:rsidR="002A4C90" w:rsidRDefault="002A4C90" w:rsidP="002A4C90"/>
    <w:p w14:paraId="1E2BCC53" w14:textId="77777777" w:rsidR="002A4C90" w:rsidRDefault="002A4C90" w:rsidP="002A4C90"/>
    <w:p w14:paraId="114A45A0" w14:textId="77777777" w:rsidR="002A4C90" w:rsidRDefault="002A4C90" w:rsidP="002A4C90"/>
    <w:p w14:paraId="695DCAD0" w14:textId="77777777" w:rsidR="002A4C90" w:rsidRDefault="002A4C90" w:rsidP="002A4C90"/>
    <w:p w14:paraId="4E3A7689" w14:textId="77777777" w:rsidR="002A4C90" w:rsidRDefault="002A4C90" w:rsidP="002A4C90"/>
    <w:p w14:paraId="33E251F8" w14:textId="77777777" w:rsidR="002A4C90" w:rsidRDefault="002A4C90" w:rsidP="002A4C90"/>
    <w:p w14:paraId="0892675D" w14:textId="77777777" w:rsidR="002A4C90" w:rsidRDefault="002A4C90" w:rsidP="002A4C90"/>
    <w:p w14:paraId="73941680" w14:textId="77777777" w:rsidR="002A4C90" w:rsidRDefault="002A4C90" w:rsidP="002A4C90"/>
    <w:p w14:paraId="133023CA" w14:textId="77777777" w:rsidR="002A4C90" w:rsidRDefault="002A4C90" w:rsidP="002A4C90"/>
    <w:p w14:paraId="38D9B674" w14:textId="77777777" w:rsidR="002A4C90" w:rsidRDefault="002A4C90" w:rsidP="002A4C90"/>
    <w:p w14:paraId="0C6F55AA" w14:textId="13973FA7" w:rsidR="002A4C90" w:rsidRPr="00742F33" w:rsidRDefault="002A4C90" w:rsidP="002A4C90">
      <w:pPr>
        <w:pStyle w:val="Heading1"/>
        <w:jc w:val="center"/>
      </w:pPr>
      <w:bookmarkStart w:id="3" w:name="_Toc399512833"/>
      <w:r>
        <w:lastRenderedPageBreak/>
        <w:t>P</w:t>
      </w:r>
      <w:r w:rsidR="00903477">
        <w:t>8</w:t>
      </w:r>
      <w:r w:rsidRPr="00742F33">
        <w:t>.</w:t>
      </w:r>
      <w:r w:rsidR="00903477">
        <w:t xml:space="preserve"> Mechanical Properties of Solids</w:t>
      </w:r>
      <w:bookmarkEnd w:id="3"/>
    </w:p>
    <w:p w14:paraId="26360193" w14:textId="77777777" w:rsidR="002A4C90" w:rsidRPr="002A4C90" w:rsidRDefault="002A4C90" w:rsidP="002A4C90">
      <w:pPr>
        <w:pStyle w:val="Heading5"/>
        <w:jc w:val="center"/>
        <w:rPr>
          <w:szCs w:val="24"/>
        </w:rPr>
      </w:pPr>
      <w:r w:rsidRPr="002A4C90">
        <w:rPr>
          <w:szCs w:val="24"/>
        </w:rPr>
        <w:t>TABLE OF CONTENTS</w:t>
      </w:r>
    </w:p>
    <w:p w14:paraId="0A6408D8" w14:textId="77777777" w:rsidR="00CA6840" w:rsidRDefault="00385F85">
      <w:pPr>
        <w:pStyle w:val="TOC1"/>
        <w:rPr>
          <w:rFonts w:asciiTheme="minorHAnsi" w:hAnsiTheme="minorHAnsi"/>
          <w:noProof/>
          <w:sz w:val="22"/>
          <w:szCs w:val="22"/>
        </w:rPr>
      </w:pPr>
      <w:r w:rsidRPr="000206D0">
        <w:fldChar w:fldCharType="begin"/>
      </w:r>
      <w:r w:rsidR="000F6845" w:rsidRPr="000206D0">
        <w:instrText xml:space="preserve"> TOC \o "1-4" </w:instrText>
      </w:r>
      <w:r w:rsidRPr="000206D0">
        <w:fldChar w:fldCharType="separate"/>
      </w:r>
      <w:r w:rsidR="00CA6840">
        <w:rPr>
          <w:noProof/>
        </w:rPr>
        <w:t>P8. Mechanical Properties of Solids</w:t>
      </w:r>
      <w:r w:rsidR="00CA6840">
        <w:rPr>
          <w:noProof/>
        </w:rPr>
        <w:tab/>
      </w:r>
      <w:r w:rsidR="00CA6840">
        <w:rPr>
          <w:noProof/>
        </w:rPr>
        <w:fldChar w:fldCharType="begin"/>
      </w:r>
      <w:r w:rsidR="00CA6840">
        <w:rPr>
          <w:noProof/>
        </w:rPr>
        <w:instrText xml:space="preserve"> PAGEREF _Toc399512833 \h </w:instrText>
      </w:r>
      <w:r w:rsidR="00CA6840">
        <w:rPr>
          <w:noProof/>
        </w:rPr>
      </w:r>
      <w:r w:rsidR="00CA6840">
        <w:rPr>
          <w:noProof/>
        </w:rPr>
        <w:fldChar w:fldCharType="separate"/>
      </w:r>
      <w:r w:rsidR="00CA6840">
        <w:rPr>
          <w:noProof/>
        </w:rPr>
        <w:t>3</w:t>
      </w:r>
      <w:r w:rsidR="00CA6840">
        <w:rPr>
          <w:noProof/>
        </w:rPr>
        <w:fldChar w:fldCharType="end"/>
      </w:r>
    </w:p>
    <w:p w14:paraId="3AB408EE" w14:textId="368F0EAA" w:rsidR="00CA6840" w:rsidRDefault="00CA6840">
      <w:pPr>
        <w:pStyle w:val="TOC2"/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P 8.1.</w:t>
      </w:r>
      <w:r>
        <w:rPr>
          <w:rFonts w:asciiTheme="minorHAnsi" w:hAnsiTheme="minorHAnsi"/>
          <w:noProof/>
          <w:sz w:val="22"/>
          <w:szCs w:val="22"/>
        </w:rPr>
        <w:tab/>
      </w:r>
      <w:r>
        <w:rPr>
          <w:noProof/>
        </w:rPr>
        <w:t>Elasticity</w:t>
      </w:r>
      <w:r w:rsidR="008F2EC4">
        <w:rPr>
          <w:noProof/>
        </w:rPr>
        <w:t xml:space="preserve">- I </w:t>
      </w:r>
      <w:r>
        <w:rPr>
          <w:noProof/>
        </w:rPr>
        <w:t xml:space="preserve">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_Toc399512834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C770B9" w14:textId="77777777" w:rsidR="00CA6840" w:rsidRDefault="00CA6840">
      <w:pPr>
        <w:pStyle w:val="TOC4"/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Learning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3C3004" w14:textId="77777777" w:rsidR="00CA6840" w:rsidRDefault="00CA6840">
      <w:pPr>
        <w:pStyle w:val="TOC4"/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Pre-test (5 mins)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0AD5E2" w14:textId="77777777" w:rsidR="00CA6840" w:rsidRDefault="00CA6840">
      <w:pPr>
        <w:pStyle w:val="TOC4"/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Pre-reading (60 mins)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BBFD12" w14:textId="77777777" w:rsidR="00CA6840" w:rsidRDefault="00CA6840">
      <w:pPr>
        <w:pStyle w:val="TOC4"/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Pre-reading Exercise (10 mins + 5 mins GD)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E85755" w14:textId="77777777" w:rsidR="00CA6840" w:rsidRDefault="00CA6840">
      <w:pPr>
        <w:pStyle w:val="TOC4"/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In-class Exercise (60 mins + 20 mins GD)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6B2FC4" w14:textId="77777777" w:rsidR="00CA6840" w:rsidRDefault="00CA6840">
      <w:pPr>
        <w:pStyle w:val="TOC4"/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Homework (60 mins + 20 MINS GD)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_Toc399512840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1474E2" w14:textId="77777777" w:rsidR="00CA6840" w:rsidRDefault="00CA6840">
      <w:pPr>
        <w:pStyle w:val="TOC2"/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P 8.2.</w:t>
      </w:r>
      <w:r>
        <w:rPr>
          <w:rFonts w:asciiTheme="minorHAnsi" w:hAnsiTheme="minorHAnsi"/>
          <w:noProof/>
          <w:sz w:val="22"/>
          <w:szCs w:val="22"/>
        </w:rPr>
        <w:tab/>
      </w:r>
      <w:r>
        <w:rPr>
          <w:noProof/>
        </w:rPr>
        <w:t>Elasticity -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D4AD2F" w14:textId="77777777" w:rsidR="00CA6840" w:rsidRDefault="00CA6840">
      <w:pPr>
        <w:pStyle w:val="TOC4"/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Learning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04CEEC" w14:textId="77777777" w:rsidR="00CA6840" w:rsidRDefault="00CA6840">
      <w:pPr>
        <w:pStyle w:val="TOC4"/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Pre-test (10 mins)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_Toc399512843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830E79" w14:textId="77777777" w:rsidR="00CA6840" w:rsidRDefault="00CA6840">
      <w:pPr>
        <w:pStyle w:val="TOC4"/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Pre-reading (30 mins)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CF1085" w14:textId="77777777" w:rsidR="00CA6840" w:rsidRDefault="00CA6840">
      <w:pPr>
        <w:pStyle w:val="TOC4"/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Pre-Reading (TORSION)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B9B2FB" w14:textId="77777777" w:rsidR="00CA6840" w:rsidRDefault="00CA6840">
      <w:pPr>
        <w:pStyle w:val="TOC4"/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Pre - reading EXERCISE (10 mins + 5 mins GD)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1419E7" w14:textId="77777777" w:rsidR="00CA6840" w:rsidRDefault="00CA6840">
      <w:pPr>
        <w:pStyle w:val="TOC4"/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In-class Exercise (60 mins + 20 mins GD)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32A123" w14:textId="77777777" w:rsidR="00CA6840" w:rsidRDefault="00CA6840">
      <w:pPr>
        <w:pStyle w:val="TOC4"/>
        <w:rPr>
          <w:rFonts w:asciiTheme="minorHAnsi" w:hAnsiTheme="minorHAnsi"/>
          <w:noProof/>
          <w:sz w:val="22"/>
          <w:szCs w:val="22"/>
        </w:rPr>
      </w:pPr>
      <w:r w:rsidRPr="002464FE">
        <w:rPr>
          <w:rFonts w:asciiTheme="minorHAnsi" w:hAnsiTheme="minorHAnsi"/>
          <w:noProof/>
        </w:rPr>
        <w:t>Homework (60 mins)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_Toc399512848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4FB45D" w14:textId="6BAEC446" w:rsidR="00A4477F" w:rsidRDefault="00385F85" w:rsidP="002A4C90">
      <w:pPr>
        <w:pStyle w:val="TOC4"/>
        <w:ind w:left="0"/>
      </w:pPr>
      <w:r w:rsidRPr="000206D0">
        <w:fldChar w:fldCharType="end"/>
      </w:r>
    </w:p>
    <w:p w14:paraId="09820D80" w14:textId="77777777" w:rsidR="00DA5EE3" w:rsidRDefault="00DA5EE3" w:rsidP="00DA5EE3"/>
    <w:p w14:paraId="5D4C8CBD" w14:textId="77777777" w:rsidR="00DA5EE3" w:rsidRDefault="00DA5EE3" w:rsidP="00DA5EE3"/>
    <w:p w14:paraId="5CC01310" w14:textId="77777777" w:rsidR="00DA5EE3" w:rsidRDefault="00DA5EE3" w:rsidP="00DA5EE3"/>
    <w:p w14:paraId="4FA835F0" w14:textId="77777777" w:rsidR="00DA5EE3" w:rsidRDefault="00DA5EE3" w:rsidP="00DA5EE3"/>
    <w:p w14:paraId="032A0BF6" w14:textId="77777777" w:rsidR="00DA5EE3" w:rsidRDefault="00DA5EE3" w:rsidP="00DA5EE3"/>
    <w:p w14:paraId="7F1992B0" w14:textId="77777777" w:rsidR="00DA5EE3" w:rsidRDefault="00DA5EE3" w:rsidP="00DA5EE3"/>
    <w:p w14:paraId="131D5E3B" w14:textId="77777777" w:rsidR="00DA5EE3" w:rsidRDefault="00DA5EE3" w:rsidP="00DA5EE3"/>
    <w:p w14:paraId="68B4C43D" w14:textId="77777777" w:rsidR="00DA5EE3" w:rsidRDefault="00DA5EE3" w:rsidP="00DA5EE3"/>
    <w:p w14:paraId="79D94AF2" w14:textId="77777777" w:rsidR="00DA5EE3" w:rsidRDefault="00DA5EE3" w:rsidP="00DA5EE3"/>
    <w:p w14:paraId="201D309C" w14:textId="77777777" w:rsidR="00DA5EE3" w:rsidRDefault="00DA5EE3" w:rsidP="00DA5EE3"/>
    <w:p w14:paraId="1ADE8C8B" w14:textId="77777777" w:rsidR="00DA5EE3" w:rsidRDefault="00DA5EE3" w:rsidP="00DA5EE3"/>
    <w:p w14:paraId="66C268FD" w14:textId="77777777" w:rsidR="00DA5EE3" w:rsidRPr="00DA5EE3" w:rsidRDefault="00DA5EE3" w:rsidP="00DA5EE3"/>
    <w:p w14:paraId="262E7BD2" w14:textId="4C0E7076" w:rsidR="00992F1E" w:rsidRDefault="002F09E9" w:rsidP="00D1684B">
      <w:pPr>
        <w:pStyle w:val="Heading2"/>
        <w:numPr>
          <w:ilvl w:val="1"/>
          <w:numId w:val="8"/>
        </w:numPr>
      </w:pPr>
      <w:bookmarkStart w:id="4" w:name="_Toc399512834"/>
      <w:r>
        <w:lastRenderedPageBreak/>
        <w:t>Elasticity</w:t>
      </w:r>
      <w:r w:rsidR="007F1332">
        <w:t xml:space="preserve"> </w:t>
      </w:r>
      <w:r w:rsidR="004B18BB">
        <w:t>-</w:t>
      </w:r>
      <w:proofErr w:type="gramStart"/>
      <w:r w:rsidR="004B18BB">
        <w:t xml:space="preserve">I </w:t>
      </w:r>
      <w:r w:rsidR="007F1332">
        <w:t xml:space="preserve"> Introduction</w:t>
      </w:r>
      <w:bookmarkEnd w:id="4"/>
      <w:proofErr w:type="gramEnd"/>
    </w:p>
    <w:p w14:paraId="6050DEF6" w14:textId="77777777" w:rsidR="004C114E" w:rsidRPr="0072358D" w:rsidRDefault="004C114E" w:rsidP="00556244">
      <w:pPr>
        <w:pStyle w:val="Heading4"/>
      </w:pPr>
      <w:bookmarkStart w:id="5" w:name="_Toc382787917"/>
      <w:bookmarkStart w:id="6" w:name="_Toc383087845"/>
      <w:bookmarkStart w:id="7" w:name="_Toc399512835"/>
      <w:r w:rsidRPr="0072358D">
        <w:t>Learning objectives</w:t>
      </w:r>
      <w:bookmarkEnd w:id="5"/>
      <w:bookmarkEnd w:id="6"/>
      <w:bookmarkEnd w:id="7"/>
    </w:p>
    <w:p w14:paraId="27F90B41" w14:textId="4B42B077" w:rsidR="00751E27" w:rsidRPr="007B1AA2" w:rsidRDefault="00751E27" w:rsidP="00D1684B">
      <w:pPr>
        <w:pStyle w:val="ListParagraph"/>
        <w:numPr>
          <w:ilvl w:val="0"/>
          <w:numId w:val="9"/>
        </w:numPr>
        <w:ind w:right="360"/>
        <w:rPr>
          <w:color w:val="000000" w:themeColor="text1"/>
          <w:sz w:val="24"/>
        </w:rPr>
      </w:pPr>
      <w:r w:rsidRPr="007B1AA2">
        <w:rPr>
          <w:color w:val="000000" w:themeColor="text1"/>
          <w:sz w:val="24"/>
        </w:rPr>
        <w:t>Define a rigid body, an elastic body and a plastic body</w:t>
      </w:r>
      <w:r w:rsidR="00DA5EE3">
        <w:rPr>
          <w:color w:val="000000" w:themeColor="text1"/>
          <w:sz w:val="24"/>
        </w:rPr>
        <w:t>.</w:t>
      </w:r>
    </w:p>
    <w:p w14:paraId="1831836C" w14:textId="77777777" w:rsidR="00751E27" w:rsidRPr="007B1AA2" w:rsidRDefault="00751E27" w:rsidP="00D1684B">
      <w:pPr>
        <w:pStyle w:val="ListParagraph"/>
        <w:numPr>
          <w:ilvl w:val="0"/>
          <w:numId w:val="9"/>
        </w:numPr>
        <w:ind w:right="360"/>
        <w:rPr>
          <w:color w:val="000000" w:themeColor="text1"/>
          <w:sz w:val="24"/>
        </w:rPr>
      </w:pPr>
      <w:r w:rsidRPr="007B1AA2">
        <w:rPr>
          <w:color w:val="000000" w:themeColor="text1"/>
          <w:sz w:val="24"/>
        </w:rPr>
        <w:t>Understand the phenomenon of elasticity at the molecular level.</w:t>
      </w:r>
    </w:p>
    <w:p w14:paraId="30FC1932" w14:textId="431FD66C" w:rsidR="00D86996" w:rsidRPr="007B1AA2" w:rsidRDefault="00751E27" w:rsidP="00D1684B">
      <w:pPr>
        <w:pStyle w:val="ListParagraph"/>
        <w:numPr>
          <w:ilvl w:val="0"/>
          <w:numId w:val="9"/>
        </w:numPr>
        <w:ind w:right="360"/>
        <w:rPr>
          <w:color w:val="000000" w:themeColor="text1"/>
          <w:sz w:val="24"/>
        </w:rPr>
      </w:pPr>
      <w:r w:rsidRPr="007B1AA2">
        <w:rPr>
          <w:color w:val="000000" w:themeColor="text1"/>
          <w:sz w:val="24"/>
        </w:rPr>
        <w:t>D</w:t>
      </w:r>
      <w:r w:rsidR="00BA17ED" w:rsidRPr="007B1AA2">
        <w:rPr>
          <w:color w:val="000000" w:themeColor="text1"/>
          <w:sz w:val="24"/>
        </w:rPr>
        <w:t xml:space="preserve">efine </w:t>
      </w:r>
      <w:r w:rsidR="00D86996" w:rsidRPr="007B1AA2">
        <w:rPr>
          <w:color w:val="000000" w:themeColor="text1"/>
          <w:sz w:val="24"/>
        </w:rPr>
        <w:t>S</w:t>
      </w:r>
      <w:r w:rsidRPr="007B1AA2">
        <w:rPr>
          <w:color w:val="000000" w:themeColor="text1"/>
          <w:sz w:val="24"/>
        </w:rPr>
        <w:t>tress</w:t>
      </w:r>
      <w:r w:rsidR="00D86996" w:rsidRPr="007B1AA2">
        <w:rPr>
          <w:color w:val="000000" w:themeColor="text1"/>
          <w:sz w:val="24"/>
        </w:rPr>
        <w:t xml:space="preserve"> and Strain.</w:t>
      </w:r>
    </w:p>
    <w:p w14:paraId="3E8B92A9" w14:textId="71649F6F" w:rsidR="00751E27" w:rsidRPr="007B1AA2" w:rsidRDefault="00D86996" w:rsidP="00D1684B">
      <w:pPr>
        <w:pStyle w:val="ListParagraph"/>
        <w:numPr>
          <w:ilvl w:val="0"/>
          <w:numId w:val="9"/>
        </w:numPr>
        <w:ind w:right="360"/>
        <w:rPr>
          <w:color w:val="000000" w:themeColor="text1"/>
          <w:sz w:val="24"/>
        </w:rPr>
      </w:pPr>
      <w:r w:rsidRPr="007B1AA2">
        <w:rPr>
          <w:color w:val="000000" w:themeColor="text1"/>
          <w:sz w:val="24"/>
        </w:rPr>
        <w:t>Define Longitudinal, Shearing and Volume</w:t>
      </w:r>
      <w:r w:rsidR="00751E27" w:rsidRPr="007B1AA2">
        <w:rPr>
          <w:color w:val="000000" w:themeColor="text1"/>
          <w:sz w:val="24"/>
        </w:rPr>
        <w:t xml:space="preserve"> </w:t>
      </w:r>
      <w:r w:rsidRPr="007B1AA2">
        <w:rPr>
          <w:color w:val="000000" w:themeColor="text1"/>
          <w:sz w:val="24"/>
        </w:rPr>
        <w:t>S</w:t>
      </w:r>
      <w:r w:rsidR="00751E27" w:rsidRPr="007B1AA2">
        <w:rPr>
          <w:color w:val="000000" w:themeColor="text1"/>
          <w:sz w:val="24"/>
        </w:rPr>
        <w:t>train.</w:t>
      </w:r>
    </w:p>
    <w:p w14:paraId="0B8641BA" w14:textId="77777777" w:rsidR="00751E27" w:rsidRPr="007B1AA2" w:rsidRDefault="00751E27" w:rsidP="00D1684B">
      <w:pPr>
        <w:pStyle w:val="ListParagraph"/>
        <w:numPr>
          <w:ilvl w:val="0"/>
          <w:numId w:val="9"/>
        </w:numPr>
        <w:ind w:right="360"/>
        <w:rPr>
          <w:color w:val="000000" w:themeColor="text1"/>
          <w:sz w:val="24"/>
        </w:rPr>
      </w:pPr>
      <w:r w:rsidRPr="007B1AA2">
        <w:rPr>
          <w:color w:val="000000" w:themeColor="text1"/>
          <w:sz w:val="24"/>
        </w:rPr>
        <w:t>Establish the mathematical relation between stress and strain. (Hooke's law)</w:t>
      </w:r>
    </w:p>
    <w:p w14:paraId="79C76A04" w14:textId="5878970D" w:rsidR="00EF3DE2" w:rsidRPr="007B1AA2" w:rsidRDefault="00EF3DE2" w:rsidP="00D1684B">
      <w:pPr>
        <w:pStyle w:val="ListParagraph"/>
        <w:numPr>
          <w:ilvl w:val="0"/>
          <w:numId w:val="9"/>
        </w:numPr>
        <w:ind w:right="360"/>
        <w:rPr>
          <w:color w:val="000000" w:themeColor="text1"/>
          <w:sz w:val="24"/>
        </w:rPr>
      </w:pPr>
      <w:r w:rsidRPr="007B1AA2">
        <w:rPr>
          <w:color w:val="000000" w:themeColor="text1"/>
          <w:sz w:val="24"/>
        </w:rPr>
        <w:t>Define Young’s Modulus</w:t>
      </w:r>
      <w:r w:rsidR="00DA5EE3">
        <w:rPr>
          <w:color w:val="000000" w:themeColor="text1"/>
          <w:sz w:val="24"/>
        </w:rPr>
        <w:t>.</w:t>
      </w:r>
    </w:p>
    <w:p w14:paraId="3894385D" w14:textId="77777777" w:rsidR="00751E27" w:rsidRPr="007B1AA2" w:rsidRDefault="00751E27" w:rsidP="00D1684B">
      <w:pPr>
        <w:pStyle w:val="ListParagraph"/>
        <w:numPr>
          <w:ilvl w:val="0"/>
          <w:numId w:val="9"/>
        </w:numPr>
        <w:ind w:right="360"/>
        <w:rPr>
          <w:color w:val="000000" w:themeColor="text1"/>
          <w:sz w:val="24"/>
        </w:rPr>
      </w:pPr>
      <w:r w:rsidRPr="007B1AA2">
        <w:rPr>
          <w:color w:val="000000" w:themeColor="text1"/>
          <w:sz w:val="24"/>
        </w:rPr>
        <w:t>Differentiate between pressure and stress.</w:t>
      </w:r>
    </w:p>
    <w:p w14:paraId="29431FAE" w14:textId="77777777" w:rsidR="00751E27" w:rsidRPr="007B1AA2" w:rsidRDefault="00751E27" w:rsidP="00D1684B">
      <w:pPr>
        <w:pStyle w:val="ListParagraph"/>
        <w:numPr>
          <w:ilvl w:val="0"/>
          <w:numId w:val="9"/>
        </w:numPr>
        <w:ind w:right="360"/>
        <w:rPr>
          <w:color w:val="000000" w:themeColor="text1"/>
          <w:sz w:val="24"/>
        </w:rPr>
      </w:pPr>
      <w:r w:rsidRPr="007B1AA2">
        <w:rPr>
          <w:color w:val="000000" w:themeColor="text1"/>
          <w:sz w:val="24"/>
        </w:rPr>
        <w:t>Describe various regions on the stress-strain curve.</w:t>
      </w:r>
    </w:p>
    <w:p w14:paraId="57EFFE5E" w14:textId="7E6A6BD8" w:rsidR="004C114E" w:rsidRPr="000206D0" w:rsidRDefault="004C114E" w:rsidP="00556244">
      <w:pPr>
        <w:pStyle w:val="Heading4"/>
      </w:pPr>
      <w:bookmarkStart w:id="8" w:name="_Toc383087846"/>
      <w:bookmarkStart w:id="9" w:name="_Toc399512836"/>
      <w:r>
        <w:t>Pre-t</w:t>
      </w:r>
      <w:r w:rsidRPr="000206D0">
        <w:t>est</w:t>
      </w:r>
      <w:r w:rsidR="00AB76F5">
        <w:t xml:space="preserve"> (5</w:t>
      </w:r>
      <w:r>
        <w:t xml:space="preserve"> mins)</w:t>
      </w:r>
      <w:bookmarkEnd w:id="8"/>
      <w:bookmarkEnd w:id="9"/>
    </w:p>
    <w:p w14:paraId="26105CFA" w14:textId="0EB186DF" w:rsidR="0088210A" w:rsidRDefault="0088210A" w:rsidP="00DD17EC">
      <w:pPr>
        <w:pStyle w:val="ListParagraph"/>
        <w:numPr>
          <w:ilvl w:val="0"/>
          <w:numId w:val="33"/>
        </w:numPr>
        <w:rPr>
          <w:sz w:val="24"/>
        </w:rPr>
      </w:pPr>
      <w:r w:rsidRPr="007B1AA2">
        <w:rPr>
          <w:sz w:val="24"/>
        </w:rPr>
        <w:t xml:space="preserve">If a rope is tied to a wall and you are pulling it with </w:t>
      </w:r>
      <w:r w:rsidR="007768E8" w:rsidRPr="007B1AA2">
        <w:rPr>
          <w:sz w:val="24"/>
        </w:rPr>
        <w:t>force</w:t>
      </w:r>
      <m:oMath>
        <m:r>
          <w:rPr>
            <w:sz w:val="24"/>
          </w:rPr>
          <m:t xml:space="preserve"> F</m:t>
        </m:r>
      </m:oMath>
      <w:r w:rsidRPr="007B1AA2">
        <w:rPr>
          <w:sz w:val="24"/>
        </w:rPr>
        <w:t xml:space="preserve">, what </w:t>
      </w:r>
      <w:proofErr w:type="gramStart"/>
      <w:r w:rsidRPr="007B1AA2">
        <w:rPr>
          <w:sz w:val="24"/>
        </w:rPr>
        <w:t>is</w:t>
      </w:r>
      <w:proofErr w:type="gramEnd"/>
      <w:r w:rsidRPr="007B1AA2">
        <w:rPr>
          <w:sz w:val="24"/>
        </w:rPr>
        <w:t xml:space="preserve"> the </w:t>
      </w:r>
      <w:r w:rsidR="00723C86">
        <w:rPr>
          <w:sz w:val="24"/>
        </w:rPr>
        <w:t xml:space="preserve">direction and the magnitude of the </w:t>
      </w:r>
      <w:r w:rsidRPr="007B1AA2">
        <w:rPr>
          <w:sz w:val="24"/>
        </w:rPr>
        <w:t>tension in the rope?</w:t>
      </w:r>
    </w:p>
    <w:p w14:paraId="6B6C7EB9" w14:textId="2F304BD2" w:rsidR="007B1AA2" w:rsidRPr="007B1AA2" w:rsidRDefault="007B1AA2" w:rsidP="007B1AA2">
      <w:pPr>
        <w:pStyle w:val="ListParagraph"/>
        <w:numPr>
          <w:ilvl w:val="0"/>
          <w:numId w:val="0"/>
        </w:numPr>
        <w:ind w:left="720"/>
        <w:rPr>
          <w:b/>
          <w:sz w:val="24"/>
        </w:rPr>
      </w:pPr>
      <w:r w:rsidRPr="007B1AA2">
        <w:rPr>
          <w:b/>
          <w:sz w:val="24"/>
        </w:rPr>
        <w:t xml:space="preserve"> </w:t>
      </w:r>
    </w:p>
    <w:p w14:paraId="2F668A5A" w14:textId="7821DA60" w:rsidR="00334F68" w:rsidRDefault="0088210A" w:rsidP="00DD17EC">
      <w:pPr>
        <w:pStyle w:val="ListParagraph"/>
        <w:numPr>
          <w:ilvl w:val="0"/>
          <w:numId w:val="33"/>
        </w:numPr>
        <w:rPr>
          <w:sz w:val="24"/>
        </w:rPr>
      </w:pPr>
      <w:r w:rsidRPr="007B1AA2">
        <w:rPr>
          <w:sz w:val="24"/>
        </w:rPr>
        <w:t xml:space="preserve">A </w:t>
      </w:r>
      <w:r w:rsidR="00A122B9" w:rsidRPr="007B1AA2">
        <w:rPr>
          <w:sz w:val="24"/>
        </w:rPr>
        <w:t xml:space="preserve">rectangular rod of length L and cross-sectional area </w:t>
      </w:r>
      <w:proofErr w:type="gramStart"/>
      <w:r w:rsidR="00A122B9" w:rsidRPr="007B1AA2">
        <w:rPr>
          <w:sz w:val="24"/>
        </w:rPr>
        <w:t>A,</w:t>
      </w:r>
      <w:proofErr w:type="gramEnd"/>
      <w:r w:rsidR="00A122B9" w:rsidRPr="007B1AA2">
        <w:rPr>
          <w:sz w:val="24"/>
        </w:rPr>
        <w:t xml:space="preserve"> is pulled such that the new length is 4L</w:t>
      </w:r>
      <w:r w:rsidR="00723C86">
        <w:rPr>
          <w:sz w:val="24"/>
        </w:rPr>
        <w:t xml:space="preserve">. What would be the </w:t>
      </w:r>
      <w:r w:rsidR="00A122B9" w:rsidRPr="007B1AA2">
        <w:rPr>
          <w:sz w:val="24"/>
        </w:rPr>
        <w:t xml:space="preserve"> n</w:t>
      </w:r>
      <w:r w:rsidR="00612B3D">
        <w:rPr>
          <w:sz w:val="24"/>
        </w:rPr>
        <w:t>ew area</w:t>
      </w:r>
      <w:r w:rsidR="00723C86">
        <w:rPr>
          <w:sz w:val="24"/>
        </w:rPr>
        <w:t xml:space="preserve"> of cross </w:t>
      </w:r>
      <w:commentRangeStart w:id="10"/>
      <w:r w:rsidR="00723C86">
        <w:rPr>
          <w:sz w:val="24"/>
        </w:rPr>
        <w:t>section</w:t>
      </w:r>
      <w:commentRangeEnd w:id="10"/>
      <w:r w:rsidR="004B499E">
        <w:rPr>
          <w:rStyle w:val="CommentReference"/>
        </w:rPr>
        <w:commentReference w:id="10"/>
      </w:r>
      <w:r w:rsidR="00723C86">
        <w:rPr>
          <w:sz w:val="24"/>
        </w:rPr>
        <w:t xml:space="preserve"> </w:t>
      </w:r>
    </w:p>
    <w:p w14:paraId="5804C159" w14:textId="77777777" w:rsidR="00CA6840" w:rsidRDefault="00CA6840" w:rsidP="00556244">
      <w:pPr>
        <w:rPr>
          <w:sz w:val="24"/>
        </w:rPr>
      </w:pPr>
    </w:p>
    <w:p w14:paraId="5CA6BECB" w14:textId="2804B79D" w:rsidR="004C114E" w:rsidRPr="007B1AA2" w:rsidRDefault="004C114E" w:rsidP="00556244">
      <w:pPr>
        <w:rPr>
          <w:sz w:val="24"/>
        </w:rPr>
      </w:pPr>
      <w:r w:rsidRPr="007B1AA2">
        <w:rPr>
          <w:sz w:val="24"/>
        </w:rPr>
        <w:t>(Answers at the end of this topic)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55"/>
        <w:gridCol w:w="2599"/>
      </w:tblGrid>
      <w:tr w:rsidR="004C114E" w:rsidRPr="000206D0" w14:paraId="5CE34B35" w14:textId="77777777" w:rsidTr="00A5674E">
        <w:trPr>
          <w:trHeight w:val="500"/>
        </w:trPr>
        <w:tc>
          <w:tcPr>
            <w:tcW w:w="806" w:type="dxa"/>
            <w:shd w:val="clear" w:color="auto" w:fill="C6C7C6" w:themeFill="text2"/>
            <w:vAlign w:val="center"/>
          </w:tcPr>
          <w:p w14:paraId="03F24BE4" w14:textId="77777777" w:rsidR="004C114E" w:rsidRPr="000206D0" w:rsidRDefault="004C114E" w:rsidP="00556244">
            <w:pPr>
              <w:pStyle w:val="Tabletext"/>
              <w:jc w:val="both"/>
            </w:pPr>
            <w:r w:rsidRPr="000206D0">
              <w:t>SCORE</w:t>
            </w:r>
          </w:p>
        </w:tc>
        <w:tc>
          <w:tcPr>
            <w:tcW w:w="2599" w:type="dxa"/>
          </w:tcPr>
          <w:p w14:paraId="01560AA7" w14:textId="77777777" w:rsidR="004C114E" w:rsidRPr="000206D0" w:rsidRDefault="004C114E" w:rsidP="00556244"/>
        </w:tc>
      </w:tr>
    </w:tbl>
    <w:p w14:paraId="16C92658" w14:textId="28116AF4" w:rsidR="004C114E" w:rsidRPr="007B1AA2" w:rsidRDefault="005A1DDF" w:rsidP="00556244">
      <w:pPr>
        <w:rPr>
          <w:sz w:val="24"/>
        </w:rPr>
      </w:pPr>
      <w:r>
        <w:rPr>
          <w:sz w:val="24"/>
        </w:rPr>
        <w:t>Score 2</w:t>
      </w:r>
      <w:r w:rsidR="004C114E" w:rsidRPr="007B1AA2">
        <w:rPr>
          <w:sz w:val="24"/>
        </w:rPr>
        <w:t xml:space="preserve"> point per correct </w:t>
      </w:r>
      <w:r>
        <w:rPr>
          <w:sz w:val="24"/>
        </w:rPr>
        <w:t>answer. If you score less than 2</w:t>
      </w:r>
      <w:r w:rsidR="004C114E" w:rsidRPr="007B1AA2">
        <w:rPr>
          <w:sz w:val="24"/>
        </w:rPr>
        <w:t xml:space="preserve"> – please take some time to revise the following topics.</w:t>
      </w:r>
    </w:p>
    <w:p w14:paraId="1B971877" w14:textId="77777777" w:rsidR="006F310B" w:rsidRPr="006F310B" w:rsidRDefault="006F310B" w:rsidP="006F310B">
      <w:pPr>
        <w:pStyle w:val="ListParagraph"/>
        <w:numPr>
          <w:ilvl w:val="0"/>
          <w:numId w:val="0"/>
        </w:numPr>
        <w:ind w:left="720"/>
        <w:jc w:val="left"/>
      </w:pPr>
      <w:bookmarkStart w:id="11" w:name="_Toc383087848"/>
    </w:p>
    <w:p w14:paraId="58E87EBB" w14:textId="77777777" w:rsidR="004C114E" w:rsidRPr="000206D0" w:rsidRDefault="00346FAD" w:rsidP="00556244">
      <w:pPr>
        <w:pStyle w:val="Heading4"/>
      </w:pPr>
      <w:bookmarkStart w:id="12" w:name="_Toc399512837"/>
      <w:r>
        <w:t>Pre-reading (6</w:t>
      </w:r>
      <w:r w:rsidR="004C114E">
        <w:t>0 mins)</w:t>
      </w:r>
      <w:bookmarkEnd w:id="11"/>
      <w:bookmarkEnd w:id="12"/>
    </w:p>
    <w:p w14:paraId="6A52C35E" w14:textId="77777777" w:rsidR="004C114E" w:rsidRPr="000206D0" w:rsidRDefault="004C114E" w:rsidP="00556244">
      <w:r w:rsidRPr="000206D0">
        <w:t>You may refer to one of the following sources:</w:t>
      </w:r>
    </w:p>
    <w:tbl>
      <w:tblPr>
        <w:tblStyle w:val="TableGrid"/>
        <w:tblW w:w="925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684"/>
        <w:gridCol w:w="3896"/>
        <w:gridCol w:w="2131"/>
        <w:gridCol w:w="1548"/>
      </w:tblGrid>
      <w:tr w:rsidR="004C114E" w:rsidRPr="000206D0" w14:paraId="25FA1181" w14:textId="77777777" w:rsidTr="007E0607">
        <w:trPr>
          <w:trHeight w:val="389"/>
        </w:trPr>
        <w:tc>
          <w:tcPr>
            <w:tcW w:w="1684" w:type="dxa"/>
            <w:shd w:val="clear" w:color="auto" w:fill="C6C7C6" w:themeFill="text2"/>
            <w:tcMar>
              <w:left w:w="57" w:type="dxa"/>
              <w:right w:w="0" w:type="dxa"/>
            </w:tcMar>
          </w:tcPr>
          <w:p w14:paraId="041DDB86" w14:textId="77777777" w:rsidR="004C114E" w:rsidRPr="000206D0" w:rsidRDefault="004C114E" w:rsidP="00556244">
            <w:r w:rsidRPr="000206D0">
              <w:t>Category</w:t>
            </w:r>
          </w:p>
        </w:tc>
        <w:tc>
          <w:tcPr>
            <w:tcW w:w="3896" w:type="dxa"/>
            <w:shd w:val="clear" w:color="auto" w:fill="C6C7C6" w:themeFill="text2"/>
            <w:tcMar>
              <w:left w:w="57" w:type="dxa"/>
              <w:right w:w="0" w:type="dxa"/>
            </w:tcMar>
          </w:tcPr>
          <w:p w14:paraId="087B4627" w14:textId="77777777" w:rsidR="004C114E" w:rsidRPr="000206D0" w:rsidRDefault="004C114E" w:rsidP="00556244">
            <w:r w:rsidRPr="000206D0">
              <w:t>Book Name (Edition)</w:t>
            </w:r>
          </w:p>
        </w:tc>
        <w:tc>
          <w:tcPr>
            <w:tcW w:w="2131" w:type="dxa"/>
            <w:shd w:val="clear" w:color="auto" w:fill="C6C7C6" w:themeFill="text2"/>
            <w:tcMar>
              <w:left w:w="57" w:type="dxa"/>
              <w:right w:w="0" w:type="dxa"/>
            </w:tcMar>
          </w:tcPr>
          <w:p w14:paraId="7C3EE88F" w14:textId="77777777" w:rsidR="004C114E" w:rsidRPr="000206D0" w:rsidRDefault="004C114E" w:rsidP="00556244">
            <w:r w:rsidRPr="000206D0">
              <w:t>Chapter</w:t>
            </w:r>
          </w:p>
        </w:tc>
        <w:tc>
          <w:tcPr>
            <w:tcW w:w="1548" w:type="dxa"/>
            <w:shd w:val="clear" w:color="auto" w:fill="C6C7C6" w:themeFill="text2"/>
            <w:tcMar>
              <w:left w:w="57" w:type="dxa"/>
              <w:right w:w="0" w:type="dxa"/>
            </w:tcMar>
          </w:tcPr>
          <w:p w14:paraId="146C9E1A" w14:textId="77777777" w:rsidR="004C114E" w:rsidRPr="000206D0" w:rsidRDefault="004C114E" w:rsidP="00556244">
            <w:r w:rsidRPr="000206D0">
              <w:t>Section</w:t>
            </w:r>
          </w:p>
        </w:tc>
      </w:tr>
      <w:tr w:rsidR="004C114E" w:rsidRPr="000206D0" w14:paraId="707B1649" w14:textId="77777777" w:rsidTr="007E0607">
        <w:trPr>
          <w:trHeight w:val="389"/>
        </w:trPr>
        <w:tc>
          <w:tcPr>
            <w:tcW w:w="1684" w:type="dxa"/>
            <w:tcMar>
              <w:left w:w="57" w:type="dxa"/>
              <w:right w:w="0" w:type="dxa"/>
            </w:tcMar>
          </w:tcPr>
          <w:p w14:paraId="057E5556" w14:textId="77777777" w:rsidR="004C114E" w:rsidRPr="000206D0" w:rsidRDefault="004C114E" w:rsidP="00556244">
            <w:r w:rsidRPr="000206D0">
              <w:t>REQUIRED</w:t>
            </w:r>
          </w:p>
        </w:tc>
        <w:tc>
          <w:tcPr>
            <w:tcW w:w="3896" w:type="dxa"/>
            <w:tcMar>
              <w:left w:w="57" w:type="dxa"/>
              <w:right w:w="0" w:type="dxa"/>
            </w:tcMar>
          </w:tcPr>
          <w:p w14:paraId="5A9C850E" w14:textId="66817AE0" w:rsidR="004C114E" w:rsidRPr="000206D0" w:rsidRDefault="0024371E" w:rsidP="0024371E">
            <w:r>
              <w:rPr>
                <w:rFonts w:ascii="Times New Roman" w:hAnsi="Times New Roman" w:cs="Times New Roman"/>
              </w:rPr>
              <w:t>NCERT, Class 11  (Compulsory)</w:t>
            </w:r>
          </w:p>
        </w:tc>
        <w:tc>
          <w:tcPr>
            <w:tcW w:w="2131" w:type="dxa"/>
            <w:tcMar>
              <w:left w:w="57" w:type="dxa"/>
              <w:right w:w="0" w:type="dxa"/>
            </w:tcMar>
          </w:tcPr>
          <w:p w14:paraId="41A9487F" w14:textId="2DA938D1" w:rsidR="004C114E" w:rsidRPr="000206D0" w:rsidRDefault="0024371E" w:rsidP="007E0607">
            <w:r>
              <w:t>9</w:t>
            </w:r>
            <w:r w:rsidR="006131CE">
              <w:t>–</w:t>
            </w:r>
            <w:r w:rsidR="007E0607" w:rsidRPr="007E0607">
              <w:t>M</w:t>
            </w:r>
            <w:r w:rsidR="007E0607">
              <w:t>echanical Properties of Solids</w:t>
            </w:r>
          </w:p>
        </w:tc>
        <w:tc>
          <w:tcPr>
            <w:tcW w:w="1548" w:type="dxa"/>
            <w:tcMar>
              <w:left w:w="57" w:type="dxa"/>
              <w:right w:w="0" w:type="dxa"/>
            </w:tcMar>
          </w:tcPr>
          <w:p w14:paraId="164F04E2" w14:textId="1A9CE420" w:rsidR="004C114E" w:rsidRPr="000206D0" w:rsidRDefault="0024371E" w:rsidP="00556244">
            <w:r>
              <w:t>9.1 to 9.5</w:t>
            </w:r>
            <w:r w:rsidR="001C6841">
              <w:t xml:space="preserve"> and 9.6.1</w:t>
            </w:r>
          </w:p>
        </w:tc>
      </w:tr>
      <w:tr w:rsidR="004C114E" w:rsidRPr="000206D0" w14:paraId="4A51675C" w14:textId="77777777" w:rsidTr="007E0607">
        <w:trPr>
          <w:trHeight w:val="389"/>
        </w:trPr>
        <w:tc>
          <w:tcPr>
            <w:tcW w:w="1684" w:type="dxa"/>
            <w:tcMar>
              <w:left w:w="57" w:type="dxa"/>
              <w:right w:w="0" w:type="dxa"/>
            </w:tcMar>
          </w:tcPr>
          <w:p w14:paraId="3D12D399" w14:textId="77777777" w:rsidR="004C114E" w:rsidRPr="000206D0" w:rsidRDefault="004C114E" w:rsidP="00556244">
            <w:r w:rsidRPr="000206D0">
              <w:t>ADDITIONAL</w:t>
            </w:r>
          </w:p>
        </w:tc>
        <w:tc>
          <w:tcPr>
            <w:tcW w:w="3896" w:type="dxa"/>
            <w:tcMar>
              <w:left w:w="57" w:type="dxa"/>
              <w:right w:w="0" w:type="dxa"/>
            </w:tcMar>
          </w:tcPr>
          <w:p w14:paraId="79F2F3E4" w14:textId="7CF94291" w:rsidR="0024371E" w:rsidRDefault="0024371E" w:rsidP="00243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Concepts o</w:t>
            </w:r>
            <w:r w:rsidR="006131CE">
              <w:rPr>
                <w:rFonts w:ascii="Times New Roman" w:hAnsi="Times New Roman" w:cs="Times New Roman"/>
              </w:rPr>
              <w:t xml:space="preserve">f Physics – H. C. </w:t>
            </w:r>
            <w:commentRangeStart w:id="13"/>
            <w:r w:rsidR="003B13BD">
              <w:rPr>
                <w:rFonts w:ascii="Times New Roman" w:hAnsi="Times New Roman" w:cs="Times New Roman"/>
              </w:rPr>
              <w:t>Varma</w:t>
            </w:r>
            <w:commentRangeEnd w:id="13"/>
            <w:r w:rsidR="00795288">
              <w:rPr>
                <w:rStyle w:val="CommentReference"/>
              </w:rPr>
              <w:commentReference w:id="13"/>
            </w:r>
            <w:r w:rsidR="006131CE">
              <w:rPr>
                <w:rFonts w:ascii="Times New Roman" w:hAnsi="Times New Roman" w:cs="Times New Roman"/>
              </w:rPr>
              <w:t>, Part-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164C6FC6" w14:textId="67429993" w:rsidR="004C114E" w:rsidRPr="000206D0" w:rsidRDefault="0024371E" w:rsidP="0024371E">
            <w:r>
              <w:rPr>
                <w:rFonts w:ascii="Times New Roman" w:hAnsi="Times New Roman" w:cs="Times New Roman"/>
              </w:rPr>
              <w:t>(2013- Second reprint) (Optional)</w:t>
            </w:r>
          </w:p>
        </w:tc>
        <w:tc>
          <w:tcPr>
            <w:tcW w:w="2131" w:type="dxa"/>
            <w:tcMar>
              <w:left w:w="57" w:type="dxa"/>
              <w:right w:w="0" w:type="dxa"/>
            </w:tcMar>
          </w:tcPr>
          <w:p w14:paraId="0D68B495" w14:textId="63333DFE" w:rsidR="004C114E" w:rsidRPr="000206D0" w:rsidRDefault="006131CE" w:rsidP="00556244">
            <w:r>
              <w:rPr>
                <w:rFonts w:ascii="Times New Roman" w:hAnsi="Times New Roman" w:cs="Times New Roman"/>
              </w:rPr>
              <w:t>14-</w:t>
            </w:r>
            <w:r w:rsidR="0024371E">
              <w:rPr>
                <w:rFonts w:ascii="Times New Roman" w:hAnsi="Times New Roman" w:cs="Times New Roman"/>
              </w:rPr>
              <w:t>Some Mechanical Properties of Matter</w:t>
            </w:r>
          </w:p>
        </w:tc>
        <w:tc>
          <w:tcPr>
            <w:tcW w:w="1548" w:type="dxa"/>
            <w:tcMar>
              <w:left w:w="57" w:type="dxa"/>
              <w:right w:w="0" w:type="dxa"/>
            </w:tcMar>
          </w:tcPr>
          <w:p w14:paraId="04E46DB5" w14:textId="2599AA07" w:rsidR="004C114E" w:rsidRPr="000206D0" w:rsidRDefault="0024371E" w:rsidP="00556244">
            <w:r>
              <w:t>14.1 to 14.6</w:t>
            </w:r>
          </w:p>
        </w:tc>
      </w:tr>
      <w:tr w:rsidR="0024371E" w:rsidRPr="000206D0" w14:paraId="08D74B29" w14:textId="77777777" w:rsidTr="007E0607">
        <w:trPr>
          <w:trHeight w:val="389"/>
        </w:trPr>
        <w:tc>
          <w:tcPr>
            <w:tcW w:w="1684" w:type="dxa"/>
            <w:tcMar>
              <w:left w:w="57" w:type="dxa"/>
              <w:right w:w="0" w:type="dxa"/>
            </w:tcMar>
          </w:tcPr>
          <w:p w14:paraId="60270FFF" w14:textId="010A7C51" w:rsidR="0024371E" w:rsidRPr="000206D0" w:rsidRDefault="0024371E" w:rsidP="00556244">
            <w:r>
              <w:t>ADDITIONAL</w:t>
            </w:r>
          </w:p>
        </w:tc>
        <w:tc>
          <w:tcPr>
            <w:tcW w:w="3896" w:type="dxa"/>
            <w:tcMar>
              <w:left w:w="57" w:type="dxa"/>
              <w:right w:w="0" w:type="dxa"/>
            </w:tcMar>
          </w:tcPr>
          <w:p w14:paraId="559D82CD" w14:textId="55BFA5B3" w:rsidR="0024371E" w:rsidRDefault="0024371E" w:rsidP="009A5EA6">
            <w:r>
              <w:rPr>
                <w:rFonts w:ascii="Times New Roman" w:hAnsi="Times New Roman" w:cs="Times New Roman"/>
              </w:rPr>
              <w:t>Fundamentals of Physics – Halliday, Resnick,</w:t>
            </w:r>
            <w:r w:rsidR="009A5EA6">
              <w:rPr>
                <w:rFonts w:ascii="Times New Roman" w:hAnsi="Times New Roman" w:cs="Times New Roman"/>
              </w:rPr>
              <w:t xml:space="preserve"> Walker (6</w:t>
            </w:r>
            <w:r w:rsidR="009A5EA6" w:rsidRPr="009A5EA6">
              <w:rPr>
                <w:rFonts w:ascii="Times New Roman" w:hAnsi="Times New Roman" w:cs="Times New Roman"/>
                <w:vertAlign w:val="superscript"/>
              </w:rPr>
              <w:t>th</w:t>
            </w:r>
            <w:r w:rsidR="009A5EA6">
              <w:rPr>
                <w:rFonts w:ascii="Times New Roman" w:hAnsi="Times New Roman" w:cs="Times New Roman"/>
              </w:rPr>
              <w:t xml:space="preserve"> Edition)</w:t>
            </w:r>
          </w:p>
        </w:tc>
        <w:tc>
          <w:tcPr>
            <w:tcW w:w="2131" w:type="dxa"/>
            <w:tcMar>
              <w:left w:w="57" w:type="dxa"/>
              <w:right w:w="0" w:type="dxa"/>
            </w:tcMar>
          </w:tcPr>
          <w:p w14:paraId="16AFD229" w14:textId="703C6C92" w:rsidR="0024371E" w:rsidRPr="000206D0" w:rsidRDefault="006131CE" w:rsidP="00556244">
            <w:r>
              <w:rPr>
                <w:rFonts w:ascii="Times New Roman" w:hAnsi="Times New Roman" w:cs="Times New Roman"/>
              </w:rPr>
              <w:t>13-</w:t>
            </w:r>
            <w:r w:rsidR="0024371E">
              <w:rPr>
                <w:rFonts w:ascii="Times New Roman" w:hAnsi="Times New Roman" w:cs="Times New Roman"/>
              </w:rPr>
              <w:t>Equilibrium and Elasticity</w:t>
            </w:r>
          </w:p>
        </w:tc>
        <w:tc>
          <w:tcPr>
            <w:tcW w:w="1548" w:type="dxa"/>
            <w:tcMar>
              <w:left w:w="57" w:type="dxa"/>
              <w:right w:w="0" w:type="dxa"/>
            </w:tcMar>
          </w:tcPr>
          <w:p w14:paraId="721E20A5" w14:textId="6D97BC27" w:rsidR="0024371E" w:rsidRPr="000206D0" w:rsidRDefault="0024371E" w:rsidP="00556244">
            <w:r>
              <w:t>13.6</w:t>
            </w:r>
          </w:p>
        </w:tc>
      </w:tr>
      <w:tr w:rsidR="0024371E" w:rsidRPr="000206D0" w14:paraId="29CA5755" w14:textId="77777777" w:rsidTr="007E0607">
        <w:trPr>
          <w:trHeight w:val="389"/>
        </w:trPr>
        <w:tc>
          <w:tcPr>
            <w:tcW w:w="1684" w:type="dxa"/>
            <w:tcMar>
              <w:left w:w="57" w:type="dxa"/>
              <w:right w:w="0" w:type="dxa"/>
            </w:tcMar>
          </w:tcPr>
          <w:p w14:paraId="53D02757" w14:textId="6ED8A631" w:rsidR="0024371E" w:rsidRPr="000206D0" w:rsidRDefault="007E0607" w:rsidP="00556244">
            <w:r>
              <w:lastRenderedPageBreak/>
              <w:t>ADDITIONAL</w:t>
            </w:r>
          </w:p>
        </w:tc>
        <w:tc>
          <w:tcPr>
            <w:tcW w:w="3896" w:type="dxa"/>
            <w:tcMar>
              <w:left w:w="57" w:type="dxa"/>
              <w:right w:w="0" w:type="dxa"/>
            </w:tcMar>
          </w:tcPr>
          <w:p w14:paraId="738209DF" w14:textId="086CA8A1" w:rsidR="0024371E" w:rsidRDefault="007E0607" w:rsidP="00556244">
            <w:r>
              <w:t>Maharashtra State Board Physics textbook Class 12. (2012)</w:t>
            </w:r>
          </w:p>
        </w:tc>
        <w:tc>
          <w:tcPr>
            <w:tcW w:w="2131" w:type="dxa"/>
            <w:tcMar>
              <w:left w:w="57" w:type="dxa"/>
              <w:right w:w="0" w:type="dxa"/>
            </w:tcMar>
          </w:tcPr>
          <w:p w14:paraId="5EC1A4F9" w14:textId="10CC0C80" w:rsidR="0024371E" w:rsidRPr="000206D0" w:rsidRDefault="007E0607" w:rsidP="00556244">
            <w:r>
              <w:t>5 – Elasticity</w:t>
            </w:r>
          </w:p>
        </w:tc>
        <w:tc>
          <w:tcPr>
            <w:tcW w:w="1548" w:type="dxa"/>
            <w:tcMar>
              <w:left w:w="57" w:type="dxa"/>
              <w:right w:w="0" w:type="dxa"/>
            </w:tcMar>
          </w:tcPr>
          <w:p w14:paraId="45E2D320" w14:textId="3D1236EA" w:rsidR="0024371E" w:rsidRPr="000206D0" w:rsidRDefault="00862719" w:rsidP="00556244">
            <w:r>
              <w:t>5.1, 5.2, 5.3, 5.4(Only Definitions) 5.5</w:t>
            </w:r>
          </w:p>
        </w:tc>
      </w:tr>
    </w:tbl>
    <w:p w14:paraId="2B1D4A96" w14:textId="22B3BE3F" w:rsidR="00EC5B02" w:rsidRPr="006F7F97" w:rsidRDefault="00EC5B02" w:rsidP="006F7F97">
      <w:pPr>
        <w:spacing w:before="240"/>
      </w:pPr>
    </w:p>
    <w:p w14:paraId="1DC316B7" w14:textId="44F38560" w:rsidR="00992F1E" w:rsidRDefault="00680D0E" w:rsidP="00556244">
      <w:pPr>
        <w:pStyle w:val="Heading4"/>
      </w:pPr>
      <w:bookmarkStart w:id="14" w:name="_Toc383087849"/>
      <w:bookmarkStart w:id="15" w:name="_Toc399512838"/>
      <w:r>
        <w:t>Pre-r</w:t>
      </w:r>
      <w:r w:rsidR="003278C4">
        <w:t>eading Exercise</w:t>
      </w:r>
      <w:r w:rsidR="00992F1E" w:rsidRPr="000206D0">
        <w:t xml:space="preserve"> (</w:t>
      </w:r>
      <w:r w:rsidR="004D116B">
        <w:t>1</w:t>
      </w:r>
      <w:r w:rsidR="003278C4">
        <w:t>0</w:t>
      </w:r>
      <w:r w:rsidR="00992F1E" w:rsidRPr="000206D0">
        <w:t xml:space="preserve"> mins</w:t>
      </w:r>
      <w:r w:rsidR="004D116B">
        <w:t xml:space="preserve"> + 5</w:t>
      </w:r>
      <w:r w:rsidR="003278C4">
        <w:t xml:space="preserve"> mins GD</w:t>
      </w:r>
      <w:r w:rsidR="00992F1E" w:rsidRPr="000206D0">
        <w:t>)</w:t>
      </w:r>
      <w:bookmarkEnd w:id="14"/>
      <w:bookmarkEnd w:id="15"/>
    </w:p>
    <w:p w14:paraId="604B2320" w14:textId="77777777" w:rsidR="00992F1E" w:rsidRPr="00890712" w:rsidRDefault="00992F1E" w:rsidP="00556244">
      <w:pPr>
        <w:rPr>
          <w:rFonts w:asciiTheme="minorHAnsi" w:hAnsiTheme="minorHAnsi"/>
          <w:sz w:val="24"/>
        </w:rPr>
      </w:pPr>
      <w:r w:rsidRPr="00890712">
        <w:rPr>
          <w:rFonts w:asciiTheme="minorHAnsi" w:hAnsiTheme="minorHAnsi"/>
          <w:sz w:val="24"/>
        </w:rPr>
        <w:t xml:space="preserve">Attempt each problem individually without discussion. </w:t>
      </w:r>
      <w:r w:rsidR="000206D0" w:rsidRPr="00890712">
        <w:rPr>
          <w:rFonts w:asciiTheme="minorHAnsi" w:hAnsiTheme="minorHAnsi"/>
          <w:sz w:val="24"/>
        </w:rPr>
        <w:t>P</w:t>
      </w:r>
      <w:r w:rsidRPr="00890712">
        <w:rPr>
          <w:rFonts w:asciiTheme="minorHAnsi" w:hAnsiTheme="minorHAnsi"/>
          <w:sz w:val="24"/>
        </w:rPr>
        <w:t>arts of some questions have been solved as illustrations. After the allotted time please fill in the self-assessment below for individual attempts.</w:t>
      </w:r>
    </w:p>
    <w:p w14:paraId="013C8650" w14:textId="3591BBD8" w:rsidR="009C2F9A" w:rsidRPr="00890712" w:rsidRDefault="009C2F9A" w:rsidP="00DD17EC">
      <w:pPr>
        <w:pStyle w:val="ListParagraph"/>
        <w:numPr>
          <w:ilvl w:val="0"/>
          <w:numId w:val="10"/>
        </w:numPr>
        <w:ind w:left="360"/>
        <w:rPr>
          <w:rFonts w:asciiTheme="minorHAnsi" w:hAnsiTheme="minorHAnsi"/>
          <w:sz w:val="24"/>
        </w:rPr>
      </w:pPr>
      <w:r w:rsidRPr="00890712">
        <w:rPr>
          <w:rFonts w:asciiTheme="minorHAnsi" w:hAnsiTheme="minorHAnsi"/>
          <w:sz w:val="24"/>
        </w:rPr>
        <w:t xml:space="preserve">A body which completely regains its original dimensions when the deforming forces are removed is </w:t>
      </w:r>
      <w:commentRangeStart w:id="16"/>
      <w:r w:rsidRPr="00890712">
        <w:rPr>
          <w:rFonts w:asciiTheme="minorHAnsi" w:hAnsiTheme="minorHAnsi"/>
          <w:sz w:val="24"/>
        </w:rPr>
        <w:t>called</w:t>
      </w:r>
      <w:commentRangeEnd w:id="16"/>
      <w:r w:rsidR="00795288">
        <w:rPr>
          <w:rStyle w:val="CommentReference"/>
        </w:rPr>
        <w:commentReference w:id="16"/>
      </w:r>
      <w:r w:rsidRPr="00890712">
        <w:rPr>
          <w:rFonts w:asciiTheme="minorHAnsi" w:hAnsiTheme="minorHAnsi"/>
          <w:sz w:val="24"/>
        </w:rPr>
        <w:t xml:space="preserve"> </w:t>
      </w:r>
      <w:r w:rsidR="00723C86">
        <w:rPr>
          <w:rFonts w:asciiTheme="minorHAnsi" w:hAnsiTheme="minorHAnsi"/>
          <w:sz w:val="24"/>
        </w:rPr>
        <w:t xml:space="preserve"> said to be </w:t>
      </w:r>
      <w:r w:rsidRPr="00890712">
        <w:rPr>
          <w:rFonts w:asciiTheme="minorHAnsi" w:hAnsiTheme="minorHAnsi"/>
          <w:sz w:val="24"/>
        </w:rPr>
        <w:t xml:space="preserve"> </w:t>
      </w:r>
    </w:p>
    <w:p w14:paraId="7A9A4963" w14:textId="0056525C" w:rsidR="00890712" w:rsidRPr="00890712" w:rsidRDefault="00723C86" w:rsidP="00DD17EC">
      <w:pPr>
        <w:pStyle w:val="ListParagraph"/>
        <w:numPr>
          <w:ilvl w:val="0"/>
          <w:numId w:val="6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Perfectly p</w:t>
      </w:r>
      <w:r w:rsidR="009C2F9A" w:rsidRPr="00890712">
        <w:rPr>
          <w:rFonts w:asciiTheme="minorHAnsi" w:hAnsiTheme="minorHAnsi"/>
          <w:sz w:val="24"/>
        </w:rPr>
        <w:t xml:space="preserve">lastic     </w:t>
      </w:r>
      <w:r w:rsidR="00890712">
        <w:rPr>
          <w:rFonts w:asciiTheme="minorHAnsi" w:hAnsiTheme="minorHAnsi"/>
          <w:sz w:val="24"/>
        </w:rPr>
        <w:t xml:space="preserve">    </w:t>
      </w:r>
      <w:r w:rsidR="00890712" w:rsidRPr="00CA6840">
        <w:rPr>
          <w:rFonts w:asciiTheme="minorHAnsi" w:hAnsiTheme="minorHAnsi"/>
          <w:sz w:val="24"/>
        </w:rPr>
        <w:t xml:space="preserve">b. </w:t>
      </w:r>
      <w:r w:rsidRPr="00CA6840">
        <w:rPr>
          <w:rFonts w:asciiTheme="minorHAnsi" w:hAnsiTheme="minorHAnsi"/>
          <w:sz w:val="24"/>
        </w:rPr>
        <w:t>P</w:t>
      </w:r>
      <w:r w:rsidR="00890712" w:rsidRPr="00CA6840">
        <w:rPr>
          <w:rFonts w:asciiTheme="minorHAnsi" w:hAnsiTheme="minorHAnsi"/>
          <w:sz w:val="24"/>
        </w:rPr>
        <w:t>erfectly elastic</w:t>
      </w:r>
      <w:r w:rsidR="009C2F9A" w:rsidRPr="00890712">
        <w:rPr>
          <w:rFonts w:asciiTheme="minorHAnsi" w:hAnsiTheme="minorHAnsi"/>
          <w:sz w:val="24"/>
        </w:rPr>
        <w:t xml:space="preserve">        c. </w:t>
      </w:r>
      <w:r>
        <w:rPr>
          <w:rFonts w:asciiTheme="minorHAnsi" w:hAnsiTheme="minorHAnsi"/>
          <w:sz w:val="24"/>
        </w:rPr>
        <w:t>R</w:t>
      </w:r>
      <w:r w:rsidR="009C2F9A" w:rsidRPr="00890712">
        <w:rPr>
          <w:rFonts w:asciiTheme="minorHAnsi" w:hAnsiTheme="minorHAnsi"/>
          <w:sz w:val="24"/>
        </w:rPr>
        <w:t>igid      d. elastic body</w:t>
      </w:r>
    </w:p>
    <w:p w14:paraId="58879D6A" w14:textId="0BFE607E" w:rsidR="009C2F9A" w:rsidRPr="009C2F9A" w:rsidRDefault="009C2F9A" w:rsidP="00890712">
      <w:pPr>
        <w:pStyle w:val="ListParagraph"/>
        <w:numPr>
          <w:ilvl w:val="0"/>
          <w:numId w:val="0"/>
        </w:num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4805ED0F" w14:textId="61BFE654" w:rsidR="00DC407F" w:rsidRPr="00A44BF7" w:rsidRDefault="00DC407F" w:rsidP="00DD17EC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commentRangeStart w:id="17"/>
      <w:r w:rsidRPr="00A44BF7">
        <w:rPr>
          <w:rFonts w:asciiTheme="minorHAnsi" w:hAnsiTheme="minorHAnsi"/>
          <w:sz w:val="24"/>
        </w:rPr>
        <w:t>A</w:t>
      </w:r>
      <w:commentRangeEnd w:id="17"/>
      <w:r w:rsidR="000D1A1D">
        <w:rPr>
          <w:rStyle w:val="CommentReference"/>
        </w:rPr>
        <w:commentReference w:id="17"/>
      </w:r>
      <w:r w:rsidRPr="00A44BF7">
        <w:rPr>
          <w:rFonts w:asciiTheme="minorHAnsi" w:hAnsiTheme="minorHAnsi"/>
          <w:sz w:val="24"/>
        </w:rPr>
        <w:t xml:space="preserve"> 4.0m long steel cable ha</w:t>
      </w:r>
      <w:r w:rsidR="00723C86">
        <w:rPr>
          <w:rFonts w:asciiTheme="minorHAnsi" w:hAnsiTheme="minorHAnsi"/>
          <w:sz w:val="24"/>
        </w:rPr>
        <w:t>ving</w:t>
      </w:r>
      <w:r w:rsidRPr="00A44BF7">
        <w:rPr>
          <w:rFonts w:asciiTheme="minorHAnsi" w:hAnsiTheme="minorHAnsi"/>
          <w:sz w:val="24"/>
        </w:rPr>
        <w:t xml:space="preserve"> cross sectional area of</w:t>
      </w:r>
      <m:oMath>
        <m:r>
          <m:rPr>
            <m:sty m:val="p"/>
          </m:rPr>
          <w:rPr>
            <w:sz w:val="24"/>
          </w:rPr>
          <m:t xml:space="preserve"> 0.5 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proofErr w:type="gramStart"/>
      <w:r w:rsidRPr="00A44BF7">
        <w:rPr>
          <w:rFonts w:asciiTheme="minorHAnsi" w:hAnsiTheme="minorHAnsi"/>
          <w:sz w:val="24"/>
        </w:rPr>
        <w:t>,</w:t>
      </w:r>
      <w:proofErr w:type="gramEnd"/>
      <w:r w:rsidRPr="00A44BF7">
        <w:rPr>
          <w:rFonts w:asciiTheme="minorHAnsi" w:hAnsiTheme="minorHAnsi"/>
          <w:sz w:val="24"/>
        </w:rPr>
        <w:t xml:space="preserve"> is </w:t>
      </w:r>
      <w:commentRangeStart w:id="18"/>
      <w:r w:rsidRPr="00A44BF7">
        <w:rPr>
          <w:rFonts w:asciiTheme="minorHAnsi" w:hAnsiTheme="minorHAnsi"/>
          <w:sz w:val="24"/>
        </w:rPr>
        <w:t>hung</w:t>
      </w:r>
      <w:commentRangeEnd w:id="18"/>
      <w:r w:rsidR="00C0032C">
        <w:rPr>
          <w:rStyle w:val="CommentReference"/>
        </w:rPr>
        <w:commentReference w:id="18"/>
      </w:r>
      <w:r w:rsidRPr="00A44BF7">
        <w:rPr>
          <w:rFonts w:asciiTheme="minorHAnsi" w:hAnsiTheme="minorHAnsi"/>
          <w:sz w:val="24"/>
        </w:rPr>
        <w:t xml:space="preserve"> with 500kg load. Find the stress developed in the cable.</w:t>
      </w:r>
    </w:p>
    <w:p w14:paraId="7E998BC0" w14:textId="7A799B29" w:rsidR="009D7C1C" w:rsidRDefault="00F75991" w:rsidP="00DC407F">
      <w:pPr>
        <w:pStyle w:val="Heading5"/>
        <w:ind w:left="720"/>
      </w:pPr>
      <w:commentRangeStart w:id="19"/>
      <w:r>
        <w:rPr>
          <w:noProof/>
          <w:lang w:val="en-IN" w:eastAsia="en-IN"/>
        </w:rPr>
        <w:drawing>
          <wp:anchor distT="0" distB="0" distL="114300" distR="114300" simplePos="0" relativeHeight="251658239" behindDoc="0" locked="0" layoutInCell="1" allowOverlap="1" wp14:anchorId="3CF8F313" wp14:editId="7616057A">
            <wp:simplePos x="0" y="0"/>
            <wp:positionH relativeFrom="column">
              <wp:posOffset>4650105</wp:posOffset>
            </wp:positionH>
            <wp:positionV relativeFrom="paragraph">
              <wp:posOffset>257175</wp:posOffset>
            </wp:positionV>
            <wp:extent cx="1507490" cy="1562735"/>
            <wp:effectExtent l="0" t="0" r="0" b="0"/>
            <wp:wrapSquare wrapText="bothSides"/>
            <wp:docPr id="1" name="Picture 1" descr="C:\Users\Pritesh-PC\Desktop\P8 Module Version 4\Images-prabhakar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tesh-PC\Desktop\P8 Module Version 4\Images-prabhakar\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9"/>
      <w:r w:rsidR="0036294E">
        <w:rPr>
          <w:rStyle w:val="CommentReference"/>
          <w:b w:val="0"/>
          <w:caps w:val="0"/>
          <w:color w:val="auto"/>
        </w:rPr>
        <w:commentReference w:id="19"/>
      </w:r>
    </w:p>
    <w:p w14:paraId="3CA86918" w14:textId="45DD0F55" w:rsidR="00F22628" w:rsidRDefault="00F22628" w:rsidP="00F75991">
      <w:pPr>
        <w:pStyle w:val="ListParagraph"/>
        <w:numPr>
          <w:ilvl w:val="0"/>
          <w:numId w:val="10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 xml:space="preserve">A </w:t>
      </w:r>
      <w:commentRangeStart w:id="20"/>
      <w:r>
        <w:rPr>
          <w:sz w:val="24"/>
        </w:rPr>
        <w:t>graph</w:t>
      </w:r>
      <w:commentRangeEnd w:id="20"/>
      <w:r w:rsidR="0011681E">
        <w:rPr>
          <w:rStyle w:val="CommentReference"/>
        </w:rPr>
        <w:commentReference w:id="20"/>
      </w:r>
      <w:r>
        <w:rPr>
          <w:sz w:val="24"/>
        </w:rPr>
        <w:t xml:space="preserve"> is shown between stress and strain for a metal. The </w:t>
      </w:r>
      <w:commentRangeStart w:id="21"/>
      <w:r>
        <w:rPr>
          <w:sz w:val="24"/>
        </w:rPr>
        <w:t>part</w:t>
      </w:r>
      <w:commentRangeEnd w:id="21"/>
      <w:r w:rsidR="0011681E">
        <w:rPr>
          <w:rStyle w:val="CommentReference"/>
        </w:rPr>
        <w:commentReference w:id="21"/>
      </w:r>
      <w:r>
        <w:rPr>
          <w:sz w:val="24"/>
        </w:rPr>
        <w:t xml:space="preserve"> in which Hooke’s law holds good is</w:t>
      </w:r>
      <w:r w:rsidRPr="008905B3">
        <w:rPr>
          <w:sz w:val="24"/>
        </w:rPr>
        <w:t xml:space="preserve"> </w:t>
      </w:r>
    </w:p>
    <w:p w14:paraId="23D496E3" w14:textId="77777777" w:rsidR="00F22628" w:rsidRDefault="00F22628" w:rsidP="00DD17EC">
      <w:pPr>
        <w:pStyle w:val="ListParagraph"/>
        <w:numPr>
          <w:ilvl w:val="0"/>
          <w:numId w:val="39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 w:rsidRPr="00A12C9D">
        <w:rPr>
          <w:sz w:val="24"/>
        </w:rPr>
        <w:t>OA</w:t>
      </w:r>
      <w:r>
        <w:rPr>
          <w:sz w:val="24"/>
        </w:rPr>
        <w:tab/>
      </w:r>
      <w:r>
        <w:rPr>
          <w:sz w:val="24"/>
        </w:rPr>
        <w:tab/>
        <w:t>b.    AB</w:t>
      </w:r>
      <w:r>
        <w:rPr>
          <w:sz w:val="24"/>
        </w:rPr>
        <w:tab/>
      </w:r>
      <w:r>
        <w:rPr>
          <w:sz w:val="24"/>
        </w:rPr>
        <w:tab/>
      </w:r>
    </w:p>
    <w:p w14:paraId="2DAD3BC9" w14:textId="77777777" w:rsidR="00F22628" w:rsidRPr="00073786" w:rsidRDefault="00F22628" w:rsidP="00F22628">
      <w:pPr>
        <w:ind w:left="1080"/>
        <w:rPr>
          <w:sz w:val="24"/>
        </w:rPr>
      </w:pPr>
      <w:r w:rsidRPr="00073786">
        <w:rPr>
          <w:sz w:val="24"/>
        </w:rPr>
        <w:t>c.    BC</w:t>
      </w:r>
      <w:r>
        <w:rPr>
          <w:sz w:val="24"/>
        </w:rPr>
        <w:t xml:space="preserve">                      d.    CD</w:t>
      </w:r>
      <w:r w:rsidRPr="00073786">
        <w:rPr>
          <w:sz w:val="24"/>
        </w:rPr>
        <w:tab/>
      </w:r>
    </w:p>
    <w:p w14:paraId="20EA1792" w14:textId="77777777" w:rsidR="00F22628" w:rsidRDefault="00F22628" w:rsidP="00F22628">
      <w:pPr>
        <w:pStyle w:val="ListParagraph"/>
        <w:numPr>
          <w:ilvl w:val="0"/>
          <w:numId w:val="0"/>
        </w:numPr>
        <w:ind w:left="1440"/>
        <w:rPr>
          <w:sz w:val="24"/>
        </w:rPr>
      </w:pPr>
    </w:p>
    <w:p w14:paraId="4F97011F" w14:textId="63217BE5" w:rsidR="00F22628" w:rsidRDefault="00F22628" w:rsidP="00DD17EC">
      <w:pPr>
        <w:pStyle w:val="ListParagraph"/>
        <w:numPr>
          <w:ilvl w:val="0"/>
          <w:numId w:val="10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 xml:space="preserve">In the above graph, point B is </w:t>
      </w:r>
      <w:r w:rsidR="00A6170A">
        <w:rPr>
          <w:sz w:val="24"/>
        </w:rPr>
        <w:t xml:space="preserve">referred </w:t>
      </w:r>
      <w:commentRangeStart w:id="22"/>
      <w:r w:rsidR="00A6170A">
        <w:rPr>
          <w:sz w:val="24"/>
        </w:rPr>
        <w:t>to</w:t>
      </w:r>
      <w:commentRangeEnd w:id="22"/>
      <w:r w:rsidR="0011681E">
        <w:rPr>
          <w:rStyle w:val="CommentReference"/>
        </w:rPr>
        <w:commentReference w:id="22"/>
      </w:r>
      <w:r w:rsidR="00A6170A">
        <w:rPr>
          <w:sz w:val="24"/>
        </w:rPr>
        <w:t xml:space="preserve"> as </w:t>
      </w:r>
      <w:commentRangeStart w:id="23"/>
      <w:r w:rsidR="00A6170A">
        <w:rPr>
          <w:sz w:val="24"/>
        </w:rPr>
        <w:t>the</w:t>
      </w:r>
      <w:commentRangeEnd w:id="23"/>
      <w:r w:rsidR="0011681E">
        <w:rPr>
          <w:rStyle w:val="CommentReference"/>
        </w:rPr>
        <w:commentReference w:id="23"/>
      </w:r>
      <w:r w:rsidR="00A6170A"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6F12EE3B" w14:textId="77777777" w:rsidR="00F22628" w:rsidRDefault="00F22628" w:rsidP="00DD17EC">
      <w:pPr>
        <w:pStyle w:val="ListParagraph"/>
        <w:numPr>
          <w:ilvl w:val="0"/>
          <w:numId w:val="40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 xml:space="preserve">Breaking point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b.    </w:t>
      </w:r>
      <w:commentRangeStart w:id="24"/>
      <w:r>
        <w:rPr>
          <w:sz w:val="24"/>
        </w:rPr>
        <w:t>limiting</w:t>
      </w:r>
      <w:commentRangeEnd w:id="24"/>
      <w:r w:rsidR="00C43B40">
        <w:rPr>
          <w:rStyle w:val="CommentReference"/>
        </w:rPr>
        <w:commentReference w:id="24"/>
      </w:r>
      <w:r>
        <w:rPr>
          <w:sz w:val="24"/>
        </w:rPr>
        <w:t xml:space="preserve"> </w:t>
      </w:r>
      <w:commentRangeStart w:id="25"/>
      <w:r>
        <w:rPr>
          <w:sz w:val="24"/>
        </w:rPr>
        <w:t>point</w:t>
      </w:r>
      <w:commentRangeEnd w:id="25"/>
      <w:r w:rsidR="0011681E">
        <w:rPr>
          <w:rStyle w:val="CommentReference"/>
        </w:rPr>
        <w:commentReference w:id="25"/>
      </w:r>
    </w:p>
    <w:p w14:paraId="444A43D2" w14:textId="77777777" w:rsidR="00F22628" w:rsidRDefault="00F22628" w:rsidP="00DD17EC">
      <w:pPr>
        <w:pStyle w:val="ListParagraph"/>
        <w:numPr>
          <w:ilvl w:val="0"/>
          <w:numId w:val="41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 w:rsidRPr="008B3DF1">
        <w:rPr>
          <w:sz w:val="24"/>
        </w:rPr>
        <w:t xml:space="preserve">Yield point </w:t>
      </w:r>
      <w:r w:rsidRPr="008B3DF1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d.    None of the above </w:t>
      </w:r>
    </w:p>
    <w:p w14:paraId="583D6B6B" w14:textId="77777777" w:rsidR="007A63FF" w:rsidRDefault="007A63FF" w:rsidP="007A63FF">
      <w:pPr>
        <w:pStyle w:val="ListParagraph"/>
        <w:numPr>
          <w:ilvl w:val="0"/>
          <w:numId w:val="0"/>
        </w:numPr>
        <w:tabs>
          <w:tab w:val="clear" w:pos="4320"/>
          <w:tab w:val="clear" w:pos="8640"/>
        </w:tabs>
        <w:spacing w:before="0" w:after="200"/>
        <w:ind w:left="1440" w:right="0"/>
        <w:rPr>
          <w:sz w:val="24"/>
        </w:rPr>
      </w:pPr>
    </w:p>
    <w:p w14:paraId="7018A8D3" w14:textId="77777777" w:rsidR="00F22628" w:rsidRDefault="00F22628" w:rsidP="00DD17EC">
      <w:pPr>
        <w:pStyle w:val="ListParagraph"/>
        <w:numPr>
          <w:ilvl w:val="0"/>
          <w:numId w:val="10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 xml:space="preserve">In the above graph, point D indicates </w:t>
      </w:r>
    </w:p>
    <w:p w14:paraId="7D11A92D" w14:textId="77777777" w:rsidR="00F22628" w:rsidRDefault="00F22628" w:rsidP="00DD17EC">
      <w:pPr>
        <w:pStyle w:val="ListParagraph"/>
        <w:numPr>
          <w:ilvl w:val="0"/>
          <w:numId w:val="42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>Limiting point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   Yield point</w:t>
      </w:r>
    </w:p>
    <w:p w14:paraId="29940D39" w14:textId="77777777" w:rsidR="00F22628" w:rsidRDefault="00F22628" w:rsidP="00DD17EC">
      <w:pPr>
        <w:pStyle w:val="ListParagraph"/>
        <w:numPr>
          <w:ilvl w:val="0"/>
          <w:numId w:val="43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 w:rsidRPr="008B3DF1">
        <w:rPr>
          <w:sz w:val="24"/>
        </w:rPr>
        <w:t>Breaking point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d.    None of the above </w:t>
      </w:r>
    </w:p>
    <w:p w14:paraId="0CABFCFE" w14:textId="77777777" w:rsidR="007A63FF" w:rsidRDefault="007A63FF" w:rsidP="004D116B">
      <w:pPr>
        <w:pStyle w:val="ListParagraph"/>
        <w:numPr>
          <w:ilvl w:val="0"/>
          <w:numId w:val="0"/>
        </w:numPr>
        <w:spacing w:after="0"/>
        <w:ind w:left="720"/>
        <w:rPr>
          <w:rFonts w:asciiTheme="minorHAnsi" w:hAnsiTheme="minorHAnsi"/>
          <w:sz w:val="24"/>
        </w:rPr>
      </w:pPr>
    </w:p>
    <w:p w14:paraId="401D6E05" w14:textId="67A69AC2" w:rsidR="004D116B" w:rsidRPr="008E20BB" w:rsidRDefault="004D116B" w:rsidP="00DD17EC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  <w:sz w:val="24"/>
        </w:rPr>
      </w:pPr>
      <w:r w:rsidRPr="008E20BB">
        <w:rPr>
          <w:rFonts w:asciiTheme="minorHAnsi" w:hAnsiTheme="minorHAnsi"/>
          <w:sz w:val="24"/>
        </w:rPr>
        <w:t xml:space="preserve">A steel wire of length 10m and diameter 5mm is stretched by 10 kg </w:t>
      </w:r>
      <w:proofErr w:type="spellStart"/>
      <w:r w:rsidRPr="008E20BB">
        <w:rPr>
          <w:rFonts w:asciiTheme="minorHAnsi" w:hAnsiTheme="minorHAnsi"/>
          <w:sz w:val="24"/>
        </w:rPr>
        <w:t>wt</w:t>
      </w:r>
      <w:proofErr w:type="spellEnd"/>
      <w:r w:rsidR="00A6170A">
        <w:rPr>
          <w:rFonts w:asciiTheme="minorHAnsi" w:hAnsiTheme="minorHAnsi"/>
          <w:sz w:val="24"/>
        </w:rPr>
        <w:t xml:space="preserve"> force</w:t>
      </w:r>
      <w:r w:rsidRPr="008E20BB">
        <w:rPr>
          <w:rFonts w:asciiTheme="minorHAnsi" w:hAnsiTheme="minorHAnsi"/>
          <w:sz w:val="24"/>
        </w:rPr>
        <w:t xml:space="preserve">. Find the increase in its length, if the Young’s modulus of steel </w:t>
      </w:r>
      <w:proofErr w:type="gramStart"/>
      <w:r w:rsidRPr="008E20BB">
        <w:rPr>
          <w:rFonts w:asciiTheme="minorHAnsi" w:hAnsiTheme="minorHAnsi"/>
          <w:sz w:val="24"/>
        </w:rPr>
        <w:t xml:space="preserve">is </w:t>
      </w:r>
      <w:proofErr w:type="gramEnd"/>
      <m:oMath>
        <m:r>
          <m:rPr>
            <m:sty m:val="p"/>
          </m:rPr>
          <w:rPr>
            <w:sz w:val="24"/>
          </w:rPr>
          <m:t>2.4×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12</m:t>
            </m:r>
          </m:sup>
        </m:sSup>
        <m:r>
          <m:rPr>
            <m:sty m:val="p"/>
          </m:rPr>
          <w:rPr>
            <w:sz w:val="24"/>
          </w:rPr>
          <m:t xml:space="preserve"> dyne/c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8E20BB">
        <w:rPr>
          <w:rFonts w:asciiTheme="minorHAnsi" w:hAnsiTheme="minorHAnsi"/>
          <w:sz w:val="24"/>
        </w:rPr>
        <w:t>.</w:t>
      </w:r>
    </w:p>
    <w:p w14:paraId="48446CE7" w14:textId="77777777" w:rsidR="009045F2" w:rsidRPr="009045F2" w:rsidRDefault="009045F2" w:rsidP="004D116B">
      <w:pPr>
        <w:spacing w:after="0"/>
        <w:rPr>
          <w:rFonts w:asciiTheme="minorHAnsi" w:hAnsiTheme="minorHAnsi"/>
          <w:sz w:val="24"/>
        </w:rPr>
      </w:pPr>
    </w:p>
    <w:p w14:paraId="295C8907" w14:textId="77777777" w:rsidR="00F67E89" w:rsidRPr="00F22628" w:rsidRDefault="00F67E89" w:rsidP="00F22628"/>
    <w:tbl>
      <w:tblPr>
        <w:tblStyle w:val="TableGrid"/>
        <w:tblW w:w="9259" w:type="dxa"/>
        <w:tblLayout w:type="fixed"/>
        <w:tblLook w:val="04A0" w:firstRow="1" w:lastRow="0" w:firstColumn="1" w:lastColumn="0" w:noHBand="0" w:noVBand="1"/>
      </w:tblPr>
      <w:tblGrid>
        <w:gridCol w:w="1528"/>
        <w:gridCol w:w="1634"/>
        <w:gridCol w:w="1887"/>
        <w:gridCol w:w="2105"/>
        <w:gridCol w:w="2105"/>
      </w:tblGrid>
      <w:tr w:rsidR="009D7C1C" w:rsidRPr="0072358D" w14:paraId="5BC94685" w14:textId="77777777" w:rsidTr="00ED72CA">
        <w:trPr>
          <w:trHeight w:val="548"/>
        </w:trPr>
        <w:tc>
          <w:tcPr>
            <w:tcW w:w="1585" w:type="dxa"/>
            <w:shd w:val="clear" w:color="auto" w:fill="C6C7C6" w:themeFill="text2"/>
            <w:tcMar>
              <w:left w:w="28" w:type="dxa"/>
              <w:right w:w="0" w:type="dxa"/>
            </w:tcMar>
            <w:vAlign w:val="center"/>
          </w:tcPr>
          <w:p w14:paraId="639347F3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lastRenderedPageBreak/>
              <w:t>Total  Qs.</w:t>
            </w:r>
          </w:p>
        </w:tc>
        <w:tc>
          <w:tcPr>
            <w:tcW w:w="1689" w:type="dxa"/>
            <w:shd w:val="clear" w:color="auto" w:fill="C6C7C6" w:themeFill="text2"/>
            <w:vAlign w:val="center"/>
          </w:tcPr>
          <w:p w14:paraId="243C1137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959" w:type="dxa"/>
            <w:shd w:val="clear" w:color="auto" w:fill="C6C7C6" w:themeFill="text2"/>
            <w:tcMar>
              <w:left w:w="28" w:type="dxa"/>
              <w:right w:w="0" w:type="dxa"/>
            </w:tcMar>
            <w:vAlign w:val="center"/>
          </w:tcPr>
          <w:p w14:paraId="2F6D3FF3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Correctly solved</w:t>
            </w:r>
          </w:p>
        </w:tc>
        <w:tc>
          <w:tcPr>
            <w:tcW w:w="2178" w:type="dxa"/>
            <w:shd w:val="clear" w:color="auto" w:fill="C6C7C6" w:themeFill="text2"/>
            <w:vAlign w:val="center"/>
          </w:tcPr>
          <w:p w14:paraId="0D3B265F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Attempted</w:t>
            </w:r>
          </w:p>
        </w:tc>
        <w:tc>
          <w:tcPr>
            <w:tcW w:w="2178" w:type="dxa"/>
            <w:shd w:val="clear" w:color="auto" w:fill="C6C7C6" w:themeFill="text2"/>
            <w:vAlign w:val="center"/>
          </w:tcPr>
          <w:p w14:paraId="313BBCDD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Not Attempted</w:t>
            </w:r>
          </w:p>
        </w:tc>
      </w:tr>
      <w:tr w:rsidR="009D7C1C" w:rsidRPr="0072358D" w14:paraId="710F9442" w14:textId="77777777" w:rsidTr="00ED72CA">
        <w:trPr>
          <w:trHeight w:val="548"/>
        </w:trPr>
        <w:tc>
          <w:tcPr>
            <w:tcW w:w="1585" w:type="dxa"/>
            <w:vMerge w:val="restart"/>
            <w:tcMar>
              <w:left w:w="28" w:type="dxa"/>
              <w:right w:w="0" w:type="dxa"/>
            </w:tcMar>
            <w:vAlign w:val="center"/>
          </w:tcPr>
          <w:p w14:paraId="53A34D28" w14:textId="6E412280" w:rsidR="009D7C1C" w:rsidRPr="0072358D" w:rsidRDefault="00AD1C39" w:rsidP="00ED72CA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9D7C1C" w:rsidRPr="0072358D">
              <w:rPr>
                <w:color w:val="000000" w:themeColor="text1"/>
              </w:rPr>
              <w:br/>
            </w:r>
          </w:p>
        </w:tc>
        <w:tc>
          <w:tcPr>
            <w:tcW w:w="1689" w:type="dxa"/>
            <w:vAlign w:val="center"/>
          </w:tcPr>
          <w:p w14:paraId="3AD3E680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Individually</w:t>
            </w:r>
          </w:p>
        </w:tc>
        <w:tc>
          <w:tcPr>
            <w:tcW w:w="1959" w:type="dxa"/>
            <w:tcMar>
              <w:left w:w="28" w:type="dxa"/>
              <w:right w:w="0" w:type="dxa"/>
            </w:tcMar>
            <w:vAlign w:val="center"/>
          </w:tcPr>
          <w:p w14:paraId="6E3E96B6" w14:textId="77777777" w:rsidR="009D7C1C" w:rsidRPr="0072358D" w:rsidRDefault="009D7C1C" w:rsidP="00556244">
            <w:pPr>
              <w:pStyle w:val="Tabletext"/>
              <w:jc w:val="both"/>
              <w:rPr>
                <w:color w:val="000000" w:themeColor="text1"/>
              </w:rPr>
            </w:pPr>
          </w:p>
        </w:tc>
        <w:tc>
          <w:tcPr>
            <w:tcW w:w="2178" w:type="dxa"/>
            <w:vAlign w:val="center"/>
          </w:tcPr>
          <w:p w14:paraId="7228B8A1" w14:textId="77777777" w:rsidR="009D7C1C" w:rsidRPr="0072358D" w:rsidRDefault="009D7C1C" w:rsidP="00556244">
            <w:pPr>
              <w:pStyle w:val="Tabletext"/>
              <w:jc w:val="both"/>
              <w:rPr>
                <w:color w:val="000000" w:themeColor="text1"/>
              </w:rPr>
            </w:pPr>
          </w:p>
        </w:tc>
        <w:tc>
          <w:tcPr>
            <w:tcW w:w="2178" w:type="dxa"/>
            <w:vAlign w:val="center"/>
          </w:tcPr>
          <w:p w14:paraId="1F3FE3B7" w14:textId="77777777" w:rsidR="009D7C1C" w:rsidRPr="0072358D" w:rsidRDefault="009D7C1C" w:rsidP="00556244">
            <w:pPr>
              <w:pStyle w:val="Tabletext"/>
              <w:jc w:val="both"/>
              <w:rPr>
                <w:color w:val="000000" w:themeColor="text1"/>
              </w:rPr>
            </w:pPr>
          </w:p>
        </w:tc>
      </w:tr>
      <w:tr w:rsidR="009D7C1C" w:rsidRPr="0072358D" w14:paraId="4BEBCFA0" w14:textId="77777777" w:rsidTr="00ED72CA">
        <w:trPr>
          <w:trHeight w:val="548"/>
        </w:trPr>
        <w:tc>
          <w:tcPr>
            <w:tcW w:w="1585" w:type="dxa"/>
            <w:vMerge/>
            <w:tcMar>
              <w:left w:w="28" w:type="dxa"/>
              <w:right w:w="0" w:type="dxa"/>
            </w:tcMar>
            <w:vAlign w:val="center"/>
          </w:tcPr>
          <w:p w14:paraId="7DB78B54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689" w:type="dxa"/>
            <w:vAlign w:val="center"/>
          </w:tcPr>
          <w:p w14:paraId="05691054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After GD</w:t>
            </w:r>
          </w:p>
        </w:tc>
        <w:tc>
          <w:tcPr>
            <w:tcW w:w="1959" w:type="dxa"/>
            <w:tcMar>
              <w:left w:w="28" w:type="dxa"/>
              <w:right w:w="0" w:type="dxa"/>
            </w:tcMar>
            <w:vAlign w:val="center"/>
          </w:tcPr>
          <w:p w14:paraId="2AA40EE7" w14:textId="77777777" w:rsidR="009D7C1C" w:rsidRPr="0072358D" w:rsidRDefault="009D7C1C" w:rsidP="00556244">
            <w:pPr>
              <w:pStyle w:val="Tabletext"/>
              <w:jc w:val="both"/>
              <w:rPr>
                <w:color w:val="000000" w:themeColor="text1"/>
              </w:rPr>
            </w:pPr>
          </w:p>
        </w:tc>
        <w:tc>
          <w:tcPr>
            <w:tcW w:w="2178" w:type="dxa"/>
            <w:vAlign w:val="center"/>
          </w:tcPr>
          <w:p w14:paraId="72DC8A15" w14:textId="77777777" w:rsidR="009D7C1C" w:rsidRPr="0072358D" w:rsidRDefault="009D7C1C" w:rsidP="00556244">
            <w:pPr>
              <w:pStyle w:val="Tabletext"/>
              <w:jc w:val="both"/>
              <w:rPr>
                <w:color w:val="000000" w:themeColor="text1"/>
              </w:rPr>
            </w:pPr>
          </w:p>
        </w:tc>
        <w:tc>
          <w:tcPr>
            <w:tcW w:w="2178" w:type="dxa"/>
            <w:vAlign w:val="center"/>
          </w:tcPr>
          <w:p w14:paraId="11AA437D" w14:textId="77777777" w:rsidR="009D7C1C" w:rsidRPr="0072358D" w:rsidRDefault="009D7C1C" w:rsidP="00556244">
            <w:pPr>
              <w:pStyle w:val="Tabletext"/>
              <w:jc w:val="both"/>
              <w:rPr>
                <w:color w:val="000000" w:themeColor="text1"/>
              </w:rPr>
            </w:pPr>
          </w:p>
        </w:tc>
      </w:tr>
    </w:tbl>
    <w:p w14:paraId="30891653" w14:textId="4B204ED3" w:rsidR="00992F1E" w:rsidRDefault="003746FD" w:rsidP="00556244">
      <w:pPr>
        <w:pStyle w:val="Heading4"/>
      </w:pPr>
      <w:bookmarkStart w:id="26" w:name="_Toc383087850"/>
      <w:bookmarkStart w:id="27" w:name="_Toc399512839"/>
      <w:r>
        <w:t>I</w:t>
      </w:r>
      <w:r w:rsidR="000631F7">
        <w:t>n-class Exercise (60</w:t>
      </w:r>
      <w:r w:rsidR="00C93237">
        <w:t xml:space="preserve"> </w:t>
      </w:r>
      <w:r w:rsidR="00992F1E" w:rsidRPr="000206D0">
        <w:t>mins</w:t>
      </w:r>
      <w:r w:rsidR="00F3514D">
        <w:t xml:space="preserve"> +</w:t>
      </w:r>
      <w:r w:rsidR="000631F7">
        <w:t xml:space="preserve"> 2</w:t>
      </w:r>
      <w:r w:rsidR="00C93237">
        <w:t>0</w:t>
      </w:r>
      <w:r w:rsidR="00F3514D">
        <w:t xml:space="preserve"> </w:t>
      </w:r>
      <w:r>
        <w:t>mins GD</w:t>
      </w:r>
      <w:r w:rsidR="00992F1E" w:rsidRPr="000206D0">
        <w:t>)</w:t>
      </w:r>
      <w:bookmarkEnd w:id="26"/>
      <w:bookmarkEnd w:id="27"/>
    </w:p>
    <w:p w14:paraId="38B91EB2" w14:textId="30DB6550" w:rsidR="008E20BB" w:rsidRPr="008E20BB" w:rsidRDefault="008E20BB" w:rsidP="008E20BB">
      <w:pPr>
        <w:rPr>
          <w:b/>
          <w:sz w:val="28"/>
          <w:szCs w:val="28"/>
          <w:u w:val="single"/>
        </w:rPr>
      </w:pPr>
      <w:r w:rsidRPr="008E20BB">
        <w:rPr>
          <w:b/>
          <w:sz w:val="28"/>
          <w:szCs w:val="28"/>
          <w:u w:val="single"/>
        </w:rPr>
        <w:t>Level 1</w:t>
      </w:r>
    </w:p>
    <w:p w14:paraId="4BA861D1" w14:textId="77777777" w:rsidR="00575C35" w:rsidRDefault="00575C35" w:rsidP="000E4A1D">
      <w:pPr>
        <w:pStyle w:val="ListParagraph"/>
        <w:numPr>
          <w:ilvl w:val="0"/>
          <w:numId w:val="0"/>
        </w:numPr>
        <w:ind w:left="720"/>
        <w:rPr>
          <w:rFonts w:asciiTheme="minorHAnsi" w:hAnsiTheme="minorHAnsi"/>
          <w:sz w:val="24"/>
        </w:rPr>
      </w:pPr>
    </w:p>
    <w:p w14:paraId="0E08DB52" w14:textId="2E44A657" w:rsidR="00575C35" w:rsidRPr="00FF3DBC" w:rsidRDefault="00575C35" w:rsidP="00DD17EC">
      <w:pPr>
        <w:pStyle w:val="ListParagraph"/>
        <w:numPr>
          <w:ilvl w:val="0"/>
          <w:numId w:val="61"/>
        </w:numPr>
        <w:spacing w:after="0" w:line="240" w:lineRule="auto"/>
        <w:rPr>
          <w:rFonts w:asciiTheme="minorHAnsi" w:hAnsiTheme="minorHAnsi"/>
          <w:sz w:val="24"/>
        </w:rPr>
      </w:pPr>
      <w:r w:rsidRPr="00FF3DBC">
        <w:rPr>
          <w:rFonts w:asciiTheme="minorHAnsi" w:hAnsiTheme="minorHAnsi"/>
          <w:sz w:val="24"/>
        </w:rPr>
        <w:t xml:space="preserve">A copper wire of length 5m is suspended from ceiling. When a mass is </w:t>
      </w:r>
      <w:commentRangeStart w:id="28"/>
      <w:r w:rsidRPr="00FF3DBC">
        <w:rPr>
          <w:rFonts w:asciiTheme="minorHAnsi" w:hAnsiTheme="minorHAnsi"/>
          <w:sz w:val="24"/>
        </w:rPr>
        <w:t>hung</w:t>
      </w:r>
      <w:commentRangeEnd w:id="28"/>
      <w:r w:rsidR="00C0032C">
        <w:rPr>
          <w:rStyle w:val="CommentReference"/>
        </w:rPr>
        <w:commentReference w:id="28"/>
      </w:r>
      <w:r w:rsidRPr="00FF3DBC">
        <w:rPr>
          <w:rFonts w:asciiTheme="minorHAnsi" w:hAnsiTheme="minorHAnsi"/>
          <w:sz w:val="24"/>
        </w:rPr>
        <w:t xml:space="preserve"> from its lower end, its length </w:t>
      </w:r>
      <w:commentRangeStart w:id="29"/>
      <w:r w:rsidRPr="00FF3DBC">
        <w:rPr>
          <w:rFonts w:asciiTheme="minorHAnsi" w:hAnsiTheme="minorHAnsi"/>
          <w:sz w:val="24"/>
        </w:rPr>
        <w:t>increased</w:t>
      </w:r>
      <w:commentRangeEnd w:id="29"/>
      <w:r w:rsidR="003A762B">
        <w:rPr>
          <w:rStyle w:val="CommentReference"/>
        </w:rPr>
        <w:commentReference w:id="29"/>
      </w:r>
      <w:r w:rsidRPr="00FF3DBC">
        <w:rPr>
          <w:rFonts w:asciiTheme="minorHAnsi" w:hAnsiTheme="minorHAnsi"/>
          <w:sz w:val="24"/>
        </w:rPr>
        <w:t xml:space="preserve"> by 2cm. Find the </w:t>
      </w:r>
      <w:r w:rsidR="00A6170A">
        <w:rPr>
          <w:rFonts w:asciiTheme="minorHAnsi" w:hAnsiTheme="minorHAnsi"/>
          <w:sz w:val="24"/>
        </w:rPr>
        <w:t xml:space="preserve">longitudinal </w:t>
      </w:r>
      <w:r w:rsidRPr="00FF3DBC">
        <w:rPr>
          <w:rFonts w:asciiTheme="minorHAnsi" w:hAnsiTheme="minorHAnsi"/>
          <w:sz w:val="24"/>
        </w:rPr>
        <w:t>strain in the wire.</w:t>
      </w:r>
    </w:p>
    <w:p w14:paraId="55E4C89D" w14:textId="640C8EE5" w:rsidR="00575C35" w:rsidRPr="00FF3DBC" w:rsidRDefault="00575C35" w:rsidP="00575C35">
      <w:pPr>
        <w:pStyle w:val="ListParagraph"/>
        <w:numPr>
          <w:ilvl w:val="0"/>
          <w:numId w:val="0"/>
        </w:numPr>
        <w:spacing w:before="0" w:after="0" w:line="240" w:lineRule="auto"/>
        <w:ind w:left="360" w:right="360"/>
        <w:rPr>
          <w:rFonts w:asciiTheme="minorHAnsi" w:hAnsiTheme="minorHAnsi"/>
          <w:sz w:val="24"/>
        </w:rPr>
      </w:pPr>
    </w:p>
    <w:p w14:paraId="35601EC4" w14:textId="77777777" w:rsidR="00575C35" w:rsidRPr="00FF3DBC" w:rsidRDefault="00575C35" w:rsidP="00575C35">
      <w:pPr>
        <w:pStyle w:val="ListParagraph"/>
        <w:numPr>
          <w:ilvl w:val="0"/>
          <w:numId w:val="0"/>
        </w:numPr>
        <w:spacing w:before="0" w:after="0" w:line="240" w:lineRule="auto"/>
        <w:ind w:left="720" w:right="360"/>
        <w:rPr>
          <w:rFonts w:asciiTheme="minorHAnsi" w:hAnsiTheme="minorHAnsi"/>
          <w:sz w:val="24"/>
        </w:rPr>
      </w:pPr>
    </w:p>
    <w:p w14:paraId="08133603" w14:textId="6D349766" w:rsidR="00575C35" w:rsidRPr="00B339E6" w:rsidRDefault="00575C35" w:rsidP="00DD17EC">
      <w:pPr>
        <w:pStyle w:val="ListParagraph"/>
        <w:numPr>
          <w:ilvl w:val="0"/>
          <w:numId w:val="61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w:r w:rsidRPr="00FF3DBC">
        <w:rPr>
          <w:rFonts w:asciiTheme="minorHAnsi" w:hAnsiTheme="minorHAnsi"/>
          <w:sz w:val="24"/>
        </w:rPr>
        <w:t xml:space="preserve">A solid cylindrical steel column is 4m long </w:t>
      </w:r>
      <w:commentRangeStart w:id="30"/>
      <w:r w:rsidRPr="00FF3DBC">
        <w:rPr>
          <w:rFonts w:asciiTheme="minorHAnsi" w:hAnsiTheme="minorHAnsi"/>
          <w:sz w:val="24"/>
        </w:rPr>
        <w:t>and</w:t>
      </w:r>
      <w:commentRangeEnd w:id="30"/>
      <w:r w:rsidR="001D2343">
        <w:rPr>
          <w:rStyle w:val="CommentReference"/>
        </w:rPr>
        <w:commentReference w:id="30"/>
      </w:r>
      <w:r w:rsidRPr="00FF3DBC">
        <w:rPr>
          <w:rFonts w:asciiTheme="minorHAnsi" w:hAnsiTheme="minorHAnsi"/>
          <w:sz w:val="24"/>
        </w:rPr>
        <w:t xml:space="preserve"> 9 cm diameter. What will be its decrease in length when carrying a load of 80000 kg? </w:t>
      </w:r>
      <m:oMath>
        <m:r>
          <m:rPr>
            <m:sty m:val="p"/>
          </m:rPr>
          <w:rPr>
            <w:sz w:val="24"/>
          </w:rPr>
          <m:t>Y=1.9×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11</m:t>
            </m:r>
          </m:sup>
        </m:sSup>
        <m:r>
          <m:rPr>
            <m:sty m:val="p"/>
          </m:rPr>
          <w:rPr>
            <w:sz w:val="24"/>
          </w:rPr>
          <m:t xml:space="preserve">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B339E6">
        <w:rPr>
          <w:rFonts w:asciiTheme="minorHAnsi" w:hAnsiTheme="minorHAnsi"/>
          <w:sz w:val="24"/>
        </w:rPr>
        <w:t>.</w:t>
      </w:r>
    </w:p>
    <w:p w14:paraId="3C3F393C" w14:textId="77777777" w:rsidR="00575C35" w:rsidRPr="004D103A" w:rsidRDefault="00575C35" w:rsidP="00575C35">
      <w:pPr>
        <w:pStyle w:val="ListParagraph"/>
        <w:numPr>
          <w:ilvl w:val="0"/>
          <w:numId w:val="0"/>
        </w:numPr>
        <w:spacing w:before="0" w:after="0" w:line="240" w:lineRule="auto"/>
        <w:ind w:left="360" w:right="360"/>
        <w:rPr>
          <w:sz w:val="22"/>
          <w:szCs w:val="22"/>
        </w:rPr>
      </w:pPr>
    </w:p>
    <w:p w14:paraId="20A624EA" w14:textId="77777777" w:rsidR="00214707" w:rsidRDefault="00214707" w:rsidP="00214707">
      <w:pPr>
        <w:pStyle w:val="ListParagraph"/>
        <w:numPr>
          <w:ilvl w:val="0"/>
          <w:numId w:val="0"/>
        </w:numPr>
        <w:tabs>
          <w:tab w:val="clear" w:pos="4320"/>
          <w:tab w:val="clear" w:pos="8640"/>
        </w:tabs>
        <w:spacing w:before="0" w:after="0"/>
        <w:ind w:left="720" w:right="0"/>
        <w:jc w:val="left"/>
        <w:rPr>
          <w:rFonts w:asciiTheme="minorHAnsi" w:hAnsiTheme="minorHAnsi"/>
          <w:sz w:val="24"/>
        </w:rPr>
      </w:pPr>
    </w:p>
    <w:p w14:paraId="03413B88" w14:textId="77777777" w:rsidR="009F07FE" w:rsidRPr="00342756" w:rsidRDefault="009F07FE" w:rsidP="00DD17EC">
      <w:pPr>
        <w:pStyle w:val="ListParagraph"/>
        <w:numPr>
          <w:ilvl w:val="0"/>
          <w:numId w:val="61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w:r w:rsidRPr="00342756">
        <w:rPr>
          <w:rFonts w:asciiTheme="minorHAnsi" w:hAnsiTheme="minorHAnsi"/>
          <w:sz w:val="24"/>
        </w:rPr>
        <w:t xml:space="preserve">The radius of a copper wire is 4 mm. What force is required to stretch the wire by 20% of its length, assuming that the elastic limit is not exceeded? </w:t>
      </w:r>
      <m:oMath>
        <m:d>
          <m:dPr>
            <m:ctrlPr>
              <w:rPr>
                <w:sz w:val="24"/>
              </w:rPr>
            </m:ctrlPr>
          </m:dPr>
          <m:e>
            <m:r>
              <m:rPr>
                <m:sty m:val="p"/>
              </m:rPr>
              <w:rPr>
                <w:sz w:val="24"/>
              </w:rPr>
              <m:t>Y=12×</m:t>
            </m:r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10</m:t>
                </m:r>
              </m:sup>
            </m:sSup>
            <m:r>
              <m:rPr>
                <m:sty m:val="p"/>
              </m:rPr>
              <w:rPr>
                <w:sz w:val="24"/>
              </w:rPr>
              <m:t>N/</m:t>
            </m:r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</m:e>
        </m:d>
      </m:oMath>
    </w:p>
    <w:p w14:paraId="7895769E" w14:textId="77777777" w:rsidR="009F07FE" w:rsidRPr="00342756" w:rsidRDefault="009F07FE" w:rsidP="00DD17EC">
      <w:pPr>
        <w:pStyle w:val="ListParagraph"/>
        <w:numPr>
          <w:ilvl w:val="0"/>
          <w:numId w:val="21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13×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5</m:t>
            </m:r>
          </m:sup>
        </m:sSup>
        <m:r>
          <m:rPr>
            <m:sty m:val="p"/>
          </m:rPr>
          <w:rPr>
            <w:sz w:val="24"/>
          </w:rPr>
          <m:t xml:space="preserve"> N</m:t>
        </m:r>
      </m:oMath>
      <w:r w:rsidRPr="00342756">
        <w:rPr>
          <w:rFonts w:asciiTheme="minorHAnsi" w:hAnsiTheme="minorHAnsi"/>
          <w:sz w:val="24"/>
        </w:rPr>
        <w:tab/>
      </w:r>
      <w:r w:rsidRPr="00342756">
        <w:rPr>
          <w:rFonts w:asciiTheme="minorHAnsi" w:hAnsiTheme="minorHAnsi"/>
          <w:sz w:val="24"/>
        </w:rPr>
        <w:tab/>
        <w:t xml:space="preserve">b. </w:t>
      </w:r>
      <m:oMath>
        <m:r>
          <m:rPr>
            <m:sty m:val="p"/>
          </m:rPr>
          <w:rPr>
            <w:sz w:val="24"/>
          </w:rPr>
          <m:t>12×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5</m:t>
            </m:r>
          </m:sup>
        </m:sSup>
        <m:r>
          <m:rPr>
            <m:sty m:val="p"/>
          </m:rPr>
          <w:rPr>
            <w:sz w:val="24"/>
          </w:rPr>
          <m:t>N</m:t>
        </m:r>
      </m:oMath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 xml:space="preserve">c. </w:t>
      </w:r>
      <m:oMath>
        <m:r>
          <m:rPr>
            <m:sty m:val="p"/>
          </m:rPr>
          <w:rPr>
            <w:sz w:val="24"/>
          </w:rPr>
          <m:t>11×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5</m:t>
            </m:r>
          </m:sup>
        </m:sSup>
        <m:r>
          <m:rPr>
            <m:sty m:val="p"/>
          </m:rPr>
          <w:rPr>
            <w:sz w:val="24"/>
          </w:rPr>
          <m:t xml:space="preserve"> N</m:t>
        </m:r>
      </m:oMath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 xml:space="preserve">d.  </w:t>
      </w:r>
      <m:oMath>
        <m:r>
          <m:rPr>
            <m:sty m:val="p"/>
          </m:rPr>
          <w:rPr>
            <w:sz w:val="24"/>
          </w:rPr>
          <m:t>10×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5</m:t>
            </m:r>
          </m:sup>
        </m:sSup>
        <m:r>
          <m:rPr>
            <m:sty m:val="p"/>
          </m:rPr>
          <w:rPr>
            <w:sz w:val="24"/>
          </w:rPr>
          <m:t xml:space="preserve"> N</m:t>
        </m:r>
      </m:oMath>
    </w:p>
    <w:p w14:paraId="50D2C9A5" w14:textId="77777777" w:rsidR="00D86802" w:rsidRDefault="00D86802" w:rsidP="008E20BB">
      <w:pPr>
        <w:pStyle w:val="ListParagraph"/>
        <w:numPr>
          <w:ilvl w:val="0"/>
          <w:numId w:val="0"/>
        </w:numPr>
        <w:rPr>
          <w:rFonts w:asciiTheme="minorHAnsi" w:hAnsiTheme="minorHAnsi"/>
          <w:b/>
          <w:sz w:val="28"/>
          <w:szCs w:val="28"/>
          <w:u w:val="single"/>
        </w:rPr>
      </w:pPr>
    </w:p>
    <w:p w14:paraId="404F6205" w14:textId="6BEB30B9" w:rsidR="006A5A22" w:rsidRDefault="008E20BB" w:rsidP="008E20BB">
      <w:pPr>
        <w:pStyle w:val="ListParagraph"/>
        <w:numPr>
          <w:ilvl w:val="0"/>
          <w:numId w:val="0"/>
        </w:numPr>
        <w:rPr>
          <w:rFonts w:asciiTheme="minorHAnsi" w:hAnsiTheme="minorHAnsi"/>
          <w:b/>
          <w:sz w:val="28"/>
          <w:szCs w:val="28"/>
          <w:u w:val="single"/>
        </w:rPr>
      </w:pPr>
      <w:r w:rsidRPr="008E20BB">
        <w:rPr>
          <w:rFonts w:asciiTheme="minorHAnsi" w:hAnsiTheme="minorHAnsi"/>
          <w:b/>
          <w:sz w:val="28"/>
          <w:szCs w:val="28"/>
          <w:u w:val="single"/>
        </w:rPr>
        <w:t>Level 2</w:t>
      </w:r>
    </w:p>
    <w:p w14:paraId="6984ABCC" w14:textId="08CAA49D" w:rsidR="00DB04BA" w:rsidRPr="00C74155" w:rsidRDefault="00DB04BA" w:rsidP="00DD17EC">
      <w:pPr>
        <w:pStyle w:val="ListParagraph"/>
        <w:numPr>
          <w:ilvl w:val="0"/>
          <w:numId w:val="61"/>
        </w:numPr>
        <w:tabs>
          <w:tab w:val="clear" w:pos="4320"/>
          <w:tab w:val="center" w:pos="900"/>
        </w:tabs>
        <w:spacing w:after="0" w:line="240" w:lineRule="auto"/>
        <w:jc w:val="left"/>
        <w:rPr>
          <w:rFonts w:asciiTheme="minorHAnsi" w:hAnsiTheme="minorHAnsi"/>
          <w:sz w:val="24"/>
        </w:rPr>
      </w:pPr>
      <w:r w:rsidRPr="00C74155">
        <w:rPr>
          <w:rFonts w:asciiTheme="minorHAnsi" w:hAnsiTheme="minorHAnsi"/>
          <w:sz w:val="24"/>
        </w:rPr>
        <w:t xml:space="preserve">A wire of length </w:t>
      </w:r>
      <m:oMath>
        <m:r>
          <m:rPr>
            <m:sty m:val="p"/>
          </m:rPr>
          <w:rPr>
            <w:sz w:val="24"/>
          </w:rPr>
          <m:t>l</m:t>
        </m:r>
      </m:oMath>
      <w:r w:rsidRPr="00C74155">
        <w:rPr>
          <w:rFonts w:asciiTheme="minorHAnsi" w:hAnsiTheme="minorHAnsi"/>
          <w:sz w:val="24"/>
        </w:rPr>
        <w:t xml:space="preserve"> and radius r has a weight </w:t>
      </w:r>
      <m:oMath>
        <m:r>
          <m:rPr>
            <m:sty m:val="p"/>
          </m:rPr>
          <w:rPr>
            <w:sz w:val="24"/>
          </w:rPr>
          <m:t>W</m:t>
        </m:r>
      </m:oMath>
      <w:r w:rsidRPr="00C74155">
        <w:rPr>
          <w:rFonts w:asciiTheme="minorHAnsi" w:hAnsiTheme="minorHAnsi"/>
          <w:sz w:val="24"/>
        </w:rPr>
        <w:t xml:space="preserve"> and the Young’s modulus</w:t>
      </w:r>
      <m:oMath>
        <m:r>
          <m:rPr>
            <m:sty m:val="p"/>
          </m:rPr>
          <w:rPr>
            <w:sz w:val="24"/>
          </w:rPr>
          <m:t xml:space="preserve"> Y</m:t>
        </m:r>
      </m:oMath>
      <w:r w:rsidRPr="00C74155">
        <w:rPr>
          <w:rFonts w:asciiTheme="minorHAnsi" w:hAnsiTheme="minorHAnsi"/>
          <w:sz w:val="24"/>
        </w:rPr>
        <w:t xml:space="preserve">. It is suspended vertically from a fixed point. Calculate the increase in length of wire produced due to its </w:t>
      </w:r>
      <w:commentRangeStart w:id="31"/>
      <w:r w:rsidRPr="00C74155">
        <w:rPr>
          <w:rFonts w:asciiTheme="minorHAnsi" w:hAnsiTheme="minorHAnsi"/>
          <w:sz w:val="24"/>
        </w:rPr>
        <w:t>own</w:t>
      </w:r>
      <w:commentRangeEnd w:id="31"/>
      <w:r w:rsidR="00120F1B">
        <w:rPr>
          <w:rStyle w:val="CommentReference"/>
        </w:rPr>
        <w:commentReference w:id="31"/>
      </w:r>
      <w:r w:rsidRPr="00C74155">
        <w:rPr>
          <w:rFonts w:asciiTheme="minorHAnsi" w:hAnsiTheme="minorHAnsi"/>
          <w:sz w:val="24"/>
        </w:rPr>
        <w:t xml:space="preserve"> weight</w:t>
      </w:r>
      <m:oMath>
        <m:r>
          <w:rPr>
            <w:sz w:val="24"/>
          </w:rPr>
          <m:t xml:space="preserve"> </m:t>
        </m:r>
        <m:r>
          <m:rPr>
            <m:sty m:val="p"/>
          </m:rPr>
          <w:rPr>
            <w:sz w:val="24"/>
          </w:rPr>
          <m:t>W</m:t>
        </m:r>
      </m:oMath>
      <w:r w:rsidRPr="00C74155">
        <w:rPr>
          <w:rFonts w:asciiTheme="minorHAnsi" w:hAnsiTheme="minorHAnsi"/>
          <w:sz w:val="24"/>
        </w:rPr>
        <w:t>.</w:t>
      </w:r>
    </w:p>
    <w:p w14:paraId="36F17E3D" w14:textId="6119BEC6" w:rsidR="00DB04BA" w:rsidRPr="008E20BB" w:rsidRDefault="00AB5B11" w:rsidP="008E20BB">
      <w:pPr>
        <w:pStyle w:val="ListParagraph"/>
        <w:numPr>
          <w:ilvl w:val="0"/>
          <w:numId w:val="0"/>
        </w:numPr>
        <w:rPr>
          <w:rFonts w:asciiTheme="minorHAnsi" w:hAnsiTheme="minorHAnsi"/>
          <w:b/>
          <w:sz w:val="28"/>
          <w:szCs w:val="28"/>
          <w:u w:val="single"/>
        </w:rPr>
      </w:pPr>
      <w:commentRangeStart w:id="32"/>
      <w:r>
        <w:rPr>
          <w:rFonts w:asciiTheme="minorHAnsi" w:hAnsiTheme="minorHAnsi"/>
          <w:noProof/>
          <w:sz w:val="24"/>
          <w:lang w:val="en-IN" w:eastAsia="en-IN"/>
        </w:rPr>
        <w:drawing>
          <wp:anchor distT="0" distB="0" distL="114300" distR="114300" simplePos="0" relativeHeight="251657214" behindDoc="0" locked="0" layoutInCell="1" allowOverlap="1" wp14:anchorId="29430949" wp14:editId="326BF129">
            <wp:simplePos x="0" y="0"/>
            <wp:positionH relativeFrom="column">
              <wp:posOffset>5209540</wp:posOffset>
            </wp:positionH>
            <wp:positionV relativeFrom="paragraph">
              <wp:posOffset>57150</wp:posOffset>
            </wp:positionV>
            <wp:extent cx="1041400" cy="1191260"/>
            <wp:effectExtent l="0" t="0" r="6350" b="8890"/>
            <wp:wrapSquare wrapText="bothSides"/>
            <wp:docPr id="3" name="Picture 3" descr="C:\Users\Pritesh-PC\Desktop\P8 Module Version 4\Images-prabhakar\mumbai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tesh-PC\Desktop\P8 Module Version 4\Images-prabhakar\mumbai 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32"/>
      <w:r w:rsidR="000D1959">
        <w:rPr>
          <w:rStyle w:val="CommentReference"/>
        </w:rPr>
        <w:commentReference w:id="32"/>
      </w:r>
    </w:p>
    <w:p w14:paraId="2EC2B8F0" w14:textId="31C4678A" w:rsidR="000E4A1D" w:rsidRPr="008E20BB" w:rsidRDefault="000E4A1D" w:rsidP="00DD17EC">
      <w:pPr>
        <w:pStyle w:val="ListParagraph"/>
        <w:numPr>
          <w:ilvl w:val="0"/>
          <w:numId w:val="61"/>
        </w:numPr>
        <w:spacing w:before="0" w:after="0" w:line="240" w:lineRule="auto"/>
        <w:ind w:right="360"/>
        <w:rPr>
          <w:rFonts w:asciiTheme="minorHAnsi" w:hAnsiTheme="minorHAnsi"/>
          <w:sz w:val="24"/>
        </w:rPr>
      </w:pPr>
      <w:r w:rsidRPr="008E20BB">
        <w:rPr>
          <w:rFonts w:asciiTheme="minorHAnsi" w:hAnsiTheme="minorHAnsi"/>
          <w:sz w:val="24"/>
        </w:rPr>
        <w:t xml:space="preserve">A wire has </w:t>
      </w:r>
      <w:commentRangeStart w:id="33"/>
      <w:r w:rsidRPr="008E20BB">
        <w:rPr>
          <w:rFonts w:asciiTheme="minorHAnsi" w:hAnsiTheme="minorHAnsi"/>
          <w:sz w:val="24"/>
        </w:rPr>
        <w:t>density</w:t>
      </w:r>
      <w:commentRangeEnd w:id="33"/>
      <w:r w:rsidR="000D1959">
        <w:rPr>
          <w:rStyle w:val="CommentReference"/>
        </w:rPr>
        <w:commentReference w:id="33"/>
      </w:r>
      <w:r w:rsidRPr="008E20BB">
        <w:rPr>
          <w:rFonts w:asciiTheme="minorHAnsi" w:hAnsiTheme="minorHAnsi"/>
          <w:sz w:val="24"/>
        </w:rPr>
        <w:t xml:space="preserve"> of </w:t>
      </w:r>
      <m:oMath>
        <m:r>
          <w:rPr>
            <w:sz w:val="24"/>
          </w:rPr>
          <m:t>9 g/c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3</m:t>
            </m:r>
          </m:sup>
        </m:sSup>
      </m:oMath>
      <w:r w:rsidRPr="008E20BB">
        <w:rPr>
          <w:rFonts w:asciiTheme="minorHAnsi" w:hAnsiTheme="minorHAnsi"/>
          <w:sz w:val="24"/>
        </w:rPr>
        <w:t xml:space="preserve"> and breaking </w:t>
      </w:r>
      <w:r w:rsidR="00E22722" w:rsidRPr="008E20BB">
        <w:rPr>
          <w:rFonts w:asciiTheme="minorHAnsi" w:hAnsiTheme="minorHAnsi"/>
          <w:sz w:val="24"/>
        </w:rPr>
        <w:t>stress</w:t>
      </w:r>
      <m:oMath>
        <m:r>
          <m:rPr>
            <m:sty m:val="p"/>
          </m:rPr>
          <w:rPr>
            <w:rStyle w:val="CommentReference"/>
          </w:rPr>
          <w:commentReference w:id="34"/>
        </m:r>
        <m:r>
          <w:rPr>
            <w:sz w:val="24"/>
          </w:rPr>
          <m:t xml:space="preserve"> 6×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9</m:t>
            </m:r>
          </m:sup>
        </m:sSup>
        <m:r>
          <w:rPr>
            <w:sz w:val="24"/>
          </w:rPr>
          <m:t>N/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</m:sup>
        </m:sSup>
      </m:oMath>
      <w:r w:rsidR="00D0475E">
        <w:rPr>
          <w:rFonts w:asciiTheme="minorHAnsi" w:hAnsiTheme="minorHAnsi"/>
          <w:sz w:val="24"/>
        </w:rPr>
        <w:t xml:space="preserve"> and the diameter of wire is 1 mm</w:t>
      </w:r>
      <w:r w:rsidRPr="008E20BB">
        <w:rPr>
          <w:rFonts w:asciiTheme="minorHAnsi" w:hAnsiTheme="minorHAnsi"/>
          <w:sz w:val="24"/>
        </w:rPr>
        <w:t xml:space="preserve">. What is the length of wire such that it breaks under its </w:t>
      </w:r>
      <w:commentRangeStart w:id="35"/>
      <w:r w:rsidRPr="008E20BB">
        <w:rPr>
          <w:rFonts w:asciiTheme="minorHAnsi" w:hAnsiTheme="minorHAnsi"/>
          <w:sz w:val="24"/>
        </w:rPr>
        <w:t>own</w:t>
      </w:r>
      <w:commentRangeEnd w:id="35"/>
      <w:r w:rsidR="000D1959">
        <w:rPr>
          <w:rStyle w:val="CommentReference"/>
        </w:rPr>
        <w:commentReference w:id="35"/>
      </w:r>
      <w:r w:rsidRPr="008E20BB">
        <w:rPr>
          <w:rFonts w:asciiTheme="minorHAnsi" w:hAnsiTheme="minorHAnsi"/>
          <w:sz w:val="24"/>
        </w:rPr>
        <w:t xml:space="preserve"> weight when suspended vertically?</w:t>
      </w:r>
      <w:r w:rsidR="00D0475E">
        <w:rPr>
          <w:rFonts w:asciiTheme="minorHAnsi" w:hAnsiTheme="minorHAnsi"/>
          <w:sz w:val="24"/>
        </w:rPr>
        <w:t xml:space="preserve"> What will happen if the diameter of the wire is doubled?</w:t>
      </w:r>
    </w:p>
    <w:p w14:paraId="0056A89C" w14:textId="418EB2B5" w:rsidR="008C5148" w:rsidRPr="008E20BB" w:rsidRDefault="008C5148" w:rsidP="008C5148">
      <w:pPr>
        <w:pStyle w:val="ListParagraph"/>
        <w:numPr>
          <w:ilvl w:val="0"/>
          <w:numId w:val="0"/>
        </w:numPr>
        <w:spacing w:before="0" w:after="0" w:line="240" w:lineRule="auto"/>
        <w:ind w:right="360"/>
        <w:rPr>
          <w:rFonts w:asciiTheme="minorHAnsi" w:hAnsiTheme="minorHAnsi"/>
          <w:sz w:val="24"/>
        </w:rPr>
      </w:pPr>
    </w:p>
    <w:p w14:paraId="77CE83E6" w14:textId="77777777" w:rsidR="000E4A1D" w:rsidRDefault="000E4A1D" w:rsidP="000E4A1D">
      <w:pPr>
        <w:pStyle w:val="ListParagraph"/>
        <w:numPr>
          <w:ilvl w:val="0"/>
          <w:numId w:val="0"/>
        </w:numPr>
        <w:spacing w:before="0" w:after="0" w:line="240" w:lineRule="auto"/>
        <w:ind w:left="720" w:right="360"/>
        <w:rPr>
          <w:rFonts w:asciiTheme="majorHAnsi" w:hAnsiTheme="majorHAnsi"/>
          <w:sz w:val="22"/>
          <w:szCs w:val="22"/>
        </w:rPr>
      </w:pPr>
    </w:p>
    <w:p w14:paraId="58AD36CB" w14:textId="77777777" w:rsidR="008C66C0" w:rsidRDefault="008C66C0" w:rsidP="008E20BB">
      <w:pPr>
        <w:spacing w:before="0" w:after="0"/>
        <w:ind w:right="360"/>
        <w:rPr>
          <w:rFonts w:asciiTheme="minorHAnsi" w:hAnsiTheme="minorHAnsi"/>
          <w:sz w:val="24"/>
        </w:rPr>
      </w:pPr>
    </w:p>
    <w:p w14:paraId="11E9BA47" w14:textId="0A6F41D7" w:rsidR="00157E2A" w:rsidRPr="00157E2A" w:rsidRDefault="00157E2A" w:rsidP="00DD17EC">
      <w:pPr>
        <w:pStyle w:val="ListParagraph"/>
        <w:numPr>
          <w:ilvl w:val="0"/>
          <w:numId w:val="61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rFonts w:asciiTheme="minorHAnsi" w:hAnsiTheme="minorHAnsi"/>
          <w:sz w:val="24"/>
        </w:rPr>
      </w:pPr>
      <w:r w:rsidRPr="00157E2A">
        <w:rPr>
          <w:rFonts w:asciiTheme="minorHAnsi" w:hAnsiTheme="minorHAnsi"/>
          <w:sz w:val="24"/>
        </w:rPr>
        <w:t xml:space="preserve">A light rod of length 200 cm is suspended from the ceiling horizontally by means of two vertical wires of equal length tied to its end. One of the wires </w:t>
      </w:r>
      <w:commentRangeStart w:id="36"/>
      <w:r w:rsidRPr="00157E2A">
        <w:rPr>
          <w:rFonts w:asciiTheme="minorHAnsi" w:hAnsiTheme="minorHAnsi"/>
          <w:sz w:val="24"/>
        </w:rPr>
        <w:t>in</w:t>
      </w:r>
      <w:commentRangeEnd w:id="36"/>
      <w:r w:rsidR="000D1959">
        <w:rPr>
          <w:rStyle w:val="CommentReference"/>
        </w:rPr>
        <w:commentReference w:id="36"/>
      </w:r>
      <w:r w:rsidRPr="00157E2A">
        <w:rPr>
          <w:rFonts w:asciiTheme="minorHAnsi" w:hAnsiTheme="minorHAnsi"/>
          <w:sz w:val="24"/>
        </w:rPr>
        <w:t xml:space="preserve"> made of steel and is of cross-section 0.1</w:t>
      </w:r>
      <m:oMath>
        <m:r>
          <m:rPr>
            <m:sty m:val="p"/>
          </m:rPr>
          <w:rPr>
            <w:sz w:val="24"/>
          </w:rPr>
          <m:t>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157E2A">
        <w:rPr>
          <w:rFonts w:asciiTheme="minorHAnsi" w:hAnsiTheme="minorHAnsi"/>
          <w:sz w:val="24"/>
        </w:rPr>
        <w:t xml:space="preserve"> and the other of brass of cross-section 0.2</w:t>
      </w:r>
      <m:oMath>
        <m:r>
          <m:rPr>
            <m:sty m:val="p"/>
          </m:rPr>
          <w:rPr>
            <w:sz w:val="24"/>
          </w:rPr>
          <m:t>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157E2A">
        <w:rPr>
          <w:rFonts w:asciiTheme="minorHAnsi" w:hAnsiTheme="minorHAnsi"/>
          <w:sz w:val="24"/>
        </w:rPr>
        <w:t xml:space="preserve">. Along the rod at </w:t>
      </w:r>
      <w:commentRangeStart w:id="37"/>
      <w:r w:rsidRPr="00157E2A">
        <w:rPr>
          <w:rFonts w:asciiTheme="minorHAnsi" w:hAnsiTheme="minorHAnsi"/>
          <w:sz w:val="24"/>
        </w:rPr>
        <w:t>which</w:t>
      </w:r>
      <w:commentRangeEnd w:id="37"/>
      <w:r w:rsidR="008C5414">
        <w:rPr>
          <w:rStyle w:val="CommentReference"/>
        </w:rPr>
        <w:commentReference w:id="37"/>
      </w:r>
      <w:r w:rsidRPr="00157E2A">
        <w:rPr>
          <w:rFonts w:asciiTheme="minorHAnsi" w:hAnsiTheme="minorHAnsi"/>
          <w:sz w:val="24"/>
        </w:rPr>
        <w:t xml:space="preserve"> distance a weight should be </w:t>
      </w:r>
      <w:commentRangeStart w:id="38"/>
      <w:r w:rsidRPr="00157E2A">
        <w:rPr>
          <w:rFonts w:asciiTheme="minorHAnsi" w:hAnsiTheme="minorHAnsi"/>
          <w:sz w:val="24"/>
        </w:rPr>
        <w:t>hung</w:t>
      </w:r>
      <w:commentRangeEnd w:id="38"/>
      <w:r w:rsidR="00C0032C">
        <w:rPr>
          <w:rStyle w:val="CommentReference"/>
        </w:rPr>
        <w:commentReference w:id="38"/>
      </w:r>
      <w:r w:rsidRPr="00157E2A">
        <w:rPr>
          <w:rFonts w:asciiTheme="minorHAnsi" w:hAnsiTheme="minorHAnsi"/>
          <w:sz w:val="24"/>
        </w:rPr>
        <w:t xml:space="preserve"> to </w:t>
      </w:r>
      <w:commentRangeStart w:id="39"/>
      <w:r w:rsidRPr="00157E2A">
        <w:rPr>
          <w:rFonts w:asciiTheme="minorHAnsi" w:hAnsiTheme="minorHAnsi"/>
          <w:sz w:val="24"/>
        </w:rPr>
        <w:t>produce</w:t>
      </w:r>
      <w:commentRangeEnd w:id="39"/>
      <w:r w:rsidR="000D1959">
        <w:rPr>
          <w:rStyle w:val="CommentReference"/>
        </w:rPr>
        <w:commentReference w:id="39"/>
      </w:r>
      <w:r w:rsidRPr="00157E2A">
        <w:rPr>
          <w:rFonts w:asciiTheme="minorHAnsi" w:hAnsiTheme="minorHAnsi"/>
          <w:sz w:val="24"/>
        </w:rPr>
        <w:t xml:space="preserve"> </w:t>
      </w:r>
    </w:p>
    <w:p w14:paraId="4E9BEDC4" w14:textId="77777777" w:rsidR="00157E2A" w:rsidRPr="00157E2A" w:rsidRDefault="00157E2A" w:rsidP="00157E2A">
      <w:pPr>
        <w:tabs>
          <w:tab w:val="clear" w:pos="4320"/>
          <w:tab w:val="clear" w:pos="8640"/>
        </w:tabs>
        <w:spacing w:before="0" w:after="200"/>
        <w:ind w:left="360" w:right="0" w:hanging="360"/>
        <w:jc w:val="left"/>
        <w:rPr>
          <w:rFonts w:asciiTheme="minorHAnsi" w:hAnsiTheme="minorHAnsi"/>
          <w:sz w:val="24"/>
        </w:rPr>
      </w:pPr>
      <w:r w:rsidRPr="00157E2A">
        <w:rPr>
          <w:rFonts w:asciiTheme="minorHAnsi" w:hAnsiTheme="minorHAnsi"/>
          <w:sz w:val="24"/>
        </w:rPr>
        <w:t xml:space="preserve">a. Equal stresses in both the wires </w:t>
      </w:r>
    </w:p>
    <w:p w14:paraId="4EFD45FA" w14:textId="77777777" w:rsidR="00157E2A" w:rsidRPr="00157E2A" w:rsidRDefault="00157E2A" w:rsidP="00157E2A">
      <w:pPr>
        <w:tabs>
          <w:tab w:val="clear" w:pos="4320"/>
          <w:tab w:val="clear" w:pos="8640"/>
        </w:tabs>
        <w:spacing w:before="0" w:after="200"/>
        <w:ind w:left="360" w:right="0" w:hanging="360"/>
        <w:jc w:val="left"/>
        <w:rPr>
          <w:rFonts w:asciiTheme="minorHAnsi" w:hAnsiTheme="minorHAnsi"/>
          <w:sz w:val="24"/>
        </w:rPr>
      </w:pPr>
      <w:r w:rsidRPr="00157E2A">
        <w:rPr>
          <w:rFonts w:asciiTheme="minorHAnsi" w:hAnsiTheme="minorHAnsi"/>
          <w:sz w:val="24"/>
        </w:rPr>
        <w:lastRenderedPageBreak/>
        <w:t xml:space="preserve">b. Equal strains in both the wires? </w:t>
      </w:r>
    </w:p>
    <w:p w14:paraId="6572767D" w14:textId="7910579A" w:rsidR="00157E2A" w:rsidRPr="00157E2A" w:rsidRDefault="00157E2A" w:rsidP="00157E2A">
      <w:pPr>
        <w:tabs>
          <w:tab w:val="clear" w:pos="4320"/>
          <w:tab w:val="clear" w:pos="8640"/>
        </w:tabs>
        <w:spacing w:before="0" w:after="200"/>
        <w:ind w:left="360" w:right="0" w:hanging="360"/>
        <w:jc w:val="left"/>
        <w:rPr>
          <w:rFonts w:asciiTheme="minorHAnsi" w:hAnsiTheme="minorHAnsi"/>
          <w:sz w:val="24"/>
        </w:rPr>
      </w:pPr>
      <w:r w:rsidRPr="00157E2A">
        <w:rPr>
          <w:rFonts w:asciiTheme="minorHAnsi" w:hAnsiTheme="minorHAnsi"/>
          <w:sz w:val="24"/>
        </w:rPr>
        <w:t xml:space="preserve">Y for brass and steel are </w:t>
      </w:r>
      <m:oMath>
        <m:r>
          <m:rPr>
            <m:sty m:val="p"/>
          </m:rPr>
          <w:rPr>
            <w:sz w:val="24"/>
          </w:rPr>
          <m:t>10×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11</m:t>
            </m:r>
          </m:sup>
        </m:sSup>
        <m:r>
          <m:rPr>
            <m:sty m:val="p"/>
          </m:rPr>
          <w:rPr>
            <w:sz w:val="24"/>
          </w:rPr>
          <m:t xml:space="preserve"> </m:t>
        </m:r>
      </m:oMath>
      <w:r w:rsidRPr="00157E2A">
        <w:rPr>
          <w:rFonts w:asciiTheme="minorHAnsi" w:hAnsiTheme="minorHAnsi"/>
          <w:sz w:val="24"/>
        </w:rPr>
        <w:t>and</w:t>
      </w:r>
      <m:oMath>
        <m:r>
          <m:rPr>
            <m:sty m:val="p"/>
          </m:rPr>
          <w:rPr>
            <w:sz w:val="24"/>
          </w:rPr>
          <m:t xml:space="preserve"> 20×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11</m:t>
            </m:r>
          </m:sup>
        </m:sSup>
        <m:r>
          <m:rPr>
            <m:sty m:val="p"/>
          </m:rPr>
          <w:rPr>
            <w:sz w:val="24"/>
          </w:rPr>
          <m:t xml:space="preserve"> dyne/c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157E2A">
        <w:rPr>
          <w:rFonts w:asciiTheme="minorHAnsi" w:hAnsiTheme="minorHAnsi"/>
          <w:sz w:val="24"/>
        </w:rPr>
        <w:t xml:space="preserve"> respectively.</w:t>
      </w:r>
    </w:p>
    <w:p w14:paraId="5E4F3874" w14:textId="77777777" w:rsidR="00C227AE" w:rsidRDefault="00C227AE" w:rsidP="00157E2A">
      <w:pPr>
        <w:ind w:left="360" w:hanging="360"/>
        <w:rPr>
          <w:rFonts w:asciiTheme="minorHAnsi" w:hAnsiTheme="minorHAnsi"/>
          <w:sz w:val="24"/>
        </w:rPr>
      </w:pPr>
    </w:p>
    <w:p w14:paraId="44B3FC40" w14:textId="0260EF3E" w:rsidR="00C227AE" w:rsidRPr="004D103A" w:rsidRDefault="00C227AE" w:rsidP="00DD17EC">
      <w:pPr>
        <w:pStyle w:val="ListParagraph"/>
        <w:numPr>
          <w:ilvl w:val="0"/>
          <w:numId w:val="61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ajorHAnsi" w:hAnsiTheme="majorHAnsi"/>
          <w:sz w:val="24"/>
        </w:rPr>
      </w:pPr>
      <w:r w:rsidRPr="004D103A">
        <w:rPr>
          <w:rFonts w:asciiTheme="majorHAnsi" w:hAnsiTheme="majorHAnsi"/>
          <w:sz w:val="24"/>
        </w:rPr>
        <w:t xml:space="preserve">The stress applied to the wire having mass per unit length </w:t>
      </w:r>
      <m:oMath>
        <m:r>
          <m:rPr>
            <m:sty m:val="p"/>
          </m:rPr>
          <w:rPr>
            <w:sz w:val="24"/>
          </w:rPr>
          <m:t>0.1 gm/c</m:t>
        </m:r>
        <m:r>
          <m:rPr>
            <m:sty m:val="p"/>
          </m:rPr>
          <w:rPr>
            <w:rStyle w:val="CommentReference"/>
          </w:rPr>
          <w:commentReference w:id="40"/>
        </m:r>
        <m:r>
          <m:rPr>
            <m:sty m:val="p"/>
          </m:rPr>
          <w:rPr>
            <w:sz w:val="24"/>
          </w:rPr>
          <m:t>m</m:t>
        </m:r>
      </m:oMath>
      <w:r w:rsidRPr="004D103A">
        <w:rPr>
          <w:rFonts w:asciiTheme="majorHAnsi" w:hAnsiTheme="majorHAnsi"/>
          <w:sz w:val="24"/>
        </w:rPr>
        <w:t xml:space="preserve"> and density </w:t>
      </w:r>
      <w:commentRangeStart w:id="41"/>
      <w:r w:rsidRPr="004D103A">
        <w:rPr>
          <w:rFonts w:asciiTheme="majorHAnsi" w:hAnsiTheme="majorHAnsi"/>
          <w:sz w:val="24"/>
        </w:rPr>
        <w:t>7</w:t>
      </w:r>
      <w:commentRangeEnd w:id="41"/>
      <w:r w:rsidR="009A796D">
        <w:rPr>
          <w:rStyle w:val="CommentReference"/>
        </w:rPr>
        <w:commentReference w:id="41"/>
      </w:r>
      <w:r w:rsidRPr="004D103A">
        <w:rPr>
          <w:rFonts w:asciiTheme="majorHAnsi" w:hAnsiTheme="majorHAnsi"/>
          <w:sz w:val="24"/>
        </w:rPr>
        <w:t xml:space="preserve"> </w:t>
      </w:r>
      <m:oMath>
        <m:r>
          <m:rPr>
            <m:sty m:val="p"/>
          </m:rPr>
          <w:rPr>
            <w:sz w:val="24"/>
          </w:rPr>
          <m:t>gm/c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rStyle w:val="CommentReference"/>
              </w:rPr>
              <w:commentReference w:id="42"/>
            </m:r>
            <m:r>
              <m:rPr>
                <m:sty m:val="p"/>
              </m:rPr>
              <w:rPr>
                <w:sz w:val="24"/>
              </w:rPr>
              <m:t>3</m:t>
            </m:r>
          </m:sup>
        </m:sSup>
      </m:oMath>
      <w:r w:rsidRPr="004D103A">
        <w:rPr>
          <w:rFonts w:asciiTheme="majorHAnsi" w:hAnsiTheme="majorHAnsi"/>
          <w:sz w:val="24"/>
        </w:rPr>
        <w:t xml:space="preserve">, when 10 </w:t>
      </w:r>
      <w:commentRangeStart w:id="43"/>
      <w:r w:rsidRPr="004D103A">
        <w:rPr>
          <w:rFonts w:asciiTheme="majorHAnsi" w:hAnsiTheme="majorHAnsi"/>
          <w:sz w:val="24"/>
        </w:rPr>
        <w:t>gm</w:t>
      </w:r>
      <w:commentRangeEnd w:id="43"/>
      <w:r w:rsidR="009A796D">
        <w:rPr>
          <w:rStyle w:val="CommentReference"/>
        </w:rPr>
        <w:commentReference w:id="43"/>
      </w:r>
      <w:r w:rsidRPr="004D103A">
        <w:rPr>
          <w:rFonts w:asciiTheme="majorHAnsi" w:hAnsiTheme="majorHAnsi"/>
          <w:sz w:val="24"/>
        </w:rPr>
        <w:t xml:space="preserve"> weight is attached to its free end </w:t>
      </w:r>
      <w:commentRangeStart w:id="44"/>
      <w:r w:rsidRPr="004D103A">
        <w:rPr>
          <w:rFonts w:asciiTheme="majorHAnsi" w:hAnsiTheme="majorHAnsi"/>
          <w:sz w:val="24"/>
        </w:rPr>
        <w:t>is</w:t>
      </w:r>
      <w:commentRangeEnd w:id="44"/>
      <w:r w:rsidR="009A796D">
        <w:rPr>
          <w:rStyle w:val="CommentReference"/>
        </w:rPr>
        <w:commentReference w:id="44"/>
      </w:r>
      <w:r w:rsidRPr="004D103A">
        <w:rPr>
          <w:rFonts w:asciiTheme="majorHAnsi" w:hAnsiTheme="majorHAnsi"/>
          <w:sz w:val="24"/>
        </w:rPr>
        <w:t>......</w:t>
      </w:r>
    </w:p>
    <w:p w14:paraId="47E0F24D" w14:textId="77777777" w:rsidR="00C227AE" w:rsidRPr="004D103A" w:rsidRDefault="00C227AE" w:rsidP="00DD17EC">
      <w:pPr>
        <w:pStyle w:val="ListParagraph"/>
        <w:numPr>
          <w:ilvl w:val="0"/>
          <w:numId w:val="20"/>
        </w:numPr>
        <w:tabs>
          <w:tab w:val="clear" w:pos="4320"/>
          <w:tab w:val="clear" w:pos="8640"/>
        </w:tabs>
        <w:spacing w:before="0" w:after="0"/>
        <w:ind w:left="360" w:right="0"/>
        <w:jc w:val="left"/>
        <w:rPr>
          <w:rFonts w:asciiTheme="majorHAnsi" w:hAnsiTheme="majorHAnsi"/>
          <w:sz w:val="24"/>
        </w:rPr>
      </w:pPr>
      <m:oMath>
        <m:r>
          <m:rPr>
            <m:sty m:val="p"/>
          </m:rPr>
          <w:rPr>
            <w:sz w:val="24"/>
          </w:rPr>
          <m:t>668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4D103A">
        <w:rPr>
          <w:rFonts w:asciiTheme="majorHAnsi" w:hAnsiTheme="majorHAnsi"/>
          <w:sz w:val="24"/>
        </w:rPr>
        <w:tab/>
      </w:r>
      <w:r w:rsidRPr="004D103A">
        <w:rPr>
          <w:rFonts w:asciiTheme="majorHAnsi" w:hAnsiTheme="majorHAnsi"/>
          <w:sz w:val="24"/>
        </w:rPr>
        <w:tab/>
        <w:t xml:space="preserve">  </w:t>
      </w:r>
      <w:proofErr w:type="gramStart"/>
      <w:r w:rsidRPr="004D103A">
        <w:rPr>
          <w:rFonts w:asciiTheme="majorHAnsi" w:hAnsiTheme="majorHAnsi"/>
          <w:sz w:val="24"/>
        </w:rPr>
        <w:t>b</w:t>
      </w:r>
      <w:proofErr w:type="gramEnd"/>
      <w:r w:rsidRPr="004D103A">
        <w:rPr>
          <w:rFonts w:asciiTheme="majorHAnsi" w:hAnsiTheme="majorHAnsi"/>
          <w:sz w:val="24"/>
        </w:rPr>
        <w:t xml:space="preserve">.    </w:t>
      </w:r>
      <m:oMath>
        <m:r>
          <m:rPr>
            <m:sty m:val="p"/>
          </m:rPr>
          <w:rPr>
            <w:sz w:val="24"/>
          </w:rPr>
          <m:t>68.6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4D103A">
        <w:rPr>
          <w:rFonts w:asciiTheme="majorHAnsi" w:hAnsiTheme="majorHAnsi"/>
          <w:sz w:val="24"/>
        </w:rPr>
        <w:tab/>
        <w:t xml:space="preserve">   c.    </w:t>
      </w:r>
      <m:oMath>
        <m:r>
          <m:rPr>
            <m:sty m:val="p"/>
          </m:rPr>
          <w:rPr>
            <w:sz w:val="24"/>
          </w:rPr>
          <m:t>66.8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4D103A">
        <w:rPr>
          <w:rFonts w:asciiTheme="majorHAnsi" w:hAnsiTheme="majorHAnsi"/>
          <w:sz w:val="24"/>
        </w:rPr>
        <w:tab/>
        <w:t xml:space="preserve">     d.    </w:t>
      </w:r>
      <m:oMath>
        <m:r>
          <m:rPr>
            <m:sty m:val="p"/>
          </m:rPr>
          <w:rPr>
            <w:sz w:val="24"/>
          </w:rPr>
          <m:t>686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</w:p>
    <w:p w14:paraId="5934A157" w14:textId="77777777" w:rsidR="00D86802" w:rsidRPr="00D86802" w:rsidRDefault="00D86802" w:rsidP="00D86802">
      <w:pPr>
        <w:pStyle w:val="ListParagraph"/>
        <w:numPr>
          <w:ilvl w:val="0"/>
          <w:numId w:val="0"/>
        </w:numPr>
        <w:tabs>
          <w:tab w:val="clear" w:pos="4320"/>
          <w:tab w:val="clear" w:pos="8640"/>
        </w:tabs>
        <w:spacing w:before="0" w:after="200"/>
        <w:ind w:left="720" w:right="0"/>
        <w:jc w:val="left"/>
        <w:rPr>
          <w:rFonts w:asciiTheme="minorHAnsi" w:hAnsiTheme="minorHAnsi"/>
          <w:sz w:val="24"/>
        </w:rPr>
      </w:pPr>
    </w:p>
    <w:p w14:paraId="531E73ED" w14:textId="77777777" w:rsidR="00D86802" w:rsidRDefault="00D86802" w:rsidP="00D86802">
      <w:pPr>
        <w:pStyle w:val="ListParagraph"/>
        <w:numPr>
          <w:ilvl w:val="0"/>
          <w:numId w:val="0"/>
        </w:numPr>
        <w:tabs>
          <w:tab w:val="clear" w:pos="4320"/>
          <w:tab w:val="clear" w:pos="8640"/>
        </w:tabs>
        <w:spacing w:before="0" w:after="200"/>
        <w:ind w:left="720" w:right="0"/>
        <w:jc w:val="left"/>
        <w:rPr>
          <w:rFonts w:asciiTheme="minorHAnsi" w:hAnsiTheme="minorHAnsi"/>
          <w:sz w:val="24"/>
        </w:rPr>
      </w:pPr>
    </w:p>
    <w:p w14:paraId="49DB05D0" w14:textId="6AE96B66" w:rsidR="00DB04BA" w:rsidRPr="00342756" w:rsidRDefault="00DB04BA" w:rsidP="00DD17EC">
      <w:pPr>
        <w:pStyle w:val="ListParagraph"/>
        <w:numPr>
          <w:ilvl w:val="0"/>
          <w:numId w:val="61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rFonts w:asciiTheme="minorHAnsi" w:hAnsiTheme="minorHAnsi"/>
          <w:sz w:val="24"/>
        </w:rPr>
      </w:pPr>
      <w:r w:rsidRPr="00342756">
        <w:rPr>
          <w:rFonts w:asciiTheme="minorHAnsi" w:hAnsiTheme="minorHAnsi"/>
          <w:sz w:val="24"/>
        </w:rPr>
        <w:t xml:space="preserve">A copper wire of negligible </w:t>
      </w:r>
      <w:commentRangeStart w:id="45"/>
      <w:r w:rsidRPr="00342756">
        <w:rPr>
          <w:rFonts w:asciiTheme="minorHAnsi" w:hAnsiTheme="minorHAnsi"/>
          <w:sz w:val="24"/>
        </w:rPr>
        <w:t>mass</w:t>
      </w:r>
      <w:commentRangeEnd w:id="45"/>
      <w:r w:rsidR="009A796D">
        <w:rPr>
          <w:rStyle w:val="CommentReference"/>
        </w:rPr>
        <w:commentReference w:id="45"/>
      </w:r>
      <w:r w:rsidRPr="00342756">
        <w:rPr>
          <w:rFonts w:asciiTheme="minorHAnsi" w:hAnsiTheme="minorHAnsi"/>
          <w:sz w:val="24"/>
        </w:rPr>
        <w:t xml:space="preserve"> 1 m length and cross-sectional area </w:t>
      </w:r>
      <m:oMath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-6</m:t>
            </m:r>
          </m:sup>
        </m:sSup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  <m:r>
              <m:rPr>
                <m:sty m:val="p"/>
              </m:rPr>
              <w:rPr>
                <w:rStyle w:val="CommentReference"/>
              </w:rPr>
              <w:commentReference w:id="46"/>
            </m:r>
          </m:sup>
        </m:sSup>
      </m:oMath>
      <w:r w:rsidRPr="00342756">
        <w:rPr>
          <w:rFonts w:asciiTheme="minorHAnsi" w:hAnsiTheme="minorHAnsi"/>
          <w:sz w:val="24"/>
        </w:rPr>
        <w:t>is kept on a smooth hori</w:t>
      </w:r>
      <w:r w:rsidR="003565A9">
        <w:rPr>
          <w:rFonts w:asciiTheme="minorHAnsi" w:hAnsiTheme="minorHAnsi"/>
          <w:sz w:val="24"/>
        </w:rPr>
        <w:t>zontal table with one end fixed</w:t>
      </w:r>
      <w:r w:rsidRPr="00342756">
        <w:rPr>
          <w:rFonts w:asciiTheme="minorHAnsi" w:hAnsiTheme="minorHAnsi"/>
          <w:sz w:val="24"/>
        </w:rPr>
        <w:t>.</w:t>
      </w:r>
      <w:r w:rsidR="003565A9">
        <w:rPr>
          <w:rFonts w:asciiTheme="minorHAnsi" w:hAnsiTheme="minorHAnsi"/>
          <w:sz w:val="24"/>
        </w:rPr>
        <w:t xml:space="preserve"> </w:t>
      </w:r>
      <w:r w:rsidRPr="00342756">
        <w:rPr>
          <w:rFonts w:asciiTheme="minorHAnsi" w:hAnsiTheme="minorHAnsi"/>
          <w:sz w:val="24"/>
        </w:rPr>
        <w:t xml:space="preserve">A ball of mass 1 </w:t>
      </w:r>
      <w:r w:rsidR="00815745">
        <w:rPr>
          <w:rFonts w:asciiTheme="minorHAnsi" w:hAnsiTheme="minorHAnsi"/>
          <w:sz w:val="24"/>
        </w:rPr>
        <w:t>kg is attached to the other end</w:t>
      </w:r>
      <w:r w:rsidRPr="00342756">
        <w:rPr>
          <w:rFonts w:asciiTheme="minorHAnsi" w:hAnsiTheme="minorHAnsi"/>
          <w:sz w:val="24"/>
        </w:rPr>
        <w:t xml:space="preserve">. The wire and the ball are rotating with an angular velocity of 20 rad/sec. If the elongation in the wire </w:t>
      </w:r>
      <w:proofErr w:type="gramStart"/>
      <w:r w:rsidRPr="00342756">
        <w:rPr>
          <w:rFonts w:asciiTheme="minorHAnsi" w:hAnsiTheme="minorHAnsi"/>
          <w:sz w:val="24"/>
        </w:rPr>
        <w:t xml:space="preserve">is </w:t>
      </w:r>
      <w:proofErr w:type="gramEnd"/>
      <m:oMath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-3</m:t>
            </m:r>
          </m:sup>
        </m:sSup>
        <m:r>
          <m:rPr>
            <m:sty m:val="p"/>
          </m:rPr>
          <w:rPr>
            <w:sz w:val="24"/>
          </w:rPr>
          <m:t>m</m:t>
        </m:r>
      </m:oMath>
      <w:r w:rsidRPr="00342756">
        <w:rPr>
          <w:rFonts w:asciiTheme="minorHAnsi" w:hAnsiTheme="minorHAnsi"/>
          <w:sz w:val="24"/>
        </w:rPr>
        <w:t xml:space="preserve">, obtain the Young’s modulus. If on increasing the angular velocity to 100 rad/sec, the wire breaks down, obtain the breaking </w:t>
      </w:r>
      <w:commentRangeStart w:id="47"/>
      <w:r w:rsidRPr="00342756">
        <w:rPr>
          <w:rFonts w:asciiTheme="minorHAnsi" w:hAnsiTheme="minorHAnsi"/>
          <w:sz w:val="24"/>
        </w:rPr>
        <w:t>stress</w:t>
      </w:r>
      <w:commentRangeEnd w:id="47"/>
      <w:r w:rsidR="000571DE">
        <w:rPr>
          <w:rStyle w:val="CommentReference"/>
        </w:rPr>
        <w:commentReference w:id="47"/>
      </w:r>
    </w:p>
    <w:p w14:paraId="5B986A1F" w14:textId="4EB6F838" w:rsidR="00DB04BA" w:rsidRDefault="00DB04BA" w:rsidP="00DB04BA">
      <w:pPr>
        <w:pStyle w:val="ListParagraph"/>
        <w:numPr>
          <w:ilvl w:val="0"/>
          <w:numId w:val="0"/>
        </w:numPr>
        <w:ind w:left="720"/>
        <w:rPr>
          <w:rFonts w:asciiTheme="minorHAnsi" w:hAnsiTheme="minorHAnsi"/>
          <w:sz w:val="24"/>
        </w:rPr>
      </w:pPr>
    </w:p>
    <w:p w14:paraId="5F96134F" w14:textId="77777777" w:rsidR="00F70805" w:rsidRPr="00342756" w:rsidRDefault="00F70805" w:rsidP="00DB04BA">
      <w:pPr>
        <w:pStyle w:val="ListParagraph"/>
        <w:numPr>
          <w:ilvl w:val="0"/>
          <w:numId w:val="0"/>
        </w:numPr>
        <w:ind w:left="720"/>
        <w:rPr>
          <w:rFonts w:asciiTheme="minorHAnsi" w:hAnsiTheme="minorHAnsi"/>
          <w:sz w:val="24"/>
        </w:rPr>
      </w:pPr>
    </w:p>
    <w:p w14:paraId="143C0C21" w14:textId="77777777" w:rsidR="00F70805" w:rsidRPr="00C227AE" w:rsidRDefault="00F70805" w:rsidP="00DD17EC">
      <w:pPr>
        <w:pStyle w:val="ListParagraph"/>
        <w:numPr>
          <w:ilvl w:val="0"/>
          <w:numId w:val="61"/>
        </w:numPr>
        <w:spacing w:after="0" w:line="240" w:lineRule="auto"/>
        <w:rPr>
          <w:rFonts w:asciiTheme="minorHAnsi" w:hAnsiTheme="minorHAnsi"/>
          <w:sz w:val="24"/>
        </w:rPr>
      </w:pPr>
      <w:r w:rsidRPr="00C227AE">
        <w:rPr>
          <w:rFonts w:asciiTheme="minorHAnsi" w:hAnsiTheme="minorHAnsi"/>
          <w:sz w:val="24"/>
        </w:rPr>
        <w:t xml:space="preserve">The length of a metal wire is </w:t>
      </w:r>
      <m:oMath>
        <m:sSub>
          <m:sSubPr>
            <m:ctrlPr>
              <w:rPr>
                <w:sz w:val="24"/>
              </w:rPr>
            </m:ctrlPr>
          </m:sSubPr>
          <m:e>
            <m:r>
              <m:rPr>
                <m:sty m:val="p"/>
              </m:rPr>
              <w:rPr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sz w:val="24"/>
              </w:rPr>
              <m:t>1</m:t>
            </m:r>
          </m:sub>
        </m:sSub>
      </m:oMath>
      <w:r w:rsidRPr="00C227AE">
        <w:rPr>
          <w:rFonts w:asciiTheme="minorHAnsi" w:hAnsiTheme="minorHAnsi"/>
          <w:sz w:val="24"/>
        </w:rPr>
        <w:t xml:space="preserve"> when the tension in it is </w:t>
      </w:r>
      <m:oMath>
        <m:sSub>
          <m:sSubPr>
            <m:ctrlPr>
              <w:rPr>
                <w:sz w:val="24"/>
              </w:rPr>
            </m:ctrlPr>
          </m:sSubPr>
          <m:e>
            <m:r>
              <m:rPr>
                <m:sty m:val="p"/>
              </m:rPr>
              <w:rPr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sz w:val="24"/>
              </w:rPr>
              <m:t>1</m:t>
            </m:r>
          </m:sub>
        </m:sSub>
      </m:oMath>
      <w:r w:rsidRPr="00C227AE">
        <w:rPr>
          <w:rFonts w:asciiTheme="minorHAnsi" w:hAnsiTheme="minorHAnsi"/>
          <w:sz w:val="24"/>
        </w:rPr>
        <w:t xml:space="preserve"> and is </w:t>
      </w:r>
      <m:oMath>
        <m:sSub>
          <m:sSubPr>
            <m:ctrlPr>
              <w:rPr>
                <w:sz w:val="24"/>
              </w:rPr>
            </m:ctrlPr>
          </m:sSubPr>
          <m:e>
            <m:r>
              <m:rPr>
                <m:sty m:val="p"/>
              </m:rPr>
              <w:rPr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sz w:val="24"/>
              </w:rPr>
              <m:t>2</m:t>
            </m:r>
          </m:sub>
        </m:sSub>
      </m:oMath>
      <w:r w:rsidRPr="00C227AE">
        <w:rPr>
          <w:rFonts w:asciiTheme="minorHAnsi" w:hAnsiTheme="minorHAnsi"/>
          <w:sz w:val="24"/>
        </w:rPr>
        <w:t xml:space="preserve"> when the tension </w:t>
      </w:r>
      <w:proofErr w:type="gramStart"/>
      <w:r w:rsidRPr="00C227AE">
        <w:rPr>
          <w:rFonts w:asciiTheme="minorHAnsi" w:hAnsiTheme="minorHAnsi"/>
          <w:sz w:val="24"/>
        </w:rPr>
        <w:t xml:space="preserve">is </w:t>
      </w:r>
      <w:proofErr w:type="gramEnd"/>
      <m:oMath>
        <m:sSub>
          <m:sSubPr>
            <m:ctrlPr>
              <w:rPr>
                <w:sz w:val="24"/>
              </w:rPr>
            </m:ctrlPr>
          </m:sSubPr>
          <m:e>
            <m:r>
              <m:rPr>
                <m:sty m:val="p"/>
              </m:rPr>
              <w:rPr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sz w:val="24"/>
              </w:rPr>
              <m:t>2</m:t>
            </m:r>
          </m:sub>
        </m:sSub>
      </m:oMath>
      <w:r w:rsidRPr="00C227AE">
        <w:rPr>
          <w:rFonts w:asciiTheme="minorHAnsi" w:hAnsiTheme="minorHAnsi"/>
          <w:sz w:val="24"/>
        </w:rPr>
        <w:t>. The natural length of the wire is:</w:t>
      </w:r>
    </w:p>
    <w:p w14:paraId="5EAA1671" w14:textId="77777777" w:rsidR="00F70805" w:rsidRPr="00342756" w:rsidRDefault="00AD1FBF" w:rsidP="00DD17EC">
      <w:pPr>
        <w:pStyle w:val="ListParagraph"/>
        <w:numPr>
          <w:ilvl w:val="0"/>
          <w:numId w:val="17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m:oMath>
        <m:f>
          <m:fPr>
            <m:ctrlPr>
              <w:rPr>
                <w:sz w:val="24"/>
              </w:rPr>
            </m:ctrlPr>
          </m:fPr>
          <m:num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sz w:val="24"/>
              </w:rPr>
              <m:t>+</m:t>
            </m:r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sz w:val="24"/>
              </w:rPr>
              <m:t>2</m:t>
            </m:r>
          </m:den>
        </m:f>
      </m:oMath>
      <w:r w:rsidR="00F70805" w:rsidRPr="00342756">
        <w:rPr>
          <w:rFonts w:asciiTheme="minorHAnsi" w:hAnsiTheme="minorHAnsi"/>
          <w:sz w:val="24"/>
        </w:rPr>
        <w:tab/>
      </w:r>
      <w:r w:rsidR="00F70805" w:rsidRPr="00342756">
        <w:rPr>
          <w:rFonts w:asciiTheme="minorHAnsi" w:hAnsiTheme="minorHAnsi"/>
          <w:sz w:val="24"/>
        </w:rPr>
        <w:tab/>
        <w:t xml:space="preserve">        </w:t>
      </w:r>
      <w:proofErr w:type="gramStart"/>
      <w:r w:rsidR="00F70805" w:rsidRPr="00342756">
        <w:rPr>
          <w:rFonts w:asciiTheme="minorHAnsi" w:hAnsiTheme="minorHAnsi"/>
          <w:sz w:val="24"/>
        </w:rPr>
        <w:t>b</w:t>
      </w:r>
      <w:proofErr w:type="gramEnd"/>
      <w:r w:rsidR="00F70805" w:rsidRPr="00342756">
        <w:rPr>
          <w:rFonts w:asciiTheme="minorHAnsi" w:hAnsiTheme="minorHAnsi"/>
          <w:sz w:val="24"/>
        </w:rPr>
        <w:t xml:space="preserve">.    </w:t>
      </w:r>
      <m:oMath>
        <m:rad>
          <m:radPr>
            <m:degHide m:val="1"/>
            <m:ctrlPr>
              <w:rPr>
                <w:sz w:val="24"/>
              </w:rPr>
            </m:ctrlPr>
          </m:radPr>
          <m:deg/>
          <m:e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b>
            </m:sSub>
          </m:e>
        </m:rad>
      </m:oMath>
      <w:r w:rsidR="00F70805" w:rsidRPr="00342756">
        <w:rPr>
          <w:rFonts w:asciiTheme="minorHAnsi" w:hAnsiTheme="minorHAnsi"/>
          <w:sz w:val="24"/>
        </w:rPr>
        <w:tab/>
      </w:r>
      <w:r w:rsidR="00F70805" w:rsidRPr="00342756">
        <w:rPr>
          <w:rFonts w:asciiTheme="minorHAnsi" w:hAnsiTheme="minorHAnsi"/>
          <w:sz w:val="24"/>
        </w:rPr>
        <w:tab/>
      </w:r>
      <w:r w:rsidR="00F70805" w:rsidRPr="00342756">
        <w:rPr>
          <w:rFonts w:asciiTheme="minorHAnsi" w:hAnsiTheme="minorHAnsi"/>
          <w:sz w:val="24"/>
        </w:rPr>
        <w:tab/>
        <w:t xml:space="preserve">c.    </w:t>
      </w:r>
      <m:oMath>
        <m:f>
          <m:fPr>
            <m:ctrlPr>
              <w:rPr>
                <w:sz w:val="24"/>
              </w:rPr>
            </m:ctrlPr>
          </m:fPr>
          <m:num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sz w:val="24"/>
              </w:rPr>
              <m:t>-</m:t>
            </m:r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sz w:val="24"/>
              </w:rPr>
              <m:t>-</m:t>
            </m:r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1</m:t>
                </m:r>
              </m:sub>
            </m:sSub>
          </m:den>
        </m:f>
      </m:oMath>
      <w:r w:rsidR="00F70805" w:rsidRPr="00342756">
        <w:rPr>
          <w:rFonts w:asciiTheme="minorHAnsi" w:hAnsiTheme="minorHAnsi"/>
          <w:sz w:val="24"/>
        </w:rPr>
        <w:tab/>
      </w:r>
      <w:r w:rsidR="00F70805" w:rsidRPr="00342756">
        <w:rPr>
          <w:rFonts w:asciiTheme="minorHAnsi" w:hAnsiTheme="minorHAnsi"/>
          <w:sz w:val="24"/>
        </w:rPr>
        <w:tab/>
      </w:r>
      <w:r w:rsidR="00F70805" w:rsidRPr="00342756">
        <w:rPr>
          <w:rFonts w:asciiTheme="minorHAnsi" w:hAnsiTheme="minorHAnsi"/>
          <w:sz w:val="24"/>
        </w:rPr>
        <w:tab/>
        <w:t xml:space="preserve">d.    </w:t>
      </w:r>
      <m:oMath>
        <m:f>
          <m:fPr>
            <m:ctrlPr>
              <w:rPr>
                <w:sz w:val="24"/>
              </w:rPr>
            </m:ctrlPr>
          </m:fPr>
          <m:num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sz w:val="24"/>
              </w:rPr>
              <m:t>+</m:t>
            </m:r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sz w:val="24"/>
              </w:rPr>
              <m:t>+</m:t>
            </m:r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1</m:t>
                </m:r>
              </m:sub>
            </m:sSub>
          </m:den>
        </m:f>
      </m:oMath>
    </w:p>
    <w:p w14:paraId="74CAB662" w14:textId="0A00FC2E" w:rsidR="00DB04BA" w:rsidRDefault="00501D13" w:rsidP="00DB04BA">
      <w:commentRangeStart w:id="48"/>
      <w:r>
        <w:rPr>
          <w:rFonts w:asciiTheme="minorHAnsi" w:hAnsiTheme="minorHAnsi"/>
          <w:noProof/>
          <w:sz w:val="24"/>
          <w:lang w:val="en-IN" w:eastAsia="en-IN"/>
        </w:rPr>
        <w:drawing>
          <wp:anchor distT="0" distB="0" distL="114300" distR="114300" simplePos="0" relativeHeight="251736064" behindDoc="0" locked="0" layoutInCell="1" allowOverlap="1" wp14:anchorId="6579DB5A" wp14:editId="62D7169F">
            <wp:simplePos x="0" y="0"/>
            <wp:positionH relativeFrom="column">
              <wp:posOffset>4449445</wp:posOffset>
            </wp:positionH>
            <wp:positionV relativeFrom="paragraph">
              <wp:posOffset>302895</wp:posOffset>
            </wp:positionV>
            <wp:extent cx="1887220" cy="998855"/>
            <wp:effectExtent l="0" t="0" r="0" b="0"/>
            <wp:wrapSquare wrapText="bothSides"/>
            <wp:docPr id="33" name="Picture 33" descr="C:\Users\Pritesh-PC\Desktop\P8 Module Version 4\Images-prabhakar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tesh-PC\Desktop\P8 Module Version 4\Images-prabhakar\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48"/>
      <w:r w:rsidR="000571DE">
        <w:rPr>
          <w:rStyle w:val="CommentReference"/>
        </w:rPr>
        <w:commentReference w:id="48"/>
      </w:r>
    </w:p>
    <w:p w14:paraId="1FC3BA53" w14:textId="4AD7A7E8" w:rsidR="00DB04BA" w:rsidRDefault="00DB04BA" w:rsidP="00DD17EC">
      <w:pPr>
        <w:pStyle w:val="ListParagraph"/>
        <w:numPr>
          <w:ilvl w:val="0"/>
          <w:numId w:val="61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rFonts w:asciiTheme="minorHAnsi" w:hAnsiTheme="minorHAnsi"/>
          <w:sz w:val="24"/>
        </w:rPr>
      </w:pPr>
      <w:r w:rsidRPr="00342756">
        <w:rPr>
          <w:rFonts w:asciiTheme="minorHAnsi" w:hAnsiTheme="minorHAnsi"/>
          <w:sz w:val="24"/>
        </w:rPr>
        <w:t>Each of three blocks P</w:t>
      </w:r>
      <w:proofErr w:type="gramStart"/>
      <w:r w:rsidRPr="00342756">
        <w:rPr>
          <w:rFonts w:asciiTheme="minorHAnsi" w:hAnsiTheme="minorHAnsi"/>
          <w:sz w:val="24"/>
        </w:rPr>
        <w:t>,Q</w:t>
      </w:r>
      <w:proofErr w:type="gramEnd"/>
      <w:r w:rsidRPr="00342756">
        <w:rPr>
          <w:rFonts w:asciiTheme="minorHAnsi" w:hAnsiTheme="minorHAnsi"/>
          <w:sz w:val="24"/>
        </w:rPr>
        <w:t xml:space="preserve"> and R </w:t>
      </w:r>
      <w:commentRangeStart w:id="49"/>
      <w:r w:rsidRPr="00342756">
        <w:rPr>
          <w:rFonts w:asciiTheme="minorHAnsi" w:hAnsiTheme="minorHAnsi"/>
          <w:sz w:val="24"/>
        </w:rPr>
        <w:t>show</w:t>
      </w:r>
      <w:commentRangeEnd w:id="49"/>
      <w:r w:rsidR="000571DE">
        <w:rPr>
          <w:rStyle w:val="CommentReference"/>
        </w:rPr>
        <w:commentReference w:id="49"/>
      </w:r>
      <w:r w:rsidRPr="00342756">
        <w:rPr>
          <w:rFonts w:asciiTheme="minorHAnsi" w:hAnsiTheme="minorHAnsi"/>
          <w:sz w:val="24"/>
        </w:rPr>
        <w:t xml:space="preserve"> in figure has a mass of 3 kg. Each of the wire A and B has cross-sectional area 0.005 </w:t>
      </w:r>
      <m:oMath>
        <m:r>
          <m:rPr>
            <m:sty m:val="p"/>
          </m:rPr>
          <w:rPr>
            <w:sz w:val="24"/>
          </w:rPr>
          <m:t>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342756">
        <w:rPr>
          <w:rFonts w:asciiTheme="minorHAnsi" w:hAnsiTheme="minorHAnsi"/>
          <w:sz w:val="24"/>
        </w:rPr>
        <w:t xml:space="preserve"> and </w:t>
      </w:r>
      <w:commentRangeStart w:id="50"/>
      <w:r w:rsidRPr="00342756">
        <w:rPr>
          <w:rFonts w:asciiTheme="minorHAnsi" w:hAnsiTheme="minorHAnsi"/>
          <w:sz w:val="24"/>
        </w:rPr>
        <w:t>y</w:t>
      </w:r>
      <w:commentRangeEnd w:id="50"/>
      <w:r w:rsidR="00392BE2">
        <w:rPr>
          <w:rStyle w:val="CommentReference"/>
        </w:rPr>
        <w:commentReference w:id="50"/>
      </w:r>
      <w:r w:rsidRPr="00342756">
        <w:rPr>
          <w:rFonts w:asciiTheme="minorHAnsi" w:hAnsiTheme="minorHAnsi"/>
          <w:sz w:val="24"/>
        </w:rPr>
        <w:t>oung’s modulus</w:t>
      </w:r>
      <m:oMath>
        <m:r>
          <m:rPr>
            <m:sty m:val="p"/>
          </m:rPr>
          <w:rPr>
            <w:rStyle w:val="CommentReference"/>
          </w:rPr>
          <w:commentReference w:id="51"/>
        </m:r>
        <m:r>
          <m:rPr>
            <m:sty m:val="p"/>
          </m:rPr>
          <w:rPr>
            <w:sz w:val="24"/>
          </w:rPr>
          <m:t>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11</m:t>
            </m:r>
          </m:sup>
        </m:sSup>
        <m:r>
          <m:rPr>
            <m:sty m:val="p"/>
          </m:rPr>
          <w:rPr>
            <w:sz w:val="24"/>
          </w:rPr>
          <m:t xml:space="preserve"> </m:t>
        </m:r>
        <m:f>
          <m:fPr>
            <m:type m:val="lin"/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N</m:t>
            </m:r>
          </m:num>
          <m:den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</m:den>
        </m:f>
      </m:oMath>
      <w:r w:rsidRPr="00342756">
        <w:rPr>
          <w:rFonts w:asciiTheme="minorHAnsi" w:hAnsiTheme="minorHAnsi"/>
          <w:sz w:val="24"/>
        </w:rPr>
        <w:t>. Neglect friction. Find the longitudinal strain developed in each of the wires. Take g=10</w:t>
      </w:r>
      <m:oMath>
        <m:f>
          <m:fPr>
            <m:type m:val="lin"/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m</m:t>
            </m:r>
          </m:num>
          <m:den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</m:den>
        </m:f>
      </m:oMath>
    </w:p>
    <w:p w14:paraId="6BEC3B54" w14:textId="4221C497" w:rsidR="00DB4BCC" w:rsidRPr="00342756" w:rsidRDefault="00DB4BCC" w:rsidP="00DB4BCC">
      <w:pPr>
        <w:pStyle w:val="ListParagraph"/>
        <w:numPr>
          <w:ilvl w:val="0"/>
          <w:numId w:val="0"/>
        </w:numPr>
        <w:tabs>
          <w:tab w:val="clear" w:pos="4320"/>
          <w:tab w:val="clear" w:pos="8640"/>
        </w:tabs>
        <w:spacing w:before="0" w:after="200"/>
        <w:ind w:left="720" w:right="0"/>
        <w:jc w:val="left"/>
        <w:rPr>
          <w:rFonts w:asciiTheme="minorHAnsi" w:hAnsiTheme="minorHAnsi"/>
          <w:sz w:val="24"/>
        </w:rPr>
      </w:pPr>
    </w:p>
    <w:p w14:paraId="23C89A0B" w14:textId="035B7F47" w:rsidR="00DB04BA" w:rsidRPr="00342756" w:rsidRDefault="00DB04BA" w:rsidP="00DB04BA">
      <w:pPr>
        <w:pStyle w:val="ListParagraph"/>
        <w:numPr>
          <w:ilvl w:val="0"/>
          <w:numId w:val="0"/>
        </w:numPr>
        <w:ind w:left="720"/>
        <w:rPr>
          <w:rFonts w:asciiTheme="minorHAnsi" w:hAnsiTheme="minorHAnsi"/>
          <w:sz w:val="24"/>
        </w:rPr>
      </w:pPr>
    </w:p>
    <w:p w14:paraId="61CA6BD7" w14:textId="77777777" w:rsidR="00DB04BA" w:rsidRDefault="00DB04BA" w:rsidP="00DB04BA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Theme="minorHAnsi" w:hAnsiTheme="minorHAnsi"/>
          <w:sz w:val="24"/>
        </w:rPr>
      </w:pPr>
    </w:p>
    <w:p w14:paraId="663F4F16" w14:textId="77777777" w:rsidR="00127A87" w:rsidRPr="002E1D66" w:rsidRDefault="00127A87" w:rsidP="00DD17EC">
      <w:pPr>
        <w:pStyle w:val="ListParagraph"/>
        <w:numPr>
          <w:ilvl w:val="0"/>
          <w:numId w:val="61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w:r w:rsidRPr="002E1D66">
        <w:rPr>
          <w:rFonts w:asciiTheme="minorHAnsi" w:hAnsiTheme="minorHAnsi"/>
          <w:sz w:val="24"/>
        </w:rPr>
        <w:t>Two similar wires under the same load yield elongations of 0.1mm and 0.05 mm respectively. If the  area of cross-section of the first wire is 4m</w:t>
      </w:r>
      <m:oMath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2E1D66">
        <w:rPr>
          <w:rFonts w:asciiTheme="minorHAnsi" w:hAnsiTheme="minorHAnsi"/>
          <w:sz w:val="24"/>
        </w:rPr>
        <w:t>, then the area of cross-section of the second wire is _______</w:t>
      </w:r>
    </w:p>
    <w:p w14:paraId="25C9EB44" w14:textId="77777777" w:rsidR="00127A87" w:rsidRPr="00342756" w:rsidRDefault="00127A87" w:rsidP="00DD17EC">
      <w:pPr>
        <w:pStyle w:val="ListParagraph"/>
        <w:numPr>
          <w:ilvl w:val="0"/>
          <w:numId w:val="22"/>
        </w:numPr>
        <w:tabs>
          <w:tab w:val="clear" w:pos="4320"/>
          <w:tab w:val="clear" w:pos="8640"/>
        </w:tabs>
        <w:spacing w:before="0" w:after="0"/>
        <w:ind w:left="360"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6m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342756">
        <w:rPr>
          <w:rFonts w:asciiTheme="minorHAnsi" w:hAnsiTheme="minorHAnsi"/>
          <w:sz w:val="24"/>
        </w:rPr>
        <w:tab/>
      </w:r>
      <w:r w:rsidRPr="00342756">
        <w:rPr>
          <w:rFonts w:asciiTheme="minorHAnsi" w:hAnsiTheme="minorHAnsi"/>
          <w:sz w:val="24"/>
        </w:rPr>
        <w:tab/>
      </w:r>
      <w:proofErr w:type="gramStart"/>
      <w:r w:rsidRPr="00342756">
        <w:rPr>
          <w:rFonts w:asciiTheme="minorHAnsi" w:hAnsiTheme="minorHAnsi"/>
          <w:sz w:val="24"/>
        </w:rPr>
        <w:t>b</w:t>
      </w:r>
      <w:proofErr w:type="gramEnd"/>
      <w:r w:rsidRPr="00342756">
        <w:rPr>
          <w:rFonts w:asciiTheme="minorHAnsi" w:hAnsiTheme="minorHAnsi"/>
          <w:sz w:val="24"/>
        </w:rPr>
        <w:t xml:space="preserve">.    </w:t>
      </w:r>
      <m:oMath>
        <m:r>
          <m:rPr>
            <m:sty m:val="p"/>
          </m:rPr>
          <w:rPr>
            <w:sz w:val="24"/>
          </w:rPr>
          <m:t>8m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342756">
        <w:rPr>
          <w:rFonts w:asciiTheme="minorHAnsi" w:hAnsiTheme="minorHAnsi"/>
          <w:sz w:val="24"/>
        </w:rPr>
        <w:tab/>
      </w:r>
      <w:r w:rsidRPr="00342756">
        <w:rPr>
          <w:rFonts w:asciiTheme="minorHAnsi" w:hAnsiTheme="minorHAnsi"/>
          <w:sz w:val="24"/>
        </w:rPr>
        <w:tab/>
      </w:r>
      <w:r w:rsidRPr="00342756">
        <w:rPr>
          <w:rFonts w:asciiTheme="minorHAnsi" w:hAnsiTheme="minorHAnsi"/>
          <w:sz w:val="24"/>
        </w:rPr>
        <w:tab/>
        <w:t xml:space="preserve">c.    </w:t>
      </w:r>
      <m:oMath>
        <m:r>
          <m:rPr>
            <m:sty m:val="p"/>
          </m:rPr>
          <w:rPr>
            <w:sz w:val="24"/>
          </w:rPr>
          <m:t>10m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342756">
        <w:rPr>
          <w:rFonts w:asciiTheme="minorHAnsi" w:hAnsiTheme="minorHAnsi"/>
          <w:sz w:val="24"/>
        </w:rPr>
        <w:tab/>
      </w:r>
      <w:r w:rsidRPr="00342756">
        <w:rPr>
          <w:rFonts w:asciiTheme="minorHAnsi" w:hAnsiTheme="minorHAnsi"/>
          <w:sz w:val="24"/>
        </w:rPr>
        <w:tab/>
        <w:t xml:space="preserve">d.   </w:t>
      </w:r>
      <m:oMath>
        <m:r>
          <m:rPr>
            <m:sty m:val="p"/>
          </m:rPr>
          <w:rPr>
            <w:sz w:val="24"/>
          </w:rPr>
          <m:t>12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</w:p>
    <w:p w14:paraId="183B50E5" w14:textId="77777777" w:rsidR="00127A87" w:rsidRDefault="00127A87" w:rsidP="00127A87">
      <w:pPr>
        <w:rPr>
          <w:rFonts w:asciiTheme="minorHAnsi" w:hAnsiTheme="minorHAnsi"/>
          <w:sz w:val="24"/>
        </w:rPr>
      </w:pPr>
    </w:p>
    <w:p w14:paraId="682E709A" w14:textId="77777777" w:rsidR="00D86802" w:rsidRDefault="00D86802" w:rsidP="00127A87">
      <w:pPr>
        <w:rPr>
          <w:rFonts w:asciiTheme="minorHAnsi" w:hAnsiTheme="minorHAnsi"/>
          <w:sz w:val="24"/>
        </w:rPr>
      </w:pPr>
    </w:p>
    <w:p w14:paraId="73972227" w14:textId="77777777" w:rsidR="00D86802" w:rsidRPr="00342756" w:rsidRDefault="00D86802" w:rsidP="00127A87">
      <w:pPr>
        <w:rPr>
          <w:rFonts w:asciiTheme="minorHAnsi" w:hAnsiTheme="minorHAnsi"/>
          <w:sz w:val="24"/>
        </w:rPr>
        <w:sectPr w:rsidR="00D86802" w:rsidRPr="00342756" w:rsidSect="00F3514D">
          <w:headerReference w:type="default" r:id="rId13"/>
          <w:footerReference w:type="default" r:id="rId14"/>
          <w:type w:val="continuous"/>
          <w:pgSz w:w="12240" w:h="15840" w:code="1"/>
          <w:pgMar w:top="1440" w:right="1440" w:bottom="1440" w:left="1440" w:header="706" w:footer="706" w:gutter="0"/>
          <w:pgNumType w:start="2"/>
          <w:cols w:space="708"/>
          <w:docGrid w:linePitch="360"/>
        </w:sectPr>
      </w:pPr>
    </w:p>
    <w:p w14:paraId="6F40683F" w14:textId="77777777" w:rsidR="00127A87" w:rsidRDefault="00127A87" w:rsidP="000E4A1D">
      <w:pPr>
        <w:pStyle w:val="ListParagraph"/>
        <w:numPr>
          <w:ilvl w:val="0"/>
          <w:numId w:val="0"/>
        </w:numPr>
        <w:spacing w:before="0" w:after="0" w:line="240" w:lineRule="auto"/>
        <w:ind w:left="720" w:right="360"/>
        <w:rPr>
          <w:rFonts w:asciiTheme="majorHAnsi" w:hAnsiTheme="majorHAnsi"/>
          <w:sz w:val="22"/>
          <w:szCs w:val="22"/>
        </w:rPr>
      </w:pPr>
    </w:p>
    <w:p w14:paraId="14EC29BB" w14:textId="77777777" w:rsidR="00127A87" w:rsidRDefault="00127A87" w:rsidP="000E4A1D">
      <w:pPr>
        <w:pStyle w:val="ListParagraph"/>
        <w:numPr>
          <w:ilvl w:val="0"/>
          <w:numId w:val="0"/>
        </w:numPr>
        <w:spacing w:before="0" w:after="0" w:line="240" w:lineRule="auto"/>
        <w:ind w:left="720" w:right="360"/>
        <w:rPr>
          <w:rFonts w:asciiTheme="majorHAnsi" w:hAnsiTheme="majorHAnsi"/>
          <w:sz w:val="22"/>
          <w:szCs w:val="22"/>
        </w:rPr>
      </w:pPr>
    </w:p>
    <w:p w14:paraId="5129469F" w14:textId="4B5B8BF8" w:rsidR="000E4A1D" w:rsidRDefault="00BD03B1" w:rsidP="00BD03B1">
      <w:pPr>
        <w:pStyle w:val="ListParagraph"/>
        <w:numPr>
          <w:ilvl w:val="0"/>
          <w:numId w:val="0"/>
        </w:numPr>
        <w:spacing w:before="0" w:after="0" w:line="240" w:lineRule="auto"/>
        <w:ind w:right="360"/>
        <w:rPr>
          <w:rFonts w:asciiTheme="majorHAnsi" w:hAnsiTheme="majorHAnsi"/>
          <w:b/>
          <w:sz w:val="28"/>
          <w:szCs w:val="22"/>
          <w:u w:val="single"/>
        </w:rPr>
      </w:pPr>
      <w:r w:rsidRPr="00BD03B1">
        <w:rPr>
          <w:rFonts w:asciiTheme="majorHAnsi" w:hAnsiTheme="majorHAnsi"/>
          <w:b/>
          <w:sz w:val="28"/>
          <w:szCs w:val="22"/>
          <w:u w:val="single"/>
        </w:rPr>
        <w:lastRenderedPageBreak/>
        <w:t>LEVEL 3</w:t>
      </w:r>
    </w:p>
    <w:p w14:paraId="24DDAC4A" w14:textId="0BF15EA9" w:rsidR="008847DE" w:rsidRPr="00BD03B1" w:rsidRDefault="008847DE" w:rsidP="00BD03B1">
      <w:pPr>
        <w:pStyle w:val="ListParagraph"/>
        <w:numPr>
          <w:ilvl w:val="0"/>
          <w:numId w:val="0"/>
        </w:numPr>
        <w:spacing w:before="0" w:after="0" w:line="240" w:lineRule="auto"/>
        <w:ind w:right="360"/>
        <w:rPr>
          <w:rFonts w:asciiTheme="majorHAnsi" w:hAnsiTheme="majorHAnsi"/>
          <w:b/>
          <w:sz w:val="28"/>
          <w:szCs w:val="22"/>
          <w:u w:val="single"/>
        </w:rPr>
      </w:pPr>
    </w:p>
    <w:p w14:paraId="775463B4" w14:textId="45C927C6" w:rsidR="00CA2783" w:rsidRPr="00676EA1" w:rsidRDefault="000270D1" w:rsidP="00DD17EC">
      <w:pPr>
        <w:pStyle w:val="ListParagraph"/>
        <w:numPr>
          <w:ilvl w:val="0"/>
          <w:numId w:val="61"/>
        </w:numPr>
        <w:spacing w:after="0" w:line="240" w:lineRule="auto"/>
        <w:rPr>
          <w:rFonts w:asciiTheme="majorHAnsi" w:hAnsiTheme="majorHAnsi"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38112" behindDoc="0" locked="0" layoutInCell="1" allowOverlap="1" wp14:anchorId="1C824419" wp14:editId="5107C17A">
            <wp:simplePos x="0" y="0"/>
            <wp:positionH relativeFrom="column">
              <wp:posOffset>4178935</wp:posOffset>
            </wp:positionH>
            <wp:positionV relativeFrom="paragraph">
              <wp:posOffset>26035</wp:posOffset>
            </wp:positionV>
            <wp:extent cx="1807210" cy="935990"/>
            <wp:effectExtent l="0" t="0" r="254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783" w:rsidRPr="00676EA1">
        <w:rPr>
          <w:rFonts w:asciiTheme="majorHAnsi" w:hAnsiTheme="majorHAnsi"/>
          <w:sz w:val="24"/>
        </w:rPr>
        <w:t xml:space="preserve">A wire of radius r stretched without tension along a straight line is </w:t>
      </w:r>
      <w:commentRangeStart w:id="52"/>
      <w:r w:rsidR="00CA2783" w:rsidRPr="00676EA1">
        <w:rPr>
          <w:rFonts w:asciiTheme="majorHAnsi" w:hAnsiTheme="majorHAnsi"/>
          <w:sz w:val="24"/>
        </w:rPr>
        <w:t>lightly</w:t>
      </w:r>
      <w:commentRangeEnd w:id="52"/>
      <w:r w:rsidR="00392BE2">
        <w:rPr>
          <w:rStyle w:val="CommentReference"/>
        </w:rPr>
        <w:commentReference w:id="52"/>
      </w:r>
      <w:r w:rsidR="00CA2783" w:rsidRPr="00676EA1">
        <w:rPr>
          <w:rFonts w:asciiTheme="majorHAnsi" w:hAnsiTheme="majorHAnsi"/>
          <w:sz w:val="24"/>
        </w:rPr>
        <w:t xml:space="preserve"> fixed at A and B (figure). What is the tension in the wire when it is pulled into the shape </w:t>
      </w:r>
      <w:proofErr w:type="gramStart"/>
      <w:r w:rsidR="00CA2783" w:rsidRPr="00676EA1">
        <w:rPr>
          <w:rFonts w:asciiTheme="majorHAnsi" w:hAnsiTheme="majorHAnsi"/>
          <w:sz w:val="24"/>
        </w:rPr>
        <w:t>ACB.</w:t>
      </w:r>
      <w:proofErr w:type="gramEnd"/>
      <w:r w:rsidR="00CA2783" w:rsidRPr="00676EA1">
        <w:rPr>
          <w:rFonts w:asciiTheme="majorHAnsi" w:hAnsiTheme="majorHAnsi"/>
          <w:sz w:val="24"/>
        </w:rPr>
        <w:t xml:space="preserve"> Assume Young’s modulus of the material of wire to be Y.</w:t>
      </w:r>
      <w:r w:rsidR="00724B28">
        <w:rPr>
          <w:rFonts w:asciiTheme="majorHAnsi" w:hAnsiTheme="majorHAnsi"/>
          <w:sz w:val="24"/>
        </w:rPr>
        <w:t xml:space="preserve">(Given </w:t>
      </w:r>
      <m:oMath>
        <m:r>
          <w:rPr>
            <w:sz w:val="24"/>
          </w:rPr>
          <m:t>d&lt;&lt;l</m:t>
        </m:r>
      </m:oMath>
      <w:r w:rsidR="00724B28">
        <w:rPr>
          <w:rFonts w:asciiTheme="majorHAnsi" w:hAnsiTheme="majorHAnsi"/>
          <w:sz w:val="24"/>
        </w:rPr>
        <w:t>)</w:t>
      </w:r>
    </w:p>
    <w:p w14:paraId="47AACFC9" w14:textId="77777777" w:rsidR="00B125C4" w:rsidRDefault="00B125C4" w:rsidP="00676EA1">
      <w:pPr>
        <w:ind w:left="360" w:hanging="360"/>
        <w:rPr>
          <w:rFonts w:cs="Cambria Math"/>
          <w:sz w:val="24"/>
        </w:rPr>
      </w:pPr>
    </w:p>
    <w:p w14:paraId="2AD7309D" w14:textId="77777777" w:rsidR="00B125C4" w:rsidRPr="00342756" w:rsidRDefault="00B125C4" w:rsidP="00DD17EC">
      <w:pPr>
        <w:pStyle w:val="ListParagraph"/>
        <w:numPr>
          <w:ilvl w:val="0"/>
          <w:numId w:val="61"/>
        </w:numPr>
        <w:tabs>
          <w:tab w:val="clear" w:pos="4320"/>
          <w:tab w:val="center" w:pos="900"/>
        </w:tabs>
        <w:rPr>
          <w:sz w:val="24"/>
          <w:oMath/>
        </w:rPr>
      </w:pPr>
      <w:r w:rsidRPr="00342756">
        <w:rPr>
          <w:rFonts w:asciiTheme="minorHAnsi" w:hAnsiTheme="minorHAnsi"/>
          <w:sz w:val="24"/>
        </w:rPr>
        <w:t xml:space="preserve">A bar of cross section </w:t>
      </w:r>
      <m:oMath>
        <m:r>
          <m:rPr>
            <m:sty m:val="p"/>
          </m:rPr>
          <w:rPr>
            <w:sz w:val="24"/>
          </w:rPr>
          <m:t>A</m:t>
        </m:r>
      </m:oMath>
      <w:r w:rsidRPr="00342756">
        <w:rPr>
          <w:rFonts w:asciiTheme="minorHAnsi" w:hAnsiTheme="minorHAnsi"/>
          <w:sz w:val="24"/>
        </w:rPr>
        <w:t xml:space="preserve"> is subjected two equal and opposite tensile forces </w:t>
      </w:r>
      <m:oMath>
        <m:r>
          <m:rPr>
            <m:sty m:val="p"/>
          </m:rPr>
          <w:rPr>
            <w:sz w:val="24"/>
          </w:rPr>
          <m:t>F</m:t>
        </m:r>
      </m:oMath>
      <w:r w:rsidRPr="00342756">
        <w:rPr>
          <w:rFonts w:asciiTheme="minorHAnsi" w:hAnsiTheme="minorHAnsi"/>
          <w:sz w:val="24"/>
        </w:rPr>
        <w:t xml:space="preserve"> at its ends. Consider a plane through the bar making an angle </w:t>
      </w:r>
      <m:oMath>
        <m:r>
          <m:rPr>
            <m:sty m:val="p"/>
          </m:rPr>
          <w:rPr>
            <w:sz w:val="24"/>
          </w:rPr>
          <m:t>θ</m:t>
        </m:r>
      </m:oMath>
      <w:r w:rsidRPr="00342756">
        <w:rPr>
          <w:rFonts w:asciiTheme="minorHAnsi" w:hAnsiTheme="minorHAnsi"/>
          <w:sz w:val="24"/>
        </w:rPr>
        <w:t xml:space="preserve"> with a plane at right angle to the bar.</w:t>
      </w:r>
    </w:p>
    <w:p w14:paraId="1C70C364" w14:textId="77777777" w:rsidR="00B125C4" w:rsidRPr="00342756" w:rsidRDefault="00B125C4" w:rsidP="00DD17EC">
      <w:pPr>
        <w:pStyle w:val="ListParagraph"/>
        <w:numPr>
          <w:ilvl w:val="0"/>
          <w:numId w:val="16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sz w:val="24"/>
          <w:oMath/>
        </w:rPr>
      </w:pPr>
      <w:r w:rsidRPr="00342756">
        <w:rPr>
          <w:rFonts w:asciiTheme="minorHAnsi" w:hAnsiTheme="minorHAnsi"/>
          <w:sz w:val="24"/>
        </w:rPr>
        <w:t xml:space="preserve">What is the tensile stress </w:t>
      </w:r>
      <w:commentRangeStart w:id="53"/>
      <w:r w:rsidRPr="00342756">
        <w:rPr>
          <w:rFonts w:asciiTheme="minorHAnsi" w:hAnsiTheme="minorHAnsi"/>
          <w:sz w:val="24"/>
        </w:rPr>
        <w:t>at</w:t>
      </w:r>
      <w:commentRangeEnd w:id="53"/>
      <w:r w:rsidR="00392BE2">
        <w:rPr>
          <w:rStyle w:val="CommentReference"/>
        </w:rPr>
        <w:commentReference w:id="53"/>
      </w:r>
      <w:r w:rsidRPr="00342756">
        <w:rPr>
          <w:rFonts w:asciiTheme="minorHAnsi" w:hAnsiTheme="minorHAnsi"/>
          <w:sz w:val="24"/>
        </w:rPr>
        <w:t xml:space="preserve"> this plane, in terms of </w:t>
      </w:r>
      <m:oMath>
        <m:r>
          <m:rPr>
            <m:sty m:val="p"/>
          </m:rPr>
          <w:rPr>
            <w:sz w:val="24"/>
          </w:rPr>
          <m:t xml:space="preserve">F,A </m:t>
        </m:r>
      </m:oMath>
      <w:r w:rsidRPr="00342756">
        <w:rPr>
          <w:rFonts w:asciiTheme="minorHAnsi" w:hAnsiTheme="minorHAnsi"/>
          <w:sz w:val="24"/>
        </w:rPr>
        <w:t>and</w:t>
      </w:r>
      <m:oMath>
        <m:r>
          <m:rPr>
            <m:sty m:val="p"/>
          </m:rPr>
          <w:rPr>
            <w:sz w:val="24"/>
          </w:rPr>
          <m:t xml:space="preserve"> θ</m:t>
        </m:r>
      </m:oMath>
      <w:r w:rsidRPr="00342756">
        <w:rPr>
          <w:rFonts w:asciiTheme="minorHAnsi" w:hAnsiTheme="minorHAnsi"/>
          <w:sz w:val="24"/>
        </w:rPr>
        <w:t>?</w:t>
      </w:r>
      <w:r w:rsidR="001B35D3">
        <w:rPr>
          <w:rStyle w:val="CommentReference"/>
        </w:rPr>
        <w:commentReference w:id="54"/>
      </w:r>
    </w:p>
    <w:p w14:paraId="2D048A54" w14:textId="77777777" w:rsidR="00B125C4" w:rsidRPr="00342756" w:rsidRDefault="00B125C4" w:rsidP="00DD17EC">
      <w:pPr>
        <w:pStyle w:val="ListParagraph"/>
        <w:numPr>
          <w:ilvl w:val="0"/>
          <w:numId w:val="16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sz w:val="24"/>
          <w:oMath/>
        </w:rPr>
      </w:pPr>
      <w:r w:rsidRPr="00342756">
        <w:rPr>
          <w:rFonts w:asciiTheme="minorHAnsi" w:hAnsiTheme="minorHAnsi"/>
          <w:sz w:val="24"/>
        </w:rPr>
        <w:t xml:space="preserve">What is the shearing stress at this plane, in terms of </w:t>
      </w:r>
      <m:oMath>
        <m:r>
          <m:rPr>
            <m:sty m:val="p"/>
          </m:rPr>
          <w:rPr>
            <w:sz w:val="24"/>
          </w:rPr>
          <m:t xml:space="preserve">F,A </m:t>
        </m:r>
      </m:oMath>
      <w:r w:rsidRPr="00342756">
        <w:rPr>
          <w:rFonts w:asciiTheme="minorHAnsi" w:hAnsiTheme="minorHAnsi"/>
          <w:sz w:val="24"/>
        </w:rPr>
        <w:t>and</w:t>
      </w:r>
      <m:oMath>
        <m:r>
          <m:rPr>
            <m:sty m:val="p"/>
          </m:rPr>
          <w:rPr>
            <w:sz w:val="24"/>
          </w:rPr>
          <m:t xml:space="preserve"> θ</m:t>
        </m:r>
      </m:oMath>
      <w:r w:rsidRPr="00342756">
        <w:rPr>
          <w:rFonts w:asciiTheme="minorHAnsi" w:hAnsiTheme="minorHAnsi"/>
          <w:sz w:val="24"/>
        </w:rPr>
        <w:t>?</w:t>
      </w:r>
    </w:p>
    <w:p w14:paraId="223B786E" w14:textId="77777777" w:rsidR="00B125C4" w:rsidRPr="00342756" w:rsidRDefault="00B125C4" w:rsidP="00DD17EC">
      <w:pPr>
        <w:pStyle w:val="ListParagraph"/>
        <w:numPr>
          <w:ilvl w:val="0"/>
          <w:numId w:val="16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sz w:val="24"/>
          <w:oMath/>
        </w:rPr>
      </w:pPr>
      <w:r w:rsidRPr="00342756">
        <w:rPr>
          <w:rFonts w:asciiTheme="minorHAnsi" w:hAnsiTheme="minorHAnsi"/>
          <w:sz w:val="24"/>
        </w:rPr>
        <w:t xml:space="preserve">For what value of </w:t>
      </w:r>
      <m:oMath>
        <m:r>
          <m:rPr>
            <m:sty m:val="p"/>
          </m:rPr>
          <w:rPr>
            <w:sz w:val="24"/>
          </w:rPr>
          <m:t>θ</m:t>
        </m:r>
      </m:oMath>
      <w:r w:rsidRPr="00342756">
        <w:rPr>
          <w:rFonts w:asciiTheme="minorHAnsi" w:hAnsiTheme="minorHAnsi"/>
          <w:sz w:val="24"/>
        </w:rPr>
        <w:t xml:space="preserve"> </w:t>
      </w:r>
      <w:proofErr w:type="gramStart"/>
      <w:r w:rsidRPr="00342756">
        <w:rPr>
          <w:rFonts w:asciiTheme="minorHAnsi" w:hAnsiTheme="minorHAnsi"/>
          <w:sz w:val="24"/>
        </w:rPr>
        <w:t>is</w:t>
      </w:r>
      <w:proofErr w:type="gramEnd"/>
      <w:r w:rsidRPr="00342756">
        <w:rPr>
          <w:rFonts w:asciiTheme="minorHAnsi" w:hAnsiTheme="minorHAnsi"/>
          <w:sz w:val="24"/>
        </w:rPr>
        <w:t xml:space="preserve"> the tensile stress </w:t>
      </w:r>
      <w:commentRangeStart w:id="55"/>
      <w:r w:rsidRPr="00342756">
        <w:rPr>
          <w:rFonts w:asciiTheme="minorHAnsi" w:hAnsiTheme="minorHAnsi"/>
          <w:sz w:val="24"/>
        </w:rPr>
        <w:t>a</w:t>
      </w:r>
      <w:commentRangeEnd w:id="55"/>
      <w:r w:rsidR="008C5414">
        <w:rPr>
          <w:rStyle w:val="CommentReference"/>
        </w:rPr>
        <w:commentReference w:id="55"/>
      </w:r>
      <w:r w:rsidRPr="00342756">
        <w:rPr>
          <w:rFonts w:asciiTheme="minorHAnsi" w:hAnsiTheme="minorHAnsi"/>
          <w:sz w:val="24"/>
        </w:rPr>
        <w:t xml:space="preserve"> maximum?</w:t>
      </w:r>
    </w:p>
    <w:p w14:paraId="5E87EB7A" w14:textId="065F9F1A" w:rsidR="00B125C4" w:rsidRPr="00342756" w:rsidRDefault="00B125C4" w:rsidP="00DD17EC">
      <w:pPr>
        <w:pStyle w:val="ListParagraph"/>
        <w:numPr>
          <w:ilvl w:val="0"/>
          <w:numId w:val="16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sz w:val="24"/>
          <w:oMath/>
        </w:rPr>
      </w:pPr>
      <w:r w:rsidRPr="00342756">
        <w:rPr>
          <w:rFonts w:asciiTheme="minorHAnsi" w:hAnsiTheme="minorHAnsi"/>
          <w:sz w:val="24"/>
        </w:rPr>
        <w:t xml:space="preserve">For what value of </w:t>
      </w:r>
      <m:oMath>
        <m:r>
          <m:rPr>
            <m:sty m:val="p"/>
          </m:rPr>
          <w:rPr>
            <w:sz w:val="24"/>
          </w:rPr>
          <m:t>θ</m:t>
        </m:r>
      </m:oMath>
      <w:r w:rsidRPr="00342756">
        <w:rPr>
          <w:rFonts w:asciiTheme="minorHAnsi" w:hAnsiTheme="minorHAnsi"/>
          <w:sz w:val="24"/>
        </w:rPr>
        <w:t xml:space="preserve"> is the shearing </w:t>
      </w:r>
      <w:proofErr w:type="gramStart"/>
      <w:r w:rsidRPr="00342756">
        <w:rPr>
          <w:rFonts w:asciiTheme="minorHAnsi" w:hAnsiTheme="minorHAnsi"/>
          <w:sz w:val="24"/>
        </w:rPr>
        <w:t>stress</w:t>
      </w:r>
      <w:proofErr w:type="gramEnd"/>
      <w:r w:rsidRPr="00342756">
        <w:rPr>
          <w:rFonts w:asciiTheme="minorHAnsi" w:hAnsiTheme="minorHAnsi"/>
          <w:sz w:val="24"/>
        </w:rPr>
        <w:t xml:space="preserve"> </w:t>
      </w:r>
      <w:commentRangeStart w:id="56"/>
      <w:r w:rsidRPr="00342756">
        <w:rPr>
          <w:rFonts w:asciiTheme="minorHAnsi" w:hAnsiTheme="minorHAnsi"/>
          <w:sz w:val="24"/>
        </w:rPr>
        <w:t>a</w:t>
      </w:r>
      <w:commentRangeEnd w:id="56"/>
      <w:r w:rsidR="008C5414">
        <w:rPr>
          <w:rStyle w:val="CommentReference"/>
        </w:rPr>
        <w:commentReference w:id="56"/>
      </w:r>
      <w:r w:rsidRPr="00342756">
        <w:rPr>
          <w:rFonts w:asciiTheme="minorHAnsi" w:hAnsiTheme="minorHAnsi"/>
          <w:sz w:val="24"/>
        </w:rPr>
        <w:t xml:space="preserve"> maximum?</w:t>
      </w:r>
    </w:p>
    <w:p w14:paraId="1B72193E" w14:textId="168EFBD4" w:rsidR="00B125C4" w:rsidRPr="00342756" w:rsidRDefault="00B125C4" w:rsidP="00B125C4">
      <w:pPr>
        <w:pStyle w:val="ListParagraph"/>
        <w:numPr>
          <w:ilvl w:val="0"/>
          <w:numId w:val="0"/>
        </w:numPr>
        <w:ind w:left="720"/>
        <w:rPr>
          <w:rFonts w:asciiTheme="minorHAnsi" w:hAnsiTheme="minorHAnsi"/>
          <w:sz w:val="24"/>
        </w:rPr>
      </w:pPr>
    </w:p>
    <w:p w14:paraId="11839A68" w14:textId="25E4B784" w:rsidR="00D21753" w:rsidRDefault="00D21753" w:rsidP="00D21753">
      <w:pPr>
        <w:spacing w:before="0" w:after="0" w:line="240" w:lineRule="auto"/>
        <w:ind w:right="360"/>
        <w:rPr>
          <w:sz w:val="22"/>
          <w:szCs w:val="22"/>
        </w:rPr>
      </w:pPr>
    </w:p>
    <w:p w14:paraId="4FB603A4" w14:textId="77777777" w:rsidR="009D7C1C" w:rsidRPr="0072358D" w:rsidRDefault="00F33D6E" w:rsidP="00CA2783">
      <w:pPr>
        <w:pStyle w:val="Heading5"/>
        <w:ind w:left="360"/>
      </w:pPr>
      <w:r w:rsidRPr="0072358D">
        <w:t>self assessment</w:t>
      </w:r>
    </w:p>
    <w:tbl>
      <w:tblPr>
        <w:tblStyle w:val="TableGrid"/>
        <w:tblW w:w="9259" w:type="dxa"/>
        <w:tblLayout w:type="fixed"/>
        <w:tblLook w:val="04A0" w:firstRow="1" w:lastRow="0" w:firstColumn="1" w:lastColumn="0" w:noHBand="0" w:noVBand="1"/>
      </w:tblPr>
      <w:tblGrid>
        <w:gridCol w:w="1519"/>
        <w:gridCol w:w="1643"/>
        <w:gridCol w:w="1877"/>
        <w:gridCol w:w="2110"/>
        <w:gridCol w:w="2110"/>
      </w:tblGrid>
      <w:tr w:rsidR="009D7C1C" w:rsidRPr="0072358D" w14:paraId="22741FD5" w14:textId="77777777" w:rsidTr="00D63F5F">
        <w:trPr>
          <w:trHeight w:val="576"/>
        </w:trPr>
        <w:tc>
          <w:tcPr>
            <w:tcW w:w="1460" w:type="dxa"/>
            <w:shd w:val="clear" w:color="auto" w:fill="C6C7C6" w:themeFill="text2"/>
            <w:tcMar>
              <w:left w:w="28" w:type="dxa"/>
              <w:right w:w="0" w:type="dxa"/>
            </w:tcMar>
            <w:vAlign w:val="center"/>
          </w:tcPr>
          <w:p w14:paraId="14B68B04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Total  Qs.</w:t>
            </w:r>
          </w:p>
        </w:tc>
        <w:tc>
          <w:tcPr>
            <w:tcW w:w="1579" w:type="dxa"/>
            <w:shd w:val="clear" w:color="auto" w:fill="C6C7C6" w:themeFill="text2"/>
            <w:vAlign w:val="center"/>
          </w:tcPr>
          <w:p w14:paraId="39FFC32A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804" w:type="dxa"/>
            <w:shd w:val="clear" w:color="auto" w:fill="C6C7C6" w:themeFill="text2"/>
            <w:tcMar>
              <w:left w:w="28" w:type="dxa"/>
              <w:right w:w="0" w:type="dxa"/>
            </w:tcMar>
            <w:vAlign w:val="center"/>
          </w:tcPr>
          <w:p w14:paraId="23EEEA44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Correctly solved</w:t>
            </w:r>
          </w:p>
        </w:tc>
        <w:tc>
          <w:tcPr>
            <w:tcW w:w="2028" w:type="dxa"/>
            <w:shd w:val="clear" w:color="auto" w:fill="C6C7C6" w:themeFill="text2"/>
            <w:vAlign w:val="center"/>
          </w:tcPr>
          <w:p w14:paraId="1F9DFB89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Attempted</w:t>
            </w:r>
          </w:p>
        </w:tc>
        <w:tc>
          <w:tcPr>
            <w:tcW w:w="2028" w:type="dxa"/>
            <w:shd w:val="clear" w:color="auto" w:fill="C6C7C6" w:themeFill="text2"/>
            <w:vAlign w:val="center"/>
          </w:tcPr>
          <w:p w14:paraId="0AC77F87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Not Attempted</w:t>
            </w:r>
          </w:p>
        </w:tc>
      </w:tr>
      <w:tr w:rsidR="009D7C1C" w:rsidRPr="0072358D" w14:paraId="41F92BBC" w14:textId="77777777" w:rsidTr="00D63F5F">
        <w:trPr>
          <w:trHeight w:val="576"/>
        </w:trPr>
        <w:tc>
          <w:tcPr>
            <w:tcW w:w="1460" w:type="dxa"/>
            <w:vMerge w:val="restart"/>
            <w:tcMar>
              <w:left w:w="28" w:type="dxa"/>
              <w:right w:w="0" w:type="dxa"/>
            </w:tcMar>
            <w:vAlign w:val="center"/>
          </w:tcPr>
          <w:p w14:paraId="5BF5F449" w14:textId="4CAAFB9F" w:rsidR="009D7C1C" w:rsidRPr="0072358D" w:rsidRDefault="00973C53" w:rsidP="00ED72CA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9D7C1C" w:rsidRPr="0072358D">
              <w:rPr>
                <w:color w:val="000000" w:themeColor="text1"/>
              </w:rPr>
              <w:br/>
            </w:r>
          </w:p>
        </w:tc>
        <w:tc>
          <w:tcPr>
            <w:tcW w:w="1579" w:type="dxa"/>
            <w:vAlign w:val="center"/>
          </w:tcPr>
          <w:p w14:paraId="05A9806C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Individually</w:t>
            </w:r>
          </w:p>
        </w:tc>
        <w:tc>
          <w:tcPr>
            <w:tcW w:w="1804" w:type="dxa"/>
            <w:tcMar>
              <w:left w:w="28" w:type="dxa"/>
              <w:right w:w="0" w:type="dxa"/>
            </w:tcMar>
            <w:vAlign w:val="center"/>
          </w:tcPr>
          <w:p w14:paraId="52B051ED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028" w:type="dxa"/>
            <w:vAlign w:val="center"/>
          </w:tcPr>
          <w:p w14:paraId="5143CEC2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028" w:type="dxa"/>
            <w:vAlign w:val="center"/>
          </w:tcPr>
          <w:p w14:paraId="315FC444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</w:p>
        </w:tc>
      </w:tr>
      <w:tr w:rsidR="009D7C1C" w:rsidRPr="0072358D" w14:paraId="34D9AD0D" w14:textId="77777777" w:rsidTr="00D63F5F">
        <w:trPr>
          <w:trHeight w:val="576"/>
        </w:trPr>
        <w:tc>
          <w:tcPr>
            <w:tcW w:w="1460" w:type="dxa"/>
            <w:vMerge/>
            <w:tcMar>
              <w:left w:w="28" w:type="dxa"/>
              <w:right w:w="0" w:type="dxa"/>
            </w:tcMar>
            <w:vAlign w:val="center"/>
          </w:tcPr>
          <w:p w14:paraId="0F0FACA2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579" w:type="dxa"/>
            <w:vAlign w:val="center"/>
          </w:tcPr>
          <w:p w14:paraId="675E7474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After GD</w:t>
            </w:r>
          </w:p>
        </w:tc>
        <w:tc>
          <w:tcPr>
            <w:tcW w:w="1804" w:type="dxa"/>
            <w:tcMar>
              <w:left w:w="28" w:type="dxa"/>
              <w:right w:w="0" w:type="dxa"/>
            </w:tcMar>
            <w:vAlign w:val="center"/>
          </w:tcPr>
          <w:p w14:paraId="2DA6696C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028" w:type="dxa"/>
            <w:vAlign w:val="center"/>
          </w:tcPr>
          <w:p w14:paraId="6427218F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028" w:type="dxa"/>
            <w:vAlign w:val="center"/>
          </w:tcPr>
          <w:p w14:paraId="4C3F562C" w14:textId="77777777" w:rsidR="009D7C1C" w:rsidRPr="0072358D" w:rsidRDefault="009D7C1C" w:rsidP="00ED72CA">
            <w:pPr>
              <w:pStyle w:val="Tabletext"/>
              <w:rPr>
                <w:color w:val="000000" w:themeColor="text1"/>
              </w:rPr>
            </w:pPr>
          </w:p>
        </w:tc>
      </w:tr>
    </w:tbl>
    <w:p w14:paraId="449D3E1E" w14:textId="77777777" w:rsidR="00214707" w:rsidRDefault="00214707" w:rsidP="00214707">
      <w:bookmarkStart w:id="57" w:name="_Toc381019099"/>
      <w:bookmarkStart w:id="58" w:name="_Toc383087851"/>
    </w:p>
    <w:p w14:paraId="1DD0A81D" w14:textId="0E062E82" w:rsidR="00992F1E" w:rsidRDefault="00992F1E" w:rsidP="00ED72CA">
      <w:pPr>
        <w:pStyle w:val="Heading4"/>
        <w:spacing w:after="240"/>
      </w:pPr>
      <w:bookmarkStart w:id="59" w:name="_Toc399512840"/>
      <w:r w:rsidRPr="000206D0">
        <w:t>H</w:t>
      </w:r>
      <w:bookmarkEnd w:id="57"/>
      <w:r w:rsidR="00CB743F">
        <w:t>omework</w:t>
      </w:r>
      <w:r w:rsidR="004009D3">
        <w:t xml:space="preserve"> (60 mins</w:t>
      </w:r>
      <w:r w:rsidR="00755EB3">
        <w:t xml:space="preserve"> + 20 MINS GD</w:t>
      </w:r>
      <w:r w:rsidR="004009D3">
        <w:t>)</w:t>
      </w:r>
      <w:bookmarkEnd w:id="58"/>
      <w:bookmarkEnd w:id="59"/>
    </w:p>
    <w:p w14:paraId="68CE1296" w14:textId="77777777" w:rsidR="00CC0311" w:rsidRPr="00342756" w:rsidRDefault="00CC0311" w:rsidP="00342756">
      <w:pPr>
        <w:pStyle w:val="Heading5"/>
        <w:rPr>
          <w:rFonts w:asciiTheme="minorHAnsi" w:hAnsiTheme="minorHAnsi"/>
          <w:szCs w:val="24"/>
        </w:rPr>
      </w:pPr>
      <w:r w:rsidRPr="00342756">
        <w:rPr>
          <w:rFonts w:asciiTheme="minorHAnsi" w:hAnsiTheme="minorHAnsi"/>
          <w:szCs w:val="24"/>
        </w:rPr>
        <w:t>LEVEL 1</w:t>
      </w:r>
    </w:p>
    <w:p w14:paraId="4329F5BD" w14:textId="77777777" w:rsidR="00C00C3E" w:rsidRPr="00342756" w:rsidRDefault="00C00C3E" w:rsidP="00DD17EC">
      <w:pPr>
        <w:pStyle w:val="ListParagraph"/>
        <w:numPr>
          <w:ilvl w:val="0"/>
          <w:numId w:val="67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w:r w:rsidRPr="00342756">
        <w:rPr>
          <w:rFonts w:asciiTheme="minorHAnsi" w:hAnsiTheme="minorHAnsi"/>
          <w:sz w:val="24"/>
        </w:rPr>
        <w:t xml:space="preserve">A metal wire 75 cm long and 0.13 cm in diameter stretches 0.035 cm, when a load of 8 kg is </w:t>
      </w:r>
      <w:commentRangeStart w:id="60"/>
      <w:r w:rsidRPr="00342756">
        <w:rPr>
          <w:rFonts w:asciiTheme="minorHAnsi" w:hAnsiTheme="minorHAnsi"/>
          <w:sz w:val="24"/>
        </w:rPr>
        <w:t>hung</w:t>
      </w:r>
      <w:commentRangeEnd w:id="60"/>
      <w:r w:rsidR="00C0032C">
        <w:rPr>
          <w:rStyle w:val="CommentReference"/>
        </w:rPr>
        <w:commentReference w:id="60"/>
      </w:r>
      <w:r w:rsidRPr="00342756">
        <w:rPr>
          <w:rFonts w:asciiTheme="minorHAnsi" w:hAnsiTheme="minorHAnsi"/>
          <w:sz w:val="24"/>
        </w:rPr>
        <w:t xml:space="preserve"> on its ends. Find the stress, strain and Young’s modulus.</w:t>
      </w:r>
    </w:p>
    <w:p w14:paraId="38F9EC1D" w14:textId="1D676CEF" w:rsidR="00E631F5" w:rsidRPr="00D377CE" w:rsidRDefault="00E631F5" w:rsidP="00342756">
      <w:pPr>
        <w:pStyle w:val="ListParagraph"/>
        <w:numPr>
          <w:ilvl w:val="0"/>
          <w:numId w:val="0"/>
        </w:numPr>
        <w:spacing w:after="0" w:line="240" w:lineRule="auto"/>
        <w:rPr>
          <w:rFonts w:asciiTheme="minorHAnsi" w:hAnsiTheme="minorHAnsi"/>
          <w:sz w:val="24"/>
        </w:rPr>
      </w:pPr>
    </w:p>
    <w:p w14:paraId="55DABA4D" w14:textId="77777777" w:rsidR="00C00C3E" w:rsidRPr="00342756" w:rsidRDefault="00C00C3E" w:rsidP="00342756">
      <w:pPr>
        <w:rPr>
          <w:rFonts w:asciiTheme="minorHAnsi" w:hAnsiTheme="minorHAnsi"/>
          <w:sz w:val="24"/>
        </w:rPr>
      </w:pPr>
    </w:p>
    <w:p w14:paraId="1B96CDF1" w14:textId="6E750590" w:rsidR="00532B82" w:rsidRPr="00342756" w:rsidRDefault="00532B82" w:rsidP="00DD17EC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hAnsiTheme="minorHAnsi"/>
          <w:sz w:val="24"/>
        </w:rPr>
      </w:pPr>
      <w:r w:rsidRPr="00342756">
        <w:rPr>
          <w:rFonts w:asciiTheme="minorHAnsi" w:hAnsiTheme="minorHAnsi"/>
          <w:sz w:val="24"/>
        </w:rPr>
        <w:t xml:space="preserve">A copper wire of length 5m is suspended from ceiling. When a mass is </w:t>
      </w:r>
      <w:commentRangeStart w:id="61"/>
      <w:r w:rsidRPr="00342756">
        <w:rPr>
          <w:rFonts w:asciiTheme="minorHAnsi" w:hAnsiTheme="minorHAnsi"/>
          <w:sz w:val="24"/>
        </w:rPr>
        <w:t>hung</w:t>
      </w:r>
      <w:commentRangeEnd w:id="61"/>
      <w:r w:rsidR="00C0032C">
        <w:rPr>
          <w:rStyle w:val="CommentReference"/>
        </w:rPr>
        <w:commentReference w:id="61"/>
      </w:r>
      <w:r w:rsidRPr="00342756">
        <w:rPr>
          <w:rFonts w:asciiTheme="minorHAnsi" w:hAnsiTheme="minorHAnsi"/>
          <w:sz w:val="24"/>
        </w:rPr>
        <w:t xml:space="preserve"> from its lower end, its length increased by 2cm. Find the strain in the wire.</w:t>
      </w:r>
    </w:p>
    <w:p w14:paraId="7DDE36B8" w14:textId="23CAC10D" w:rsidR="00532B82" w:rsidRPr="00342756" w:rsidRDefault="00532B82" w:rsidP="00342756">
      <w:pPr>
        <w:spacing w:after="0" w:line="240" w:lineRule="auto"/>
        <w:rPr>
          <w:rFonts w:asciiTheme="minorHAnsi" w:hAnsiTheme="minorHAnsi"/>
          <w:sz w:val="24"/>
        </w:rPr>
      </w:pPr>
    </w:p>
    <w:p w14:paraId="5294EE28" w14:textId="36815B42" w:rsidR="00532B82" w:rsidRPr="00342756" w:rsidRDefault="00532B82" w:rsidP="00342756">
      <w:pPr>
        <w:rPr>
          <w:rFonts w:asciiTheme="minorHAnsi" w:hAnsiTheme="minorHAnsi"/>
          <w:sz w:val="24"/>
        </w:rPr>
      </w:pPr>
    </w:p>
    <w:p w14:paraId="6D6C5990" w14:textId="44236F16" w:rsidR="00171BCD" w:rsidRPr="00342756" w:rsidRDefault="00171BCD" w:rsidP="00DD17EC">
      <w:pPr>
        <w:pStyle w:val="ListParagraph"/>
        <w:numPr>
          <w:ilvl w:val="0"/>
          <w:numId w:val="67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w:r w:rsidRPr="00342756">
        <w:rPr>
          <w:rFonts w:asciiTheme="minorHAnsi" w:hAnsiTheme="minorHAnsi"/>
          <w:sz w:val="24"/>
        </w:rPr>
        <w:lastRenderedPageBreak/>
        <w:t>A metallic wire is subjected to a tension of 400 gm weight. If its diameter is 0.5 mm, what is the value of stress exerted upon it?</w:t>
      </w:r>
    </w:p>
    <w:p w14:paraId="70B4E577" w14:textId="09A50A94" w:rsidR="00171BCD" w:rsidRPr="00342756" w:rsidRDefault="00342756" w:rsidP="00DD17EC">
      <w:pPr>
        <w:pStyle w:val="ListParagraph"/>
        <w:numPr>
          <w:ilvl w:val="0"/>
          <w:numId w:val="18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7</m:t>
            </m:r>
          </m:sup>
        </m:sSup>
        <m:r>
          <m:rPr>
            <m:sty m:val="p"/>
          </m:rPr>
          <w:rPr>
            <w:sz w:val="24"/>
          </w:rPr>
          <m:t xml:space="preserve">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="00171BCD" w:rsidRPr="00342756">
        <w:rPr>
          <w:rFonts w:asciiTheme="minorHAnsi" w:hAnsiTheme="minorHAnsi"/>
          <w:sz w:val="24"/>
        </w:rPr>
        <w:tab/>
      </w:r>
      <w:r w:rsidR="00171BCD" w:rsidRPr="00342756">
        <w:rPr>
          <w:rFonts w:asciiTheme="minorHAnsi" w:hAnsiTheme="minorHAnsi"/>
          <w:sz w:val="24"/>
        </w:rPr>
        <w:tab/>
      </w:r>
      <w:r w:rsidR="00171BCD" w:rsidRPr="00342756">
        <w:rPr>
          <w:rFonts w:asciiTheme="minorHAnsi" w:hAnsiTheme="minorHAnsi"/>
          <w:sz w:val="24"/>
        </w:rPr>
        <w:tab/>
      </w:r>
      <w:r w:rsidR="00171BCD" w:rsidRPr="00342756">
        <w:rPr>
          <w:rFonts w:asciiTheme="minorHAnsi" w:hAnsiTheme="minorHAnsi"/>
          <w:sz w:val="24"/>
        </w:rPr>
        <w:tab/>
      </w:r>
      <w:r w:rsidR="00171BCD" w:rsidRPr="00342756">
        <w:rPr>
          <w:rFonts w:asciiTheme="minorHAnsi" w:hAnsiTheme="minorHAnsi"/>
          <w:sz w:val="24"/>
        </w:rPr>
        <w:tab/>
        <w:t xml:space="preserve">b.    </w:t>
      </w:r>
      <m:oMath>
        <m:r>
          <m:rPr>
            <m:sty m:val="p"/>
          </m:rPr>
          <w:rPr>
            <w:sz w:val="24"/>
          </w:rPr>
          <m:t>0.2×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7</m:t>
            </m:r>
          </m:sup>
        </m:sSup>
        <m:r>
          <m:rPr>
            <m:sty m:val="p"/>
          </m:rPr>
          <w:rPr>
            <w:sz w:val="24"/>
          </w:rPr>
          <m:t xml:space="preserve">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</w:p>
    <w:p w14:paraId="66D405AE" w14:textId="4E00F5A1" w:rsidR="00171BCD" w:rsidRPr="00342756" w:rsidRDefault="00342756" w:rsidP="00DD17EC">
      <w:pPr>
        <w:pStyle w:val="ListParagraph"/>
        <w:numPr>
          <w:ilvl w:val="0"/>
          <w:numId w:val="19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6</m:t>
            </m:r>
          </m:sup>
        </m:sSup>
        <m:r>
          <m:rPr>
            <m:sty m:val="p"/>
          </m:rPr>
          <w:rPr>
            <w:sz w:val="24"/>
          </w:rPr>
          <m:t xml:space="preserve"> N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/m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="00171BCD" w:rsidRPr="00342756">
        <w:rPr>
          <w:rFonts w:asciiTheme="minorHAnsi" w:hAnsiTheme="minorHAnsi"/>
          <w:sz w:val="24"/>
        </w:rPr>
        <w:tab/>
      </w:r>
      <w:r w:rsidR="00171BCD" w:rsidRPr="00342756">
        <w:rPr>
          <w:rFonts w:asciiTheme="minorHAnsi" w:hAnsiTheme="minorHAnsi"/>
          <w:sz w:val="24"/>
        </w:rPr>
        <w:tab/>
      </w:r>
      <w:r w:rsidR="00171BCD" w:rsidRPr="00342756">
        <w:rPr>
          <w:rFonts w:asciiTheme="minorHAnsi" w:hAnsiTheme="minorHAnsi"/>
          <w:sz w:val="24"/>
        </w:rPr>
        <w:tab/>
      </w:r>
      <w:r w:rsidR="00171BCD" w:rsidRPr="00342756">
        <w:rPr>
          <w:rFonts w:asciiTheme="minorHAnsi" w:hAnsiTheme="minorHAnsi"/>
          <w:sz w:val="24"/>
        </w:rPr>
        <w:tab/>
      </w:r>
      <w:r w:rsidR="00171BCD" w:rsidRPr="00342756">
        <w:rPr>
          <w:rFonts w:asciiTheme="minorHAnsi" w:hAnsiTheme="minorHAnsi"/>
          <w:sz w:val="24"/>
        </w:rPr>
        <w:tab/>
        <w:t xml:space="preserve">d.    </w:t>
      </w:r>
      <m:oMath>
        <m:r>
          <m:rPr>
            <m:sty m:val="p"/>
          </m:rPr>
          <w:rPr>
            <w:sz w:val="24"/>
          </w:rPr>
          <m:t>0.2×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6</m:t>
            </m:r>
          </m:sup>
        </m:sSup>
        <m:r>
          <m:rPr>
            <m:sty m:val="p"/>
          </m:rPr>
          <w:rPr>
            <w:sz w:val="24"/>
          </w:rPr>
          <m:t xml:space="preserve">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</w:p>
    <w:p w14:paraId="4C205BA1" w14:textId="345CDA5A" w:rsidR="00171BCD" w:rsidRPr="00342756" w:rsidRDefault="00171BCD" w:rsidP="00342756">
      <w:pPr>
        <w:pStyle w:val="ListParagraph"/>
        <w:numPr>
          <w:ilvl w:val="0"/>
          <w:numId w:val="0"/>
        </w:numPr>
        <w:spacing w:after="0"/>
        <w:rPr>
          <w:rFonts w:asciiTheme="minorHAnsi" w:hAnsiTheme="minorHAnsi"/>
          <w:sz w:val="24"/>
        </w:rPr>
      </w:pPr>
    </w:p>
    <w:p w14:paraId="2420F489" w14:textId="6555DCA1" w:rsidR="00171BCD" w:rsidRPr="00342756" w:rsidRDefault="00171BCD" w:rsidP="00342756">
      <w:pPr>
        <w:rPr>
          <w:rFonts w:asciiTheme="minorHAnsi" w:hAnsiTheme="minorHAnsi"/>
          <w:sz w:val="24"/>
        </w:rPr>
      </w:pPr>
    </w:p>
    <w:p w14:paraId="63722FB4" w14:textId="77777777" w:rsidR="00CC0311" w:rsidRDefault="00CC0311" w:rsidP="00342756">
      <w:pPr>
        <w:pStyle w:val="Heading5"/>
        <w:rPr>
          <w:rFonts w:asciiTheme="minorHAnsi" w:hAnsiTheme="minorHAnsi"/>
          <w:sz w:val="28"/>
          <w:szCs w:val="24"/>
        </w:rPr>
      </w:pPr>
      <w:r w:rsidRPr="00B57768">
        <w:rPr>
          <w:rFonts w:asciiTheme="minorHAnsi" w:hAnsiTheme="minorHAnsi"/>
          <w:sz w:val="28"/>
          <w:szCs w:val="24"/>
        </w:rPr>
        <w:t>LEVEL 2</w:t>
      </w:r>
    </w:p>
    <w:p w14:paraId="6C071721" w14:textId="7EBA87E3" w:rsidR="0031678D" w:rsidRPr="00090903" w:rsidRDefault="00584C2E" w:rsidP="00DD17EC">
      <w:pPr>
        <w:pStyle w:val="ListParagraph"/>
        <w:numPr>
          <w:ilvl w:val="0"/>
          <w:numId w:val="67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rFonts w:asciiTheme="minorHAnsi" w:hAnsiTheme="minorHAnsi"/>
          <w:noProof/>
          <w:sz w:val="24"/>
          <w:lang w:val="en-IN" w:eastAsia="en-IN"/>
        </w:rPr>
        <w:drawing>
          <wp:anchor distT="0" distB="0" distL="114300" distR="114300" simplePos="0" relativeHeight="251740160" behindDoc="0" locked="0" layoutInCell="1" allowOverlap="1" wp14:anchorId="3B21FEDE" wp14:editId="54FC1463">
            <wp:simplePos x="0" y="0"/>
            <wp:positionH relativeFrom="column">
              <wp:posOffset>4883150</wp:posOffset>
            </wp:positionH>
            <wp:positionV relativeFrom="paragraph">
              <wp:posOffset>23495</wp:posOffset>
            </wp:positionV>
            <wp:extent cx="1508125" cy="1123950"/>
            <wp:effectExtent l="0" t="0" r="0" b="0"/>
            <wp:wrapSquare wrapText="bothSides"/>
            <wp:docPr id="54" name="Picture 54" descr="C:\Users\Pritesh-PC\Desktop\P8 Module Version 4\Images-prabhakar\mumbai 1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itesh-PC\Desktop\P8 Module Version 4\Images-prabhakar\mumbai 12_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78D">
        <w:rPr>
          <w:sz w:val="24"/>
        </w:rPr>
        <w:t xml:space="preserve">The stress versus strain graphs for wires of two materials A and B are as shown in the figure. If </w:t>
      </w:r>
      <m:oMath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Y</m:t>
            </m:r>
          </m:e>
          <m:sub>
            <m:r>
              <w:rPr>
                <w:sz w:val="24"/>
              </w:rPr>
              <m:t>A</m:t>
            </m:r>
          </m:sub>
        </m:sSub>
        <m:r>
          <w:rPr>
            <w:sz w:val="24"/>
          </w:rPr>
          <m:t xml:space="preserve"> </m:t>
        </m:r>
        <m:r>
          <m:rPr>
            <m:sty m:val="p"/>
          </m:rPr>
          <w:rPr>
            <w:sz w:val="24"/>
          </w:rPr>
          <m:t>and</m:t>
        </m:r>
        <m:r>
          <w:rPr>
            <w:sz w:val="24"/>
          </w:rPr>
          <m:t xml:space="preserve"> </m:t>
        </m:r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Y</m:t>
            </m:r>
          </m:e>
          <m:sub>
            <m:r>
              <w:rPr>
                <w:sz w:val="24"/>
              </w:rPr>
              <m:t>B</m:t>
            </m:r>
          </m:sub>
        </m:sSub>
      </m:oMath>
      <w:r w:rsidR="0031678D">
        <w:rPr>
          <w:sz w:val="24"/>
        </w:rPr>
        <w:t xml:space="preserve"> are the Young’s moduli of the materials, then </w:t>
      </w:r>
    </w:p>
    <w:p w14:paraId="670F38A8" w14:textId="77777777" w:rsidR="0031678D" w:rsidRPr="00555DC5" w:rsidRDefault="00AD1FBF" w:rsidP="00DD17EC">
      <w:pPr>
        <w:pStyle w:val="ListParagraph"/>
        <w:numPr>
          <w:ilvl w:val="0"/>
          <w:numId w:val="34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m:oMath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Y</m:t>
            </m:r>
          </m:e>
          <m:sub>
            <m:r>
              <w:rPr>
                <w:sz w:val="24"/>
              </w:rPr>
              <m:t>B</m:t>
            </m:r>
          </m:sub>
        </m:sSub>
        <m:r>
          <w:rPr>
            <w:sz w:val="24"/>
          </w:rPr>
          <m:t>=2</m:t>
        </m:r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Y</m:t>
            </m:r>
          </m:e>
          <m:sub>
            <m:r>
              <w:rPr>
                <w:sz w:val="24"/>
              </w:rPr>
              <m:t>A</m:t>
            </m:r>
          </m:sub>
        </m:sSub>
      </m:oMath>
      <w:r w:rsidR="0031678D">
        <w:rPr>
          <w:sz w:val="24"/>
        </w:rPr>
        <w:tab/>
        <w:t xml:space="preserve">b.    </w:t>
      </w:r>
      <m:oMath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Y</m:t>
            </m:r>
          </m:e>
          <m:sub>
            <m:r>
              <w:rPr>
                <w:sz w:val="24"/>
              </w:rPr>
              <m:t>A</m:t>
            </m:r>
          </m:sub>
        </m:sSub>
        <m:r>
          <w:rPr>
            <w:sz w:val="24"/>
          </w:rPr>
          <m:t>=</m:t>
        </m:r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Y</m:t>
            </m:r>
          </m:e>
          <m:sub>
            <m:r>
              <w:rPr>
                <w:sz w:val="24"/>
              </w:rPr>
              <m:t>B</m:t>
            </m:r>
          </m:sub>
        </m:sSub>
      </m:oMath>
      <w:r w:rsidR="0031678D">
        <w:rPr>
          <w:sz w:val="24"/>
        </w:rPr>
        <w:tab/>
      </w:r>
      <w:r w:rsidR="0031678D">
        <w:rPr>
          <w:sz w:val="24"/>
        </w:rPr>
        <w:tab/>
      </w:r>
    </w:p>
    <w:p w14:paraId="4DFD85FB" w14:textId="4ECB8F73" w:rsidR="0031678D" w:rsidRDefault="0031678D" w:rsidP="0031678D">
      <w:pPr>
        <w:ind w:left="1128"/>
        <w:rPr>
          <w:b/>
          <w:sz w:val="24"/>
        </w:rPr>
      </w:pPr>
      <w:proofErr w:type="gramStart"/>
      <w:r w:rsidRPr="00555DC5">
        <w:rPr>
          <w:sz w:val="24"/>
        </w:rPr>
        <w:t>c</w:t>
      </w:r>
      <w:proofErr w:type="gramEnd"/>
      <w:r w:rsidRPr="00555DC5">
        <w:rPr>
          <w:sz w:val="24"/>
        </w:rPr>
        <w:t xml:space="preserve">.    </w:t>
      </w:r>
      <m:oMath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Y</m:t>
            </m:r>
          </m:e>
          <m:sub>
            <m:r>
              <w:rPr>
                <w:sz w:val="24"/>
              </w:rPr>
              <m:t>B</m:t>
            </m:r>
          </m:sub>
        </m:sSub>
        <m:r>
          <w:rPr>
            <w:sz w:val="24"/>
          </w:rPr>
          <m:t>=3</m:t>
        </m:r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Y</m:t>
            </m:r>
          </m:e>
          <m:sub>
            <m:r>
              <w:rPr>
                <w:sz w:val="24"/>
              </w:rPr>
              <m:t>A</m:t>
            </m:r>
          </m:sub>
        </m:sSub>
      </m:oMath>
      <w:r w:rsidR="00584C2E">
        <w:rPr>
          <w:sz w:val="24"/>
        </w:rPr>
        <w:t xml:space="preserve">         </w:t>
      </w:r>
      <w:r w:rsidRPr="00F358F3">
        <w:rPr>
          <w:sz w:val="24"/>
        </w:rPr>
        <w:t xml:space="preserve">d.   </w:t>
      </w:r>
      <w:r w:rsidRPr="00584C2E">
        <w:rPr>
          <w:sz w:val="24"/>
        </w:rPr>
        <w:t xml:space="preserve"> </w:t>
      </w:r>
      <m:oMath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Y</m:t>
            </m:r>
          </m:e>
          <m:sub>
            <m:r>
              <w:rPr>
                <w:sz w:val="24"/>
              </w:rPr>
              <m:t>A</m:t>
            </m:r>
          </m:sub>
        </m:sSub>
        <m:r>
          <w:rPr>
            <w:sz w:val="24"/>
          </w:rPr>
          <m:t>=3</m:t>
        </m:r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Y</m:t>
            </m:r>
          </m:e>
          <m:sub>
            <m:r>
              <w:rPr>
                <w:sz w:val="24"/>
              </w:rPr>
              <m:t>B</m:t>
            </m:r>
          </m:sub>
        </m:sSub>
      </m:oMath>
    </w:p>
    <w:p w14:paraId="1209DF2E" w14:textId="77777777" w:rsidR="0031678D" w:rsidRDefault="0031678D" w:rsidP="0031678D">
      <w:pPr>
        <w:pStyle w:val="ListParagraph"/>
        <w:numPr>
          <w:ilvl w:val="0"/>
          <w:numId w:val="0"/>
        </w:numPr>
        <w:spacing w:before="0" w:after="0"/>
        <w:ind w:left="720" w:right="360"/>
        <w:rPr>
          <w:rFonts w:asciiTheme="minorHAnsi" w:hAnsiTheme="minorHAnsi"/>
          <w:sz w:val="24"/>
        </w:rPr>
      </w:pPr>
    </w:p>
    <w:p w14:paraId="74B1A25F" w14:textId="77777777" w:rsidR="0031678D" w:rsidRDefault="0031678D" w:rsidP="0031678D">
      <w:pPr>
        <w:spacing w:before="0" w:after="0"/>
        <w:ind w:right="360"/>
        <w:rPr>
          <w:rFonts w:asciiTheme="minorHAnsi" w:hAnsiTheme="minorHAnsi"/>
          <w:sz w:val="24"/>
        </w:rPr>
      </w:pPr>
    </w:p>
    <w:p w14:paraId="393F0D7D" w14:textId="73DD7C6A" w:rsidR="00171BCD" w:rsidRPr="002E1D66" w:rsidRDefault="00171BCD" w:rsidP="00DD17EC">
      <w:pPr>
        <w:pStyle w:val="ListParagraph"/>
        <w:numPr>
          <w:ilvl w:val="0"/>
          <w:numId w:val="67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w:r w:rsidRPr="002E1D66">
        <w:rPr>
          <w:rFonts w:asciiTheme="minorHAnsi" w:hAnsiTheme="minorHAnsi"/>
          <w:sz w:val="24"/>
        </w:rPr>
        <w:t>A metal wire of length L, area of cross section A and Young modulus Y behaves as a spring of spring constant K then K is _____</w:t>
      </w:r>
    </w:p>
    <w:p w14:paraId="42F53526" w14:textId="5EE8D865" w:rsidR="00171BCD" w:rsidRPr="00342756" w:rsidRDefault="00342756" w:rsidP="00DD17EC">
      <w:pPr>
        <w:pStyle w:val="ListParagraph"/>
        <w:numPr>
          <w:ilvl w:val="0"/>
          <w:numId w:val="23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K=</m:t>
        </m:r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YA</m:t>
            </m:r>
          </m:num>
          <m:den>
            <m:r>
              <m:rPr>
                <m:sty m:val="p"/>
              </m:rPr>
              <w:rPr>
                <w:sz w:val="24"/>
              </w:rPr>
              <m:t>L</m:t>
            </m:r>
          </m:den>
        </m:f>
      </m:oMath>
      <w:r w:rsidR="00171BCD" w:rsidRPr="00342756">
        <w:rPr>
          <w:rFonts w:asciiTheme="minorHAnsi" w:hAnsiTheme="minorHAnsi"/>
          <w:sz w:val="24"/>
        </w:rPr>
        <w:tab/>
      </w:r>
      <w:r w:rsidR="00171BCD" w:rsidRPr="00342756">
        <w:rPr>
          <w:rFonts w:asciiTheme="minorHAnsi" w:hAnsiTheme="minorHAnsi"/>
          <w:sz w:val="24"/>
        </w:rPr>
        <w:tab/>
      </w:r>
      <w:r w:rsidR="00171BCD" w:rsidRPr="00342756">
        <w:rPr>
          <w:rFonts w:asciiTheme="minorHAnsi" w:hAnsiTheme="minorHAnsi"/>
          <w:sz w:val="24"/>
        </w:rPr>
        <w:tab/>
      </w:r>
      <w:proofErr w:type="gramStart"/>
      <w:r w:rsidR="00171BCD" w:rsidRPr="00342756">
        <w:rPr>
          <w:rFonts w:asciiTheme="minorHAnsi" w:hAnsiTheme="minorHAnsi"/>
          <w:sz w:val="24"/>
        </w:rPr>
        <w:t>b</w:t>
      </w:r>
      <w:proofErr w:type="gramEnd"/>
      <w:r w:rsidR="00171BCD" w:rsidRPr="00342756">
        <w:rPr>
          <w:rFonts w:asciiTheme="minorHAnsi" w:hAnsiTheme="minorHAnsi"/>
          <w:sz w:val="24"/>
        </w:rPr>
        <w:t xml:space="preserve">.    </w:t>
      </w:r>
      <m:oMath>
        <m:r>
          <m:rPr>
            <m:sty m:val="p"/>
          </m:rPr>
          <w:rPr>
            <w:sz w:val="24"/>
          </w:rPr>
          <m:t>K=</m:t>
        </m:r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2YA</m:t>
            </m:r>
          </m:num>
          <m:den>
            <m:r>
              <m:rPr>
                <m:sty m:val="p"/>
              </m:rPr>
              <w:rPr>
                <w:sz w:val="24"/>
              </w:rPr>
              <m:t>L</m:t>
            </m:r>
          </m:den>
        </m:f>
      </m:oMath>
      <w:r w:rsidR="00171BCD" w:rsidRPr="00342756">
        <w:rPr>
          <w:rFonts w:asciiTheme="minorHAnsi" w:hAnsiTheme="minorHAnsi"/>
          <w:sz w:val="24"/>
        </w:rPr>
        <w:tab/>
      </w:r>
      <w:r w:rsidR="00171BCD" w:rsidRPr="00342756">
        <w:rPr>
          <w:rFonts w:asciiTheme="minorHAnsi" w:hAnsiTheme="minorHAnsi"/>
          <w:sz w:val="24"/>
        </w:rPr>
        <w:tab/>
      </w:r>
      <w:r w:rsidR="00171BCD" w:rsidRPr="00342756">
        <w:rPr>
          <w:rFonts w:asciiTheme="minorHAnsi" w:hAnsiTheme="minorHAnsi"/>
          <w:sz w:val="24"/>
        </w:rPr>
        <w:tab/>
        <w:t xml:space="preserve">c.    </w:t>
      </w:r>
      <m:oMath>
        <m:r>
          <m:rPr>
            <m:sty m:val="p"/>
          </m:rPr>
          <w:rPr>
            <w:sz w:val="24"/>
          </w:rPr>
          <m:t>K=</m:t>
        </m:r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YA</m:t>
            </m:r>
          </m:num>
          <m:den>
            <m:r>
              <m:rPr>
                <m:sty m:val="p"/>
              </m:rPr>
              <w:rPr>
                <w:sz w:val="24"/>
              </w:rPr>
              <m:t>2L</m:t>
            </m:r>
          </m:den>
        </m:f>
      </m:oMath>
      <w:r w:rsidR="00171BCD" w:rsidRPr="00342756">
        <w:rPr>
          <w:rFonts w:asciiTheme="minorHAnsi" w:hAnsiTheme="minorHAnsi"/>
          <w:sz w:val="24"/>
        </w:rPr>
        <w:tab/>
      </w:r>
      <w:r w:rsidR="00171BCD" w:rsidRPr="00342756">
        <w:rPr>
          <w:rFonts w:asciiTheme="minorHAnsi" w:hAnsiTheme="minorHAnsi"/>
          <w:sz w:val="24"/>
        </w:rPr>
        <w:tab/>
        <w:t xml:space="preserve">d.    </w:t>
      </w:r>
      <m:oMath>
        <m:r>
          <m:rPr>
            <m:sty m:val="p"/>
          </m:rPr>
          <w:rPr>
            <w:sz w:val="24"/>
          </w:rPr>
          <m:t>K=</m:t>
        </m:r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YL</m:t>
            </m:r>
          </m:num>
          <m:den>
            <m:r>
              <m:rPr>
                <m:sty m:val="p"/>
              </m:rPr>
              <w:rPr>
                <w:sz w:val="24"/>
              </w:rPr>
              <m:t>A</m:t>
            </m:r>
          </m:den>
        </m:f>
      </m:oMath>
    </w:p>
    <w:p w14:paraId="06BC2101" w14:textId="77777777" w:rsidR="00410803" w:rsidRDefault="00410803" w:rsidP="00410803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Theme="minorHAnsi" w:hAnsiTheme="minorHAnsi"/>
          <w:sz w:val="24"/>
        </w:rPr>
      </w:pPr>
    </w:p>
    <w:p w14:paraId="4E1ACB07" w14:textId="77777777" w:rsidR="00381A59" w:rsidRPr="002E1D66" w:rsidRDefault="00381A59" w:rsidP="00DD17EC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hAnsiTheme="minorHAnsi"/>
          <w:sz w:val="24"/>
        </w:rPr>
      </w:pPr>
      <w:r w:rsidRPr="002E1D66">
        <w:rPr>
          <w:rFonts w:asciiTheme="minorHAnsi" w:hAnsiTheme="minorHAnsi"/>
          <w:sz w:val="24"/>
        </w:rPr>
        <w:t xml:space="preserve">A student plots a graph from his readings on the determination of Young’s modulus of a metal wire but forgets to put the labels. The quantities on X and Y-axis may be </w:t>
      </w:r>
      <w:commentRangeStart w:id="62"/>
      <w:r w:rsidRPr="002E1D66">
        <w:rPr>
          <w:rFonts w:asciiTheme="minorHAnsi" w:hAnsiTheme="minorHAnsi"/>
          <w:sz w:val="24"/>
        </w:rPr>
        <w:t>respectively</w:t>
      </w:r>
      <w:commentRangeEnd w:id="62"/>
      <w:r w:rsidR="00DE3854">
        <w:rPr>
          <w:rStyle w:val="CommentReference"/>
        </w:rPr>
        <w:commentReference w:id="62"/>
      </w:r>
      <w:r w:rsidRPr="002E1D66">
        <w:rPr>
          <w:rFonts w:asciiTheme="minorHAnsi" w:hAnsiTheme="minorHAnsi"/>
          <w:sz w:val="24"/>
        </w:rPr>
        <w:t xml:space="preserve">: </w:t>
      </w:r>
    </w:p>
    <w:p w14:paraId="74EBB244" w14:textId="77777777" w:rsidR="00381A59" w:rsidRPr="00342756" w:rsidRDefault="00381A59" w:rsidP="00DD17EC">
      <w:pPr>
        <w:pStyle w:val="ListParagraph"/>
        <w:numPr>
          <w:ilvl w:val="0"/>
          <w:numId w:val="11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w:r w:rsidRPr="00342756">
        <w:rPr>
          <w:rFonts w:asciiTheme="minorHAnsi" w:hAnsiTheme="minorHAnsi"/>
          <w:sz w:val="24"/>
        </w:rPr>
        <w:t xml:space="preserve">weight </w:t>
      </w:r>
      <w:commentRangeStart w:id="63"/>
      <w:r w:rsidRPr="00342756">
        <w:rPr>
          <w:rFonts w:asciiTheme="minorHAnsi" w:hAnsiTheme="minorHAnsi"/>
          <w:sz w:val="24"/>
        </w:rPr>
        <w:t>hung</w:t>
      </w:r>
      <w:commentRangeEnd w:id="63"/>
      <w:r w:rsidR="00FC75CD">
        <w:rPr>
          <w:rStyle w:val="CommentReference"/>
        </w:rPr>
        <w:commentReference w:id="63"/>
      </w:r>
      <w:r w:rsidRPr="00342756">
        <w:rPr>
          <w:rFonts w:asciiTheme="minorHAnsi" w:hAnsiTheme="minorHAnsi"/>
          <w:sz w:val="24"/>
        </w:rPr>
        <w:t xml:space="preserve"> and length increased</w:t>
      </w:r>
      <w:r w:rsidRPr="00342756">
        <w:rPr>
          <w:rFonts w:asciiTheme="minorHAnsi" w:hAnsiTheme="minorHAnsi"/>
          <w:sz w:val="24"/>
        </w:rPr>
        <w:tab/>
      </w:r>
      <w:r w:rsidRPr="00342756">
        <w:rPr>
          <w:rFonts w:asciiTheme="minorHAnsi" w:hAnsiTheme="minorHAnsi"/>
          <w:sz w:val="24"/>
        </w:rPr>
        <w:tab/>
      </w:r>
    </w:p>
    <w:p w14:paraId="1122DC08" w14:textId="77777777" w:rsidR="00381A59" w:rsidRPr="00342756" w:rsidRDefault="00381A59" w:rsidP="00DD17EC">
      <w:pPr>
        <w:pStyle w:val="ListParagraph"/>
        <w:numPr>
          <w:ilvl w:val="0"/>
          <w:numId w:val="11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w:r w:rsidRPr="00342756">
        <w:rPr>
          <w:rFonts w:asciiTheme="minorHAnsi" w:hAnsiTheme="minorHAnsi"/>
          <w:sz w:val="24"/>
        </w:rPr>
        <w:t>stress applied and length increased</w:t>
      </w:r>
    </w:p>
    <w:p w14:paraId="015FE604" w14:textId="77777777" w:rsidR="00381A59" w:rsidRPr="00342756" w:rsidRDefault="00381A59" w:rsidP="00DD17EC">
      <w:pPr>
        <w:pStyle w:val="ListParagraph"/>
        <w:numPr>
          <w:ilvl w:val="0"/>
          <w:numId w:val="12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w:r w:rsidRPr="00342756">
        <w:rPr>
          <w:rFonts w:asciiTheme="minorHAnsi" w:hAnsiTheme="minorHAnsi"/>
          <w:sz w:val="24"/>
        </w:rPr>
        <w:t>stress applied and strain developed</w:t>
      </w:r>
      <w:r w:rsidRPr="00342756">
        <w:rPr>
          <w:rFonts w:asciiTheme="minorHAnsi" w:hAnsiTheme="minorHAnsi"/>
          <w:sz w:val="24"/>
        </w:rPr>
        <w:tab/>
      </w:r>
      <w:r w:rsidRPr="00342756">
        <w:rPr>
          <w:rFonts w:asciiTheme="minorHAnsi" w:hAnsiTheme="minorHAnsi"/>
          <w:sz w:val="24"/>
        </w:rPr>
        <w:tab/>
      </w:r>
    </w:p>
    <w:p w14:paraId="5707E964" w14:textId="77777777" w:rsidR="00381A59" w:rsidRPr="00342756" w:rsidRDefault="00381A59" w:rsidP="00DD17EC">
      <w:pPr>
        <w:pStyle w:val="ListParagraph"/>
        <w:numPr>
          <w:ilvl w:val="0"/>
          <w:numId w:val="12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w:r w:rsidRPr="00342756">
        <w:rPr>
          <w:rFonts w:asciiTheme="minorHAnsi" w:hAnsiTheme="minorHAnsi"/>
          <w:sz w:val="24"/>
        </w:rPr>
        <w:t xml:space="preserve">length increased and the weight </w:t>
      </w:r>
      <w:commentRangeStart w:id="64"/>
      <w:r w:rsidRPr="00342756">
        <w:rPr>
          <w:rFonts w:asciiTheme="minorHAnsi" w:hAnsiTheme="minorHAnsi"/>
          <w:sz w:val="24"/>
        </w:rPr>
        <w:t>hung</w:t>
      </w:r>
      <w:commentRangeEnd w:id="64"/>
      <w:r w:rsidR="00FC75CD">
        <w:rPr>
          <w:rStyle w:val="CommentReference"/>
        </w:rPr>
        <w:commentReference w:id="64"/>
      </w:r>
    </w:p>
    <w:p w14:paraId="6909293C" w14:textId="77777777" w:rsidR="00D56E36" w:rsidRDefault="00D56E36" w:rsidP="00D56E36">
      <w:pPr>
        <w:tabs>
          <w:tab w:val="clear" w:pos="4320"/>
          <w:tab w:val="center" w:pos="360"/>
        </w:tabs>
        <w:spacing w:after="0" w:line="240" w:lineRule="auto"/>
        <w:rPr>
          <w:rFonts w:asciiTheme="minorHAnsi" w:hAnsiTheme="minorHAnsi"/>
          <w:sz w:val="24"/>
        </w:rPr>
      </w:pPr>
    </w:p>
    <w:p w14:paraId="2CFA71EC" w14:textId="45794287" w:rsidR="00381A59" w:rsidRPr="00D56E36" w:rsidRDefault="00381A59" w:rsidP="00DD17EC">
      <w:pPr>
        <w:pStyle w:val="ListParagraph"/>
        <w:numPr>
          <w:ilvl w:val="0"/>
          <w:numId w:val="67"/>
        </w:numPr>
        <w:tabs>
          <w:tab w:val="clear" w:pos="4320"/>
          <w:tab w:val="center" w:pos="360"/>
        </w:tabs>
        <w:spacing w:after="0" w:line="240" w:lineRule="auto"/>
        <w:rPr>
          <w:rFonts w:asciiTheme="minorHAnsi" w:hAnsiTheme="minorHAnsi"/>
          <w:sz w:val="24"/>
        </w:rPr>
      </w:pPr>
      <w:r w:rsidRPr="00D56E36">
        <w:rPr>
          <w:rFonts w:asciiTheme="minorHAnsi" w:hAnsiTheme="minorHAnsi"/>
          <w:sz w:val="24"/>
        </w:rPr>
        <w:t>A rod 1.05 m long, whose weight is negligible, is supported at its ends by wire A and B of equal lengths. The cross-</w:t>
      </w:r>
      <w:commentRangeStart w:id="65"/>
      <w:r w:rsidRPr="00D56E36">
        <w:rPr>
          <w:rFonts w:asciiTheme="minorHAnsi" w:hAnsiTheme="minorHAnsi"/>
          <w:sz w:val="24"/>
        </w:rPr>
        <w:t>section</w:t>
      </w:r>
      <w:commentRangeEnd w:id="65"/>
      <w:r w:rsidR="00653A03">
        <w:rPr>
          <w:rStyle w:val="CommentReference"/>
        </w:rPr>
        <w:commentReference w:id="65"/>
      </w:r>
      <w:r w:rsidRPr="00D56E36">
        <w:rPr>
          <w:rFonts w:asciiTheme="minorHAnsi" w:hAnsiTheme="minorHAnsi"/>
          <w:sz w:val="24"/>
        </w:rPr>
        <w:t xml:space="preserve"> of A is 1 </w:t>
      </w:r>
      <m:oMath>
        <m:r>
          <m:rPr>
            <m:sty m:val="p"/>
          </m:rPr>
          <w:rPr>
            <w:sz w:val="24"/>
          </w:rPr>
          <m:t>m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D56E36">
        <w:rPr>
          <w:rFonts w:asciiTheme="minorHAnsi" w:hAnsiTheme="minorHAnsi"/>
          <w:sz w:val="24"/>
        </w:rPr>
        <w:t xml:space="preserve"> and that of B </w:t>
      </w:r>
      <w:proofErr w:type="gramStart"/>
      <w:r w:rsidRPr="00D56E36">
        <w:rPr>
          <w:rFonts w:asciiTheme="minorHAnsi" w:hAnsiTheme="minorHAnsi"/>
          <w:sz w:val="24"/>
        </w:rPr>
        <w:t xml:space="preserve">is </w:t>
      </w:r>
      <w:proofErr w:type="gramEnd"/>
      <m:oMath>
        <m:r>
          <m:rPr>
            <m:sty m:val="p"/>
          </m:rPr>
          <w:rPr>
            <w:sz w:val="24"/>
          </w:rPr>
          <m:t>2 m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D56E36">
        <w:rPr>
          <w:rFonts w:asciiTheme="minorHAnsi" w:hAnsiTheme="minorHAnsi"/>
          <w:sz w:val="24"/>
        </w:rPr>
        <w:t xml:space="preserve">. The Young’s modulus for wire A is </w:t>
      </w:r>
      <m:oMath>
        <m:r>
          <m:rPr>
            <m:sty m:val="p"/>
          </m:rPr>
          <w:rPr>
            <w:sz w:val="24"/>
          </w:rPr>
          <m:t>2.4×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11</m:t>
            </m:r>
          </m:sup>
        </m:sSup>
        <m:r>
          <m:rPr>
            <m:sty m:val="p"/>
          </m:rPr>
          <w:rPr>
            <w:sz w:val="24"/>
          </w:rPr>
          <m:t xml:space="preserve">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D56E36">
        <w:rPr>
          <w:rFonts w:asciiTheme="minorHAnsi" w:hAnsiTheme="minorHAnsi"/>
          <w:sz w:val="24"/>
        </w:rPr>
        <w:t xml:space="preserve"> and for B </w:t>
      </w:r>
      <w:proofErr w:type="gramStart"/>
      <w:r w:rsidRPr="00D56E36">
        <w:rPr>
          <w:rFonts w:asciiTheme="minorHAnsi" w:hAnsiTheme="minorHAnsi"/>
          <w:sz w:val="24"/>
        </w:rPr>
        <w:t xml:space="preserve">is </w:t>
      </w:r>
      <w:proofErr w:type="gramEnd"/>
      <m:oMath>
        <m:r>
          <m:rPr>
            <m:sty m:val="p"/>
          </m:rPr>
          <w:rPr>
            <w:sz w:val="24"/>
          </w:rPr>
          <m:t>1.6×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11</m:t>
            </m:r>
          </m:sup>
        </m:sSup>
        <m:r>
          <m:rPr>
            <m:sty m:val="p"/>
          </m:rPr>
          <w:rPr>
            <w:sz w:val="24"/>
          </w:rPr>
          <m:t xml:space="preserve">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D56E36">
        <w:rPr>
          <w:rFonts w:asciiTheme="minorHAnsi" w:hAnsiTheme="minorHAnsi"/>
          <w:sz w:val="24"/>
        </w:rPr>
        <w:t>. At what point along the rod should a weight be suspended in order to produce</w:t>
      </w:r>
    </w:p>
    <w:p w14:paraId="1EF14147" w14:textId="77777777" w:rsidR="00381A59" w:rsidRPr="00342756" w:rsidRDefault="00381A59" w:rsidP="00DD17EC">
      <w:pPr>
        <w:pStyle w:val="ListParagraph"/>
        <w:numPr>
          <w:ilvl w:val="0"/>
          <w:numId w:val="14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w:r w:rsidRPr="00342756">
        <w:rPr>
          <w:rFonts w:asciiTheme="minorHAnsi" w:hAnsiTheme="minorHAnsi"/>
          <w:sz w:val="24"/>
        </w:rPr>
        <w:t>equal stress in A and B</w:t>
      </w:r>
    </w:p>
    <w:p w14:paraId="286212C4" w14:textId="77777777" w:rsidR="00381A59" w:rsidRPr="00342756" w:rsidRDefault="00381A59" w:rsidP="00DD17EC">
      <w:pPr>
        <w:pStyle w:val="ListParagraph"/>
        <w:numPr>
          <w:ilvl w:val="0"/>
          <w:numId w:val="14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w:r w:rsidRPr="00342756">
        <w:rPr>
          <w:rFonts w:asciiTheme="minorHAnsi" w:hAnsiTheme="minorHAnsi"/>
          <w:sz w:val="24"/>
        </w:rPr>
        <w:t xml:space="preserve">equal strain in A and </w:t>
      </w:r>
      <w:commentRangeStart w:id="66"/>
      <w:r w:rsidRPr="00342756">
        <w:rPr>
          <w:rFonts w:asciiTheme="minorHAnsi" w:hAnsiTheme="minorHAnsi"/>
          <w:sz w:val="24"/>
        </w:rPr>
        <w:t>B</w:t>
      </w:r>
      <w:commentRangeEnd w:id="66"/>
      <w:r w:rsidR="00653A03">
        <w:rPr>
          <w:rStyle w:val="CommentReference"/>
        </w:rPr>
        <w:commentReference w:id="66"/>
      </w:r>
    </w:p>
    <w:p w14:paraId="2BC7D9C7" w14:textId="77777777" w:rsidR="00381A59" w:rsidRDefault="00381A59" w:rsidP="00342756">
      <w:pPr>
        <w:rPr>
          <w:rFonts w:asciiTheme="minorHAnsi" w:hAnsiTheme="minorHAnsi"/>
          <w:sz w:val="24"/>
        </w:rPr>
      </w:pPr>
    </w:p>
    <w:p w14:paraId="237750BF" w14:textId="7C393AC7" w:rsidR="000736C1" w:rsidRPr="00342756" w:rsidRDefault="00CC0311" w:rsidP="00342756">
      <w:pPr>
        <w:pStyle w:val="Heading5"/>
        <w:rPr>
          <w:rFonts w:asciiTheme="minorHAnsi" w:hAnsiTheme="minorHAnsi"/>
          <w:szCs w:val="24"/>
        </w:rPr>
      </w:pPr>
      <w:r w:rsidRPr="00342756">
        <w:rPr>
          <w:rFonts w:asciiTheme="minorHAnsi" w:hAnsiTheme="minorHAnsi"/>
          <w:szCs w:val="24"/>
        </w:rPr>
        <w:t>LEVEL 3</w:t>
      </w:r>
    </w:p>
    <w:p w14:paraId="2F95F73C" w14:textId="1965B5ED" w:rsidR="00532B82" w:rsidRPr="00214707" w:rsidRDefault="00532B82" w:rsidP="00DD17EC">
      <w:pPr>
        <w:pStyle w:val="ListParagraph"/>
        <w:numPr>
          <w:ilvl w:val="0"/>
          <w:numId w:val="67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rFonts w:asciiTheme="minorHAnsi" w:hAnsiTheme="minorHAnsi"/>
          <w:sz w:val="24"/>
        </w:rPr>
      </w:pPr>
      <w:r w:rsidRPr="00214707">
        <w:rPr>
          <w:rFonts w:asciiTheme="minorHAnsi" w:hAnsiTheme="minorHAnsi"/>
          <w:sz w:val="24"/>
        </w:rPr>
        <w:t xml:space="preserve">A body of mass 3.14 kg is suspended from one end of a wire of </w:t>
      </w:r>
      <w:proofErr w:type="gramStart"/>
      <w:r w:rsidRPr="00214707">
        <w:rPr>
          <w:rFonts w:asciiTheme="minorHAnsi" w:hAnsiTheme="minorHAnsi"/>
          <w:sz w:val="24"/>
        </w:rPr>
        <w:t xml:space="preserve">length </w:t>
      </w:r>
      <w:proofErr w:type="gramEnd"/>
      <m:oMath>
        <m:r>
          <m:rPr>
            <m:sty m:val="p"/>
          </m:rPr>
          <w:rPr>
            <w:sz w:val="24"/>
          </w:rPr>
          <m:t>L=10.0m</m:t>
        </m:r>
      </m:oMath>
      <w:r w:rsidRPr="00214707">
        <w:rPr>
          <w:rFonts w:asciiTheme="minorHAnsi" w:hAnsiTheme="minorHAnsi"/>
          <w:sz w:val="24"/>
        </w:rPr>
        <w:t xml:space="preserve">. </w:t>
      </w:r>
      <w:r w:rsidR="00877A51" w:rsidRPr="00214707">
        <w:rPr>
          <w:rFonts w:asciiTheme="minorHAnsi" w:hAnsiTheme="minorHAnsi"/>
          <w:sz w:val="24"/>
        </w:rPr>
        <w:t>T</w:t>
      </w:r>
      <w:r w:rsidRPr="00214707">
        <w:rPr>
          <w:rFonts w:asciiTheme="minorHAnsi" w:hAnsiTheme="minorHAnsi"/>
          <w:sz w:val="24"/>
        </w:rPr>
        <w:t xml:space="preserve">he radius of the wire is changing uniformly </w:t>
      </w:r>
      <w:commentRangeStart w:id="67"/>
      <w:r w:rsidRPr="00214707">
        <w:rPr>
          <w:rFonts w:asciiTheme="minorHAnsi" w:hAnsiTheme="minorHAnsi"/>
          <w:sz w:val="24"/>
        </w:rPr>
        <w:t>form</w:t>
      </w:r>
      <w:commentRangeEnd w:id="67"/>
      <w:r w:rsidR="00653A03">
        <w:rPr>
          <w:rStyle w:val="CommentReference"/>
        </w:rPr>
        <w:commentReference w:id="67"/>
      </w:r>
      <w:r w:rsidRPr="00214707">
        <w:rPr>
          <w:rFonts w:asciiTheme="minorHAnsi" w:hAnsiTheme="minorHAnsi"/>
          <w:sz w:val="24"/>
        </w:rPr>
        <w:t xml:space="preserve"> </w:t>
      </w:r>
      <m:oMath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r</m:t>
            </m:r>
          </m:e>
          <m:sub>
            <m:r>
              <w:rPr>
                <w:sz w:val="24"/>
              </w:rPr>
              <m:t>2</m:t>
            </m:r>
          </m:sub>
        </m:sSub>
        <m:r>
          <w:rPr>
            <w:sz w:val="24"/>
          </w:rPr>
          <m:t>=</m:t>
        </m:r>
        <m:r>
          <m:rPr>
            <m:sty m:val="p"/>
          </m:rPr>
          <w:rPr>
            <w:sz w:val="24"/>
          </w:rPr>
          <m:t>9.8×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-4</m:t>
            </m:r>
          </m:sup>
        </m:sSup>
      </m:oMath>
      <w:r w:rsidRPr="00214707">
        <w:rPr>
          <w:rFonts w:asciiTheme="minorHAnsi" w:hAnsiTheme="minorHAnsi"/>
          <w:sz w:val="24"/>
        </w:rPr>
        <w:t xml:space="preserve"> m at one end to </w:t>
      </w:r>
      <m:oMath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r</m:t>
            </m:r>
          </m:e>
          <m:sub>
            <m:r>
              <w:rPr>
                <w:sz w:val="24"/>
              </w:rPr>
              <m:t>1</m:t>
            </m:r>
          </m:sub>
        </m:sSub>
        <m:r>
          <w:rPr>
            <w:sz w:val="24"/>
          </w:rPr>
          <m:t>=</m:t>
        </m:r>
        <m:r>
          <m:rPr>
            <m:sty m:val="p"/>
          </m:rPr>
          <w:rPr>
            <w:sz w:val="24"/>
          </w:rPr>
          <m:t>5.0×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-4</m:t>
            </m:r>
          </m:sup>
        </m:sSup>
      </m:oMath>
      <w:r w:rsidRPr="00214707">
        <w:rPr>
          <w:rFonts w:asciiTheme="minorHAnsi" w:hAnsiTheme="minorHAnsi"/>
          <w:sz w:val="24"/>
        </w:rPr>
        <w:t xml:space="preserve"> m at the other end. Find the change in length of the wire</w:t>
      </w:r>
      <w:r w:rsidR="00793809">
        <w:rPr>
          <w:rFonts w:asciiTheme="minorHAnsi" w:hAnsiTheme="minorHAnsi"/>
          <w:sz w:val="24"/>
        </w:rPr>
        <w:t xml:space="preserve"> when </w:t>
      </w:r>
      <w:commentRangeStart w:id="68"/>
      <w:r w:rsidR="00793809">
        <w:rPr>
          <w:rFonts w:asciiTheme="minorHAnsi" w:hAnsiTheme="minorHAnsi"/>
          <w:sz w:val="24"/>
        </w:rPr>
        <w:t>is</w:t>
      </w:r>
      <w:commentRangeEnd w:id="68"/>
      <w:r w:rsidR="00653A03">
        <w:rPr>
          <w:rStyle w:val="CommentReference"/>
        </w:rPr>
        <w:commentReference w:id="68"/>
      </w:r>
      <w:r w:rsidR="00793809">
        <w:rPr>
          <w:rFonts w:asciiTheme="minorHAnsi" w:hAnsiTheme="minorHAnsi"/>
          <w:sz w:val="24"/>
        </w:rPr>
        <w:t xml:space="preserve"> </w:t>
      </w:r>
      <w:r w:rsidR="00793809">
        <w:rPr>
          <w:rFonts w:asciiTheme="minorHAnsi" w:hAnsiTheme="minorHAnsi"/>
          <w:sz w:val="24"/>
        </w:rPr>
        <w:lastRenderedPageBreak/>
        <w:t xml:space="preserve">suspended </w:t>
      </w:r>
      <w:commentRangeStart w:id="69"/>
      <w:r w:rsidR="00793809">
        <w:rPr>
          <w:rFonts w:asciiTheme="minorHAnsi" w:hAnsiTheme="minorHAnsi"/>
          <w:sz w:val="24"/>
        </w:rPr>
        <w:t>form</w:t>
      </w:r>
      <w:commentRangeEnd w:id="69"/>
      <w:r w:rsidR="00653A03">
        <w:rPr>
          <w:rStyle w:val="CommentReference"/>
        </w:rPr>
        <w:commentReference w:id="69"/>
      </w:r>
      <w:r w:rsidR="00793809">
        <w:rPr>
          <w:rFonts w:asciiTheme="minorHAnsi" w:hAnsiTheme="minorHAnsi"/>
          <w:sz w:val="24"/>
        </w:rPr>
        <w:t xml:space="preserve"> narrower end</w:t>
      </w:r>
      <w:r w:rsidRPr="00214707">
        <w:rPr>
          <w:rFonts w:asciiTheme="minorHAnsi" w:hAnsiTheme="minorHAnsi"/>
          <w:sz w:val="24"/>
        </w:rPr>
        <w:t>. What will be the change in lengt</w:t>
      </w:r>
      <w:r w:rsidR="00877A51" w:rsidRPr="00214707">
        <w:rPr>
          <w:rFonts w:asciiTheme="minorHAnsi" w:hAnsiTheme="minorHAnsi"/>
          <w:sz w:val="24"/>
        </w:rPr>
        <w:t xml:space="preserve">h if the ends are interchanged given that the </w:t>
      </w:r>
      <w:r w:rsidRPr="00214707">
        <w:rPr>
          <w:rFonts w:asciiTheme="minorHAnsi" w:hAnsiTheme="minorHAnsi"/>
          <w:sz w:val="24"/>
        </w:rPr>
        <w:t xml:space="preserve">Young’s modulus of the material of the wire </w:t>
      </w:r>
      <w:proofErr w:type="gramStart"/>
      <w:r w:rsidRPr="00214707">
        <w:rPr>
          <w:rFonts w:asciiTheme="minorHAnsi" w:hAnsiTheme="minorHAnsi"/>
          <w:sz w:val="24"/>
        </w:rPr>
        <w:t xml:space="preserve">is </w:t>
      </w:r>
      <w:proofErr w:type="gramEnd"/>
      <m:oMath>
        <m:r>
          <m:rPr>
            <m:sty m:val="p"/>
          </m:rPr>
          <w:rPr>
            <w:sz w:val="24"/>
          </w:rPr>
          <m:t>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11</m:t>
            </m:r>
          </m:sup>
        </m:sSup>
        <m:r>
          <m:rPr>
            <m:sty m:val="p"/>
          </m:rPr>
          <w:rPr>
            <w:sz w:val="24"/>
          </w:rPr>
          <m:t>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214707">
        <w:rPr>
          <w:rFonts w:asciiTheme="minorHAnsi" w:hAnsiTheme="minorHAnsi"/>
          <w:sz w:val="24"/>
        </w:rPr>
        <w:t>.</w:t>
      </w:r>
    </w:p>
    <w:p w14:paraId="7268F793" w14:textId="77777777" w:rsidR="00277D53" w:rsidRDefault="00277D53" w:rsidP="00277D53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Theme="minorHAnsi" w:hAnsiTheme="minorHAnsi"/>
          <w:sz w:val="24"/>
        </w:rPr>
      </w:pPr>
    </w:p>
    <w:p w14:paraId="3FEEB5CB" w14:textId="77777777" w:rsidR="00277D53" w:rsidRDefault="00277D53" w:rsidP="00277D53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Theme="minorHAnsi" w:hAnsiTheme="minorHAnsi"/>
          <w:sz w:val="24"/>
        </w:rPr>
      </w:pPr>
    </w:p>
    <w:p w14:paraId="0FE29128" w14:textId="6A6A5700" w:rsidR="003D4634" w:rsidRPr="00C74155" w:rsidRDefault="00532B82" w:rsidP="00DD17EC">
      <w:pPr>
        <w:pStyle w:val="ListParagraph"/>
        <w:numPr>
          <w:ilvl w:val="0"/>
          <w:numId w:val="67"/>
        </w:numPr>
        <w:spacing w:after="0" w:line="240" w:lineRule="auto"/>
        <w:rPr>
          <w:rFonts w:asciiTheme="minorHAnsi" w:hAnsiTheme="minorHAnsi"/>
          <w:sz w:val="24"/>
        </w:rPr>
      </w:pPr>
      <w:r w:rsidRPr="00C74155">
        <w:rPr>
          <w:rFonts w:asciiTheme="minorHAnsi" w:hAnsiTheme="minorHAnsi"/>
          <w:sz w:val="24"/>
        </w:rPr>
        <w:t xml:space="preserve">A brass wire 4m long is loaded with 4 kg. If the diameter of the wire is 1mm. Calculate </w:t>
      </w:r>
      <w:r w:rsidR="003D4634" w:rsidRPr="00C74155">
        <w:rPr>
          <w:rFonts w:asciiTheme="minorHAnsi" w:hAnsiTheme="minorHAnsi"/>
          <w:sz w:val="24"/>
        </w:rPr>
        <w:t>e</w:t>
      </w:r>
      <w:r w:rsidR="00982676">
        <w:rPr>
          <w:rFonts w:asciiTheme="minorHAnsi" w:hAnsiTheme="minorHAnsi"/>
          <w:sz w:val="24"/>
        </w:rPr>
        <w:t>xtension produced by the load.</w:t>
      </w:r>
      <w:r w:rsidR="003D4634" w:rsidRPr="00C74155">
        <w:rPr>
          <w:rFonts w:asciiTheme="minorHAnsi" w:hAnsiTheme="minorHAnsi"/>
          <w:sz w:val="24"/>
        </w:rPr>
        <w:t xml:space="preserve"> Young‘s modulus of elasticity of brass=</w:t>
      </w:r>
      <m:oMath>
        <m:r>
          <m:rPr>
            <m:sty m:val="p"/>
          </m:rPr>
          <w:rPr>
            <w:sz w:val="24"/>
          </w:rPr>
          <m:t>9.8×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11</m:t>
            </m:r>
          </m:sup>
        </m:sSup>
        <m:r>
          <m:rPr>
            <m:sty m:val="p"/>
          </m:rPr>
          <w:rPr>
            <w:sz w:val="24"/>
          </w:rPr>
          <m:t xml:space="preserve"> </m:t>
        </m:r>
      </m:oMath>
      <w:r w:rsidR="003D4634" w:rsidRPr="00C74155">
        <w:rPr>
          <w:rFonts w:asciiTheme="minorHAnsi" w:hAnsiTheme="minorHAnsi"/>
          <w:sz w:val="24"/>
        </w:rPr>
        <w:t>dynes/</w:t>
      </w:r>
      <m:oMath>
        <m:r>
          <m:rPr>
            <m:sty m:val="p"/>
          </m:rPr>
          <w:rPr>
            <w:sz w:val="24"/>
          </w:rPr>
          <m:t>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="003D4634" w:rsidRPr="00C74155">
        <w:rPr>
          <w:rFonts w:asciiTheme="minorHAnsi" w:hAnsiTheme="minorHAnsi"/>
          <w:sz w:val="24"/>
        </w:rPr>
        <w:t xml:space="preserve"> and </w:t>
      </w:r>
      <m:oMath>
        <m:r>
          <m:rPr>
            <m:sty m:val="p"/>
          </m:rPr>
          <w:rPr>
            <w:sz w:val="24"/>
          </w:rPr>
          <m:t>g=980 cm/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sec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</w:p>
    <w:p w14:paraId="1852F7DC" w14:textId="7BC26B2B" w:rsidR="00F82D31" w:rsidRPr="00342756" w:rsidRDefault="00F82D31" w:rsidP="00342756">
      <w:pPr>
        <w:pStyle w:val="QuestionList"/>
        <w:numPr>
          <w:ilvl w:val="0"/>
          <w:numId w:val="0"/>
        </w:numPr>
        <w:ind w:left="360"/>
        <w:jc w:val="left"/>
        <w:rPr>
          <w:rFonts w:asciiTheme="minorHAnsi" w:hAnsiTheme="minorHAnsi"/>
          <w:sz w:val="24"/>
        </w:rPr>
      </w:pPr>
    </w:p>
    <w:p w14:paraId="4E062849" w14:textId="34A5631C" w:rsidR="00343A2B" w:rsidRPr="00F848EC" w:rsidRDefault="00343A2B" w:rsidP="00DD17EC">
      <w:pPr>
        <w:pStyle w:val="ListParagraph"/>
        <w:numPr>
          <w:ilvl w:val="0"/>
          <w:numId w:val="67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rFonts w:asciiTheme="minorHAnsi" w:hAnsiTheme="minorHAnsi"/>
          <w:sz w:val="24"/>
        </w:rPr>
      </w:pPr>
      <w:commentRangeStart w:id="70"/>
      <w:r w:rsidRPr="00F848EC">
        <w:rPr>
          <w:rFonts w:asciiTheme="minorHAnsi" w:hAnsiTheme="minorHAnsi"/>
          <w:sz w:val="24"/>
        </w:rPr>
        <w:t>A</w:t>
      </w:r>
      <w:commentRangeEnd w:id="70"/>
      <w:r w:rsidR="008E1788">
        <w:rPr>
          <w:rStyle w:val="CommentReference"/>
        </w:rPr>
        <w:commentReference w:id="70"/>
      </w:r>
      <w:r w:rsidRPr="00F848EC">
        <w:rPr>
          <w:rFonts w:asciiTheme="minorHAnsi" w:hAnsiTheme="minorHAnsi"/>
          <w:sz w:val="24"/>
        </w:rPr>
        <w:t xml:space="preserve"> rod AD</w:t>
      </w:r>
      <w:r w:rsidR="00DB6D9E" w:rsidRPr="00F848EC">
        <w:rPr>
          <w:rFonts w:asciiTheme="minorHAnsi" w:hAnsiTheme="minorHAnsi"/>
          <w:sz w:val="24"/>
        </w:rPr>
        <w:t xml:space="preserve"> of uniform cross-section 0.1</w:t>
      </w:r>
      <m:oMath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proofErr w:type="gramStart"/>
      <w:r w:rsidR="00DB6D9E" w:rsidRPr="00F848EC">
        <w:rPr>
          <w:rFonts w:asciiTheme="minorHAnsi" w:hAnsiTheme="minorHAnsi"/>
          <w:sz w:val="24"/>
        </w:rPr>
        <w:t>,</w:t>
      </w:r>
      <w:proofErr w:type="gramEnd"/>
      <w:r w:rsidR="00DB6D9E" w:rsidRPr="00F848EC">
        <w:rPr>
          <w:rFonts w:asciiTheme="minorHAnsi" w:hAnsiTheme="minorHAnsi"/>
          <w:sz w:val="24"/>
        </w:rPr>
        <w:t xml:space="preserve"> consists</w:t>
      </w:r>
      <w:r w:rsidRPr="00F848EC">
        <w:rPr>
          <w:rFonts w:asciiTheme="minorHAnsi" w:hAnsiTheme="minorHAnsi"/>
          <w:sz w:val="24"/>
        </w:rPr>
        <w:t xml:space="preserve"> of three </w:t>
      </w:r>
      <w:r w:rsidR="00DB6D9E" w:rsidRPr="00F848EC">
        <w:rPr>
          <w:rFonts w:asciiTheme="minorHAnsi" w:hAnsiTheme="minorHAnsi"/>
          <w:sz w:val="24"/>
        </w:rPr>
        <w:t>segments</w:t>
      </w:r>
      <w:r w:rsidRPr="00F848EC">
        <w:rPr>
          <w:rFonts w:asciiTheme="minorHAnsi" w:hAnsiTheme="minorHAnsi"/>
          <w:sz w:val="24"/>
        </w:rPr>
        <w:t xml:space="preserve"> </w:t>
      </w:r>
      <w:r w:rsidR="00DB6D9E" w:rsidRPr="00F848EC">
        <w:rPr>
          <w:rFonts w:asciiTheme="minorHAnsi" w:hAnsiTheme="minorHAnsi"/>
          <w:sz w:val="24"/>
        </w:rPr>
        <w:t>A</w:t>
      </w:r>
      <w:r w:rsidRPr="00F848EC">
        <w:rPr>
          <w:rFonts w:asciiTheme="minorHAnsi" w:hAnsiTheme="minorHAnsi"/>
          <w:sz w:val="24"/>
        </w:rPr>
        <w:t>B,</w:t>
      </w:r>
      <w:r w:rsidR="00DB6D9E" w:rsidRPr="00F848EC">
        <w:rPr>
          <w:rFonts w:asciiTheme="minorHAnsi" w:hAnsiTheme="minorHAnsi"/>
          <w:sz w:val="24"/>
        </w:rPr>
        <w:t xml:space="preserve"> </w:t>
      </w:r>
      <w:r w:rsidRPr="00F848EC">
        <w:rPr>
          <w:rFonts w:asciiTheme="minorHAnsi" w:hAnsiTheme="minorHAnsi"/>
          <w:sz w:val="24"/>
        </w:rPr>
        <w:t>BC and CD joined together is hanging vertica</w:t>
      </w:r>
      <w:r w:rsidR="004B7A32" w:rsidRPr="00F848EC">
        <w:rPr>
          <w:rFonts w:asciiTheme="minorHAnsi" w:hAnsiTheme="minorHAnsi"/>
          <w:sz w:val="24"/>
        </w:rPr>
        <w:t>lly from a fixed support at A. T</w:t>
      </w:r>
      <w:r w:rsidRPr="00F848EC">
        <w:rPr>
          <w:rFonts w:asciiTheme="minorHAnsi" w:hAnsiTheme="minorHAnsi"/>
          <w:sz w:val="24"/>
        </w:rPr>
        <w:t>he length</w:t>
      </w:r>
      <w:r w:rsidR="00FA67C3" w:rsidRPr="00F848EC">
        <w:rPr>
          <w:rFonts w:asciiTheme="minorHAnsi" w:hAnsiTheme="minorHAnsi"/>
          <w:sz w:val="24"/>
        </w:rPr>
        <w:t>s</w:t>
      </w:r>
      <w:r w:rsidRPr="00F848EC">
        <w:rPr>
          <w:rFonts w:asciiTheme="minorHAnsi" w:hAnsiTheme="minorHAnsi"/>
          <w:sz w:val="24"/>
        </w:rPr>
        <w:t xml:space="preserve"> of the segment</w:t>
      </w:r>
      <w:r w:rsidR="00FA67C3" w:rsidRPr="00F848EC">
        <w:rPr>
          <w:rFonts w:asciiTheme="minorHAnsi" w:hAnsiTheme="minorHAnsi"/>
          <w:sz w:val="24"/>
        </w:rPr>
        <w:t>s</w:t>
      </w:r>
      <w:r w:rsidRPr="00F848EC">
        <w:rPr>
          <w:rFonts w:asciiTheme="minorHAnsi" w:hAnsiTheme="minorHAnsi"/>
          <w:sz w:val="24"/>
        </w:rPr>
        <w:t xml:space="preserve"> are </w:t>
      </w:r>
      <w:commentRangeStart w:id="71"/>
      <w:r w:rsidRPr="00F848EC">
        <w:rPr>
          <w:rFonts w:asciiTheme="minorHAnsi" w:hAnsiTheme="minorHAnsi"/>
          <w:sz w:val="24"/>
        </w:rPr>
        <w:t>respect</w:t>
      </w:r>
      <w:r w:rsidR="004B7A32" w:rsidRPr="00F848EC">
        <w:rPr>
          <w:rFonts w:asciiTheme="minorHAnsi" w:hAnsiTheme="minorHAnsi"/>
          <w:sz w:val="24"/>
        </w:rPr>
        <w:t>ively</w:t>
      </w:r>
      <w:commentRangeEnd w:id="71"/>
      <w:r w:rsidR="008E1788">
        <w:rPr>
          <w:rStyle w:val="CommentReference"/>
        </w:rPr>
        <w:commentReference w:id="71"/>
      </w:r>
      <w:r w:rsidR="004B7A32" w:rsidRPr="00F848EC">
        <w:rPr>
          <w:rFonts w:asciiTheme="minorHAnsi" w:hAnsiTheme="minorHAnsi"/>
          <w:sz w:val="24"/>
        </w:rPr>
        <w:t xml:space="preserve"> 0.1 </w:t>
      </w:r>
      <w:proofErr w:type="gramStart"/>
      <w:r w:rsidR="004B7A32" w:rsidRPr="00F848EC">
        <w:rPr>
          <w:rFonts w:asciiTheme="minorHAnsi" w:hAnsiTheme="minorHAnsi"/>
          <w:sz w:val="24"/>
        </w:rPr>
        <w:t>m ,</w:t>
      </w:r>
      <w:proofErr w:type="gramEnd"/>
      <w:r w:rsidR="00277D53">
        <w:rPr>
          <w:rFonts w:asciiTheme="minorHAnsi" w:hAnsiTheme="minorHAnsi"/>
          <w:sz w:val="24"/>
        </w:rPr>
        <w:t xml:space="preserve"> </w:t>
      </w:r>
      <w:r w:rsidR="004B7A32" w:rsidRPr="00F848EC">
        <w:rPr>
          <w:rFonts w:asciiTheme="minorHAnsi" w:hAnsiTheme="minorHAnsi"/>
          <w:sz w:val="24"/>
        </w:rPr>
        <w:t xml:space="preserve">0.2 m and 0.15 m. </w:t>
      </w:r>
      <w:r w:rsidRPr="00F848EC">
        <w:rPr>
          <w:rFonts w:asciiTheme="minorHAnsi" w:hAnsiTheme="minorHAnsi"/>
          <w:sz w:val="24"/>
        </w:rPr>
        <w:t>A wei</w:t>
      </w:r>
      <w:r w:rsidR="004B7A32" w:rsidRPr="00F848EC">
        <w:rPr>
          <w:rFonts w:asciiTheme="minorHAnsi" w:hAnsiTheme="minorHAnsi"/>
          <w:sz w:val="24"/>
        </w:rPr>
        <w:t>ght of 10 kg</w:t>
      </w:r>
      <w:r w:rsidR="00410803" w:rsidRPr="00F848EC">
        <w:rPr>
          <w:rFonts w:asciiTheme="minorHAnsi" w:hAnsiTheme="minorHAnsi"/>
          <w:sz w:val="24"/>
        </w:rPr>
        <w:t xml:space="preserve"> </w:t>
      </w:r>
      <w:commentRangeStart w:id="72"/>
      <w:r w:rsidR="004B7A32" w:rsidRPr="00F848EC">
        <w:rPr>
          <w:rFonts w:asciiTheme="minorHAnsi" w:hAnsiTheme="minorHAnsi"/>
          <w:sz w:val="24"/>
        </w:rPr>
        <w:t>m</w:t>
      </w:r>
      <w:commentRangeEnd w:id="72"/>
      <w:r w:rsidR="008E1788">
        <w:rPr>
          <w:rStyle w:val="CommentReference"/>
        </w:rPr>
        <w:commentReference w:id="72"/>
      </w:r>
      <w:r w:rsidR="004B7A32" w:rsidRPr="00F848EC">
        <w:rPr>
          <w:rFonts w:asciiTheme="minorHAnsi" w:hAnsiTheme="minorHAnsi"/>
          <w:sz w:val="24"/>
        </w:rPr>
        <w:t xml:space="preserve"> is </w:t>
      </w:r>
      <w:commentRangeStart w:id="73"/>
      <w:r w:rsidR="004B7A32" w:rsidRPr="00F848EC">
        <w:rPr>
          <w:rFonts w:asciiTheme="minorHAnsi" w:hAnsiTheme="minorHAnsi"/>
          <w:sz w:val="24"/>
        </w:rPr>
        <w:t>hung</w:t>
      </w:r>
      <w:commentRangeEnd w:id="73"/>
      <w:r w:rsidR="00C0032C">
        <w:rPr>
          <w:rStyle w:val="CommentReference"/>
        </w:rPr>
        <w:commentReference w:id="73"/>
      </w:r>
      <w:r w:rsidR="004B7A32" w:rsidRPr="00F848EC">
        <w:rPr>
          <w:rFonts w:asciiTheme="minorHAnsi" w:hAnsiTheme="minorHAnsi"/>
          <w:sz w:val="24"/>
        </w:rPr>
        <w:t xml:space="preserve"> from D. C</w:t>
      </w:r>
      <w:r w:rsidRPr="00F848EC">
        <w:rPr>
          <w:rFonts w:asciiTheme="minorHAnsi" w:hAnsiTheme="minorHAnsi"/>
          <w:sz w:val="24"/>
        </w:rPr>
        <w:t>alculate</w:t>
      </w:r>
      <w:r w:rsidR="00DB6D9E" w:rsidRPr="00F848EC">
        <w:rPr>
          <w:rFonts w:asciiTheme="minorHAnsi" w:hAnsiTheme="minorHAnsi"/>
          <w:sz w:val="24"/>
        </w:rPr>
        <w:t xml:space="preserve"> t</w:t>
      </w:r>
      <w:r w:rsidRPr="00F848EC">
        <w:rPr>
          <w:rFonts w:asciiTheme="minorHAnsi" w:hAnsiTheme="minorHAnsi"/>
          <w:sz w:val="24"/>
        </w:rPr>
        <w:t xml:space="preserve">he displacement of a point B, C and D using the data on </w:t>
      </w:r>
      <w:commentRangeStart w:id="74"/>
      <w:r w:rsidRPr="00F848EC">
        <w:rPr>
          <w:rFonts w:asciiTheme="minorHAnsi" w:hAnsiTheme="minorHAnsi"/>
          <w:sz w:val="24"/>
        </w:rPr>
        <w:t>young’s</w:t>
      </w:r>
      <w:commentRangeEnd w:id="74"/>
      <w:r w:rsidR="00FC75CD">
        <w:rPr>
          <w:rStyle w:val="CommentReference"/>
        </w:rPr>
        <w:commentReference w:id="74"/>
      </w:r>
      <w:r w:rsidRPr="00F848EC">
        <w:rPr>
          <w:rFonts w:asciiTheme="minorHAnsi" w:hAnsiTheme="minorHAnsi"/>
          <w:sz w:val="24"/>
        </w:rPr>
        <w:t xml:space="preserve"> modu</w:t>
      </w:r>
      <w:r w:rsidR="004B7A32" w:rsidRPr="00F848EC">
        <w:rPr>
          <w:rFonts w:asciiTheme="minorHAnsi" w:hAnsiTheme="minorHAnsi"/>
          <w:sz w:val="24"/>
        </w:rPr>
        <w:t>l</w:t>
      </w:r>
      <w:r w:rsidRPr="00F848EC">
        <w:rPr>
          <w:rFonts w:asciiTheme="minorHAnsi" w:hAnsiTheme="minorHAnsi"/>
          <w:sz w:val="24"/>
        </w:rPr>
        <w:t xml:space="preserve">i given below (neglect the weight of the rod) </w:t>
      </w:r>
    </w:p>
    <w:p w14:paraId="2A63C4DF" w14:textId="6539BBF7" w:rsidR="00343A2B" w:rsidRPr="00342756" w:rsidRDefault="00AD1FBF" w:rsidP="00342756">
      <w:pPr>
        <w:ind w:left="360"/>
        <w:rPr>
          <w:rFonts w:asciiTheme="minorHAnsi" w:hAnsiTheme="minorHAnsi"/>
          <w:sz w:val="24"/>
        </w:rPr>
      </w:pPr>
      <m:oMath>
        <m:sSub>
          <m:sSubPr>
            <m:ctrlPr>
              <w:rPr>
                <w:sz w:val="24"/>
              </w:rPr>
            </m:ctrlPr>
          </m:sSubPr>
          <m:e>
            <m:r>
              <m:rPr>
                <m:sty m:val="p"/>
              </m:rPr>
              <w:rPr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sz w:val="24"/>
              </w:rPr>
              <m:t>AB</m:t>
            </m:r>
          </m:sub>
        </m:sSub>
        <m:r>
          <m:rPr>
            <m:sty m:val="p"/>
          </m:rPr>
          <w:rPr>
            <w:sz w:val="24"/>
          </w:rPr>
          <m:t>=2.5×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10</m:t>
            </m:r>
          </m:sup>
        </m:sSup>
        <m:f>
          <m:fPr>
            <m:type m:val="lin"/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N</m:t>
            </m:r>
          </m:num>
          <m:den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</m:den>
        </m:f>
      </m:oMath>
      <w:r w:rsidR="00343A2B" w:rsidRPr="00342756">
        <w:rPr>
          <w:rFonts w:asciiTheme="minorHAnsi" w:hAnsiTheme="minorHAnsi"/>
          <w:sz w:val="24"/>
        </w:rPr>
        <w:t xml:space="preserve"> </w:t>
      </w:r>
      <w:r w:rsidR="0012664C">
        <w:rPr>
          <w:rFonts w:asciiTheme="minorHAnsi" w:hAnsiTheme="minorHAnsi"/>
          <w:sz w:val="24"/>
        </w:rPr>
        <w:t xml:space="preserve"> , </w:t>
      </w:r>
      <m:oMath>
        <m:sSub>
          <m:sSubPr>
            <m:ctrlPr>
              <w:rPr>
                <w:sz w:val="24"/>
              </w:rPr>
            </m:ctrlPr>
          </m:sSubPr>
          <m:e>
            <m:r>
              <m:rPr>
                <m:sty m:val="p"/>
              </m:rPr>
              <w:rPr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sz w:val="24"/>
              </w:rPr>
              <m:t>BC</m:t>
            </m:r>
          </m:sub>
        </m:sSub>
        <m:r>
          <m:rPr>
            <m:sty m:val="p"/>
          </m:rPr>
          <w:rPr>
            <w:sz w:val="24"/>
          </w:rPr>
          <m:t>=4.0×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10</m:t>
            </m:r>
          </m:sup>
        </m:sSup>
        <m:f>
          <m:fPr>
            <m:type m:val="lin"/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N</m:t>
            </m:r>
          </m:num>
          <m:den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sz w:val="24"/>
          </w:rPr>
          <m:t xml:space="preserve"> and </m:t>
        </m:r>
      </m:oMath>
      <w:r w:rsidR="00343A2B" w:rsidRPr="00342756">
        <w:rPr>
          <w:rFonts w:asciiTheme="minorHAnsi" w:hAnsiTheme="minorHAnsi"/>
          <w:sz w:val="24"/>
        </w:rPr>
        <w:t xml:space="preserve">  </w:t>
      </w:r>
      <m:oMath>
        <m:sSub>
          <m:sSubPr>
            <m:ctrlPr>
              <w:rPr>
                <w:sz w:val="24"/>
              </w:rPr>
            </m:ctrlPr>
          </m:sSubPr>
          <m:e>
            <m:r>
              <m:rPr>
                <m:sty m:val="p"/>
              </m:rPr>
              <w:rPr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sz w:val="24"/>
              </w:rPr>
              <m:t>CD</m:t>
            </m:r>
          </m:sub>
        </m:sSub>
        <m:r>
          <m:rPr>
            <m:sty m:val="p"/>
          </m:rPr>
          <w:rPr>
            <w:sz w:val="24"/>
          </w:rPr>
          <m:t>=1.0×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10</m:t>
            </m:r>
          </m:sup>
        </m:sSup>
        <m:f>
          <m:fPr>
            <m:type m:val="lin"/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N</m:t>
            </m:r>
          </m:num>
          <m:den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</m:den>
        </m:f>
      </m:oMath>
      <w:r w:rsidR="00343A2B" w:rsidRPr="00342756">
        <w:rPr>
          <w:rFonts w:asciiTheme="minorHAnsi" w:hAnsiTheme="minorHAnsi"/>
          <w:sz w:val="24"/>
        </w:rPr>
        <w:t xml:space="preserve"> </w:t>
      </w:r>
    </w:p>
    <w:p w14:paraId="6909C817" w14:textId="4767D106" w:rsidR="00343A2B" w:rsidRPr="00342756" w:rsidRDefault="00343A2B" w:rsidP="00342756">
      <w:pPr>
        <w:ind w:left="360"/>
        <w:rPr>
          <w:rFonts w:asciiTheme="minorHAnsi" w:hAnsiTheme="minorHAnsi"/>
          <w:sz w:val="24"/>
        </w:rPr>
      </w:pPr>
    </w:p>
    <w:p w14:paraId="7B86D938" w14:textId="77777777" w:rsidR="009D7C1C" w:rsidRPr="0072358D" w:rsidRDefault="00957505" w:rsidP="00556244">
      <w:pPr>
        <w:pStyle w:val="Heading5"/>
      </w:pPr>
      <w:r w:rsidRPr="0072358D">
        <w:t>self assessment</w:t>
      </w:r>
    </w:p>
    <w:tbl>
      <w:tblPr>
        <w:tblStyle w:val="TableGrid"/>
        <w:tblW w:w="9259" w:type="dxa"/>
        <w:tblLayout w:type="fixed"/>
        <w:tblLook w:val="04A0" w:firstRow="1" w:lastRow="0" w:firstColumn="1" w:lastColumn="0" w:noHBand="0" w:noVBand="1"/>
      </w:tblPr>
      <w:tblGrid>
        <w:gridCol w:w="1517"/>
        <w:gridCol w:w="1645"/>
        <w:gridCol w:w="1875"/>
        <w:gridCol w:w="2111"/>
        <w:gridCol w:w="2111"/>
      </w:tblGrid>
      <w:tr w:rsidR="009D7C1C" w:rsidRPr="0072358D" w14:paraId="23DF0527" w14:textId="77777777" w:rsidTr="00D63F5F">
        <w:trPr>
          <w:trHeight w:val="610"/>
        </w:trPr>
        <w:tc>
          <w:tcPr>
            <w:tcW w:w="1553" w:type="dxa"/>
            <w:shd w:val="clear" w:color="auto" w:fill="C6C7C6" w:themeFill="text2"/>
            <w:tcMar>
              <w:left w:w="28" w:type="dxa"/>
              <w:right w:w="0" w:type="dxa"/>
            </w:tcMar>
            <w:vAlign w:val="center"/>
          </w:tcPr>
          <w:p w14:paraId="7F482B28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Total  Qs.</w:t>
            </w:r>
          </w:p>
        </w:tc>
        <w:tc>
          <w:tcPr>
            <w:tcW w:w="1680" w:type="dxa"/>
            <w:shd w:val="clear" w:color="auto" w:fill="C6C7C6" w:themeFill="text2"/>
            <w:vAlign w:val="center"/>
          </w:tcPr>
          <w:p w14:paraId="0EAC9A71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920" w:type="dxa"/>
            <w:shd w:val="clear" w:color="auto" w:fill="C6C7C6" w:themeFill="text2"/>
            <w:tcMar>
              <w:left w:w="28" w:type="dxa"/>
              <w:right w:w="0" w:type="dxa"/>
            </w:tcMar>
            <w:vAlign w:val="center"/>
          </w:tcPr>
          <w:p w14:paraId="0EAD8CBD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Correctly solved</w:t>
            </w:r>
          </w:p>
        </w:tc>
        <w:tc>
          <w:tcPr>
            <w:tcW w:w="2158" w:type="dxa"/>
            <w:shd w:val="clear" w:color="auto" w:fill="C6C7C6" w:themeFill="text2"/>
            <w:vAlign w:val="center"/>
          </w:tcPr>
          <w:p w14:paraId="32FCDE2A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Attempted</w:t>
            </w:r>
          </w:p>
        </w:tc>
        <w:tc>
          <w:tcPr>
            <w:tcW w:w="2158" w:type="dxa"/>
            <w:shd w:val="clear" w:color="auto" w:fill="C6C7C6" w:themeFill="text2"/>
            <w:vAlign w:val="center"/>
          </w:tcPr>
          <w:p w14:paraId="29E3D13E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Not Attempted</w:t>
            </w:r>
          </w:p>
        </w:tc>
      </w:tr>
      <w:tr w:rsidR="009D7C1C" w:rsidRPr="0072358D" w14:paraId="2DD1F128" w14:textId="77777777" w:rsidTr="00D63F5F">
        <w:trPr>
          <w:trHeight w:val="610"/>
        </w:trPr>
        <w:tc>
          <w:tcPr>
            <w:tcW w:w="1553" w:type="dxa"/>
            <w:vMerge w:val="restart"/>
            <w:tcMar>
              <w:left w:w="28" w:type="dxa"/>
              <w:right w:w="0" w:type="dxa"/>
            </w:tcMar>
            <w:vAlign w:val="center"/>
          </w:tcPr>
          <w:p w14:paraId="3DD5638A" w14:textId="3F3C3CE6" w:rsidR="009D7C1C" w:rsidRPr="0072358D" w:rsidRDefault="006A6BEA" w:rsidP="006A6BEA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680" w:type="dxa"/>
            <w:vAlign w:val="center"/>
          </w:tcPr>
          <w:p w14:paraId="3E586BB7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Individually</w:t>
            </w:r>
          </w:p>
        </w:tc>
        <w:tc>
          <w:tcPr>
            <w:tcW w:w="1920" w:type="dxa"/>
            <w:tcMar>
              <w:left w:w="28" w:type="dxa"/>
              <w:right w:w="0" w:type="dxa"/>
            </w:tcMar>
            <w:vAlign w:val="center"/>
          </w:tcPr>
          <w:p w14:paraId="6129295D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158" w:type="dxa"/>
            <w:vAlign w:val="center"/>
          </w:tcPr>
          <w:p w14:paraId="0324C57B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158" w:type="dxa"/>
            <w:vAlign w:val="center"/>
          </w:tcPr>
          <w:p w14:paraId="34B8BA5A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</w:p>
        </w:tc>
      </w:tr>
      <w:tr w:rsidR="009D7C1C" w:rsidRPr="0072358D" w14:paraId="4C1CD7D0" w14:textId="77777777" w:rsidTr="00D63F5F">
        <w:trPr>
          <w:trHeight w:val="610"/>
        </w:trPr>
        <w:tc>
          <w:tcPr>
            <w:tcW w:w="1553" w:type="dxa"/>
            <w:vMerge/>
            <w:tcMar>
              <w:left w:w="28" w:type="dxa"/>
              <w:right w:w="0" w:type="dxa"/>
            </w:tcMar>
            <w:vAlign w:val="center"/>
          </w:tcPr>
          <w:p w14:paraId="6A1D4992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680" w:type="dxa"/>
            <w:vAlign w:val="center"/>
          </w:tcPr>
          <w:p w14:paraId="009C4F2B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After GD</w:t>
            </w:r>
          </w:p>
        </w:tc>
        <w:tc>
          <w:tcPr>
            <w:tcW w:w="1920" w:type="dxa"/>
            <w:tcMar>
              <w:left w:w="28" w:type="dxa"/>
              <w:right w:w="0" w:type="dxa"/>
            </w:tcMar>
            <w:vAlign w:val="center"/>
          </w:tcPr>
          <w:p w14:paraId="0795D208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158" w:type="dxa"/>
            <w:vAlign w:val="center"/>
          </w:tcPr>
          <w:p w14:paraId="19A7333C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158" w:type="dxa"/>
            <w:vAlign w:val="center"/>
          </w:tcPr>
          <w:p w14:paraId="3E6537DC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</w:p>
        </w:tc>
      </w:tr>
    </w:tbl>
    <w:p w14:paraId="0990237A" w14:textId="77777777" w:rsidR="009D7C1C" w:rsidRDefault="0059750D" w:rsidP="00556244">
      <w:r w:rsidRPr="0059750D">
        <w:t>PRE-TEST SOLUTIONS</w:t>
      </w:r>
    </w:p>
    <w:p w14:paraId="5BA8490B" w14:textId="77777777" w:rsidR="00957505" w:rsidRDefault="00957505" w:rsidP="00556244">
      <w:pPr>
        <w:pStyle w:val="Heading5"/>
      </w:pPr>
      <w:r w:rsidRPr="0072358D">
        <w:t>Notes/Doubts:</w:t>
      </w:r>
    </w:p>
    <w:p w14:paraId="6206FF70" w14:textId="77777777" w:rsidR="009C4050" w:rsidRDefault="009C4050" w:rsidP="00556244">
      <w:pPr>
        <w:pStyle w:val="QuestionList"/>
        <w:numPr>
          <w:ilvl w:val="0"/>
          <w:numId w:val="0"/>
        </w:numPr>
        <w:ind w:left="567"/>
      </w:pPr>
    </w:p>
    <w:p w14:paraId="418260BA" w14:textId="65958A8D" w:rsidR="009C4050" w:rsidRDefault="00CA6840" w:rsidP="00CA6840">
      <w:pPr>
        <w:pStyle w:val="Heading5"/>
      </w:pPr>
      <w:r>
        <w:t>PRE-TEST ANSWERS</w:t>
      </w:r>
    </w:p>
    <w:p w14:paraId="44998DCA" w14:textId="11528F70" w:rsidR="00CA6840" w:rsidRPr="00CA6840" w:rsidRDefault="00CA6840" w:rsidP="00CA6840">
      <w:pPr>
        <w:pStyle w:val="ListParagraph"/>
        <w:numPr>
          <w:ilvl w:val="0"/>
          <w:numId w:val="68"/>
        </w:numPr>
        <w:ind w:left="360"/>
      </w:pPr>
      <w:r w:rsidRPr="00E743C5">
        <w:rPr>
          <w:sz w:val="24"/>
        </w:rPr>
        <w:t xml:space="preserve">The magnitude is equal to the magnitude of force </w:t>
      </w:r>
      <m:oMath>
        <m:r>
          <w:rPr>
            <w:sz w:val="24"/>
          </w:rPr>
          <m:t>F</m:t>
        </m:r>
      </m:oMath>
      <w:r w:rsidRPr="00E743C5">
        <w:rPr>
          <w:sz w:val="24"/>
        </w:rPr>
        <w:t xml:space="preserve"> and the direction will be in the direction the opposite of the direction of force.</w:t>
      </w:r>
    </w:p>
    <w:p w14:paraId="497A5FD4" w14:textId="40867692" w:rsidR="00CA6840" w:rsidRPr="00612B3D" w:rsidRDefault="00CA6840" w:rsidP="00CA6840">
      <w:pPr>
        <w:pStyle w:val="ListParagraph"/>
        <w:numPr>
          <w:ilvl w:val="0"/>
          <w:numId w:val="68"/>
        </w:numPr>
        <w:ind w:left="360"/>
        <w:rPr>
          <w:sz w:val="24"/>
        </w:rPr>
      </w:pPr>
      <m:oMath>
        <m:r>
          <m:rPr>
            <m:sty m:val="bi"/>
          </m:rPr>
          <w:rPr>
            <w:sz w:val="24"/>
          </w:rPr>
          <m:t xml:space="preserve"> </m:t>
        </m:r>
        <m:f>
          <m:fPr>
            <m:ctrlPr>
              <w:rPr>
                <w:i/>
                <w:sz w:val="24"/>
              </w:rPr>
            </m:ctrlPr>
          </m:fPr>
          <m:num>
            <m:r>
              <w:rPr>
                <w:sz w:val="24"/>
              </w:rPr>
              <m:t>A</m:t>
            </m:r>
          </m:num>
          <m:den>
            <m:r>
              <w:rPr>
                <w:sz w:val="24"/>
              </w:rPr>
              <m:t>4</m:t>
            </m:r>
          </m:den>
        </m:f>
      </m:oMath>
    </w:p>
    <w:p w14:paraId="6CDA4798" w14:textId="77777777" w:rsidR="00CA6840" w:rsidRPr="00CA6840" w:rsidRDefault="00CA6840" w:rsidP="00CA6840">
      <w:pPr>
        <w:pStyle w:val="ListParagraph"/>
        <w:numPr>
          <w:ilvl w:val="0"/>
          <w:numId w:val="0"/>
        </w:numPr>
        <w:ind w:left="360"/>
      </w:pPr>
    </w:p>
    <w:p w14:paraId="41C58EC5" w14:textId="77777777" w:rsidR="009C4050" w:rsidRDefault="009C4050" w:rsidP="00556244">
      <w:pPr>
        <w:pStyle w:val="QuestionList"/>
        <w:numPr>
          <w:ilvl w:val="0"/>
          <w:numId w:val="0"/>
        </w:numPr>
        <w:ind w:left="567"/>
      </w:pPr>
    </w:p>
    <w:p w14:paraId="5302F52E" w14:textId="77777777" w:rsidR="009C4050" w:rsidRDefault="009C4050" w:rsidP="00556244">
      <w:pPr>
        <w:pStyle w:val="QuestionList"/>
        <w:numPr>
          <w:ilvl w:val="0"/>
          <w:numId w:val="0"/>
        </w:numPr>
        <w:ind w:left="567"/>
      </w:pPr>
    </w:p>
    <w:p w14:paraId="3384C8D8" w14:textId="77777777" w:rsidR="009C4050" w:rsidRDefault="009C4050" w:rsidP="00556244">
      <w:pPr>
        <w:pStyle w:val="QuestionList"/>
        <w:numPr>
          <w:ilvl w:val="0"/>
          <w:numId w:val="0"/>
        </w:numPr>
        <w:ind w:left="567"/>
      </w:pPr>
    </w:p>
    <w:p w14:paraId="0819C5DD" w14:textId="77777777" w:rsidR="009C4050" w:rsidRDefault="009C4050" w:rsidP="00556244">
      <w:pPr>
        <w:pStyle w:val="QuestionList"/>
        <w:numPr>
          <w:ilvl w:val="0"/>
          <w:numId w:val="0"/>
        </w:numPr>
        <w:ind w:left="567"/>
      </w:pPr>
    </w:p>
    <w:p w14:paraId="1C4B3EF1" w14:textId="77777777" w:rsidR="006B58A8" w:rsidRDefault="006B58A8" w:rsidP="00556244">
      <w:pPr>
        <w:tabs>
          <w:tab w:val="clear" w:pos="4320"/>
          <w:tab w:val="clear" w:pos="8640"/>
        </w:tabs>
        <w:spacing w:before="0" w:after="0" w:line="240" w:lineRule="auto"/>
        <w:ind w:right="0"/>
        <w:sectPr w:rsidR="006B58A8" w:rsidSect="00ED72CA">
          <w:headerReference w:type="default" r:id="rId17"/>
          <w:footerReference w:type="default" r:id="rId18"/>
          <w:type w:val="continuous"/>
          <w:pgSz w:w="12240" w:h="15840"/>
          <w:pgMar w:top="1440" w:right="1440" w:bottom="1440" w:left="1440" w:header="709" w:footer="709" w:gutter="0"/>
          <w:pgNumType w:start="2"/>
          <w:cols w:space="708"/>
          <w:docGrid w:linePitch="360"/>
        </w:sectPr>
      </w:pPr>
    </w:p>
    <w:p w14:paraId="0DBA602C" w14:textId="2403C21C" w:rsidR="00992F1E" w:rsidRDefault="007F1332" w:rsidP="00D1684B">
      <w:pPr>
        <w:pStyle w:val="Heading2"/>
        <w:numPr>
          <w:ilvl w:val="1"/>
          <w:numId w:val="8"/>
        </w:numPr>
      </w:pPr>
      <w:bookmarkStart w:id="75" w:name="_Toc399512841"/>
      <w:r>
        <w:lastRenderedPageBreak/>
        <w:t>Elasticity - II</w:t>
      </w:r>
      <w:bookmarkEnd w:id="75"/>
    </w:p>
    <w:p w14:paraId="42082970" w14:textId="77777777" w:rsidR="003531CE" w:rsidRDefault="003531CE" w:rsidP="00556244">
      <w:pPr>
        <w:pStyle w:val="Heading4"/>
      </w:pPr>
      <w:bookmarkStart w:id="76" w:name="_Toc383087853"/>
      <w:bookmarkStart w:id="77" w:name="_Toc399512842"/>
      <w:r w:rsidRPr="0072358D">
        <w:t>Learning objectives</w:t>
      </w:r>
      <w:bookmarkEnd w:id="76"/>
      <w:bookmarkEnd w:id="77"/>
    </w:p>
    <w:p w14:paraId="3C9DB465" w14:textId="54140A8E" w:rsidR="00B7796D" w:rsidRPr="0086222E" w:rsidRDefault="000C1096" w:rsidP="00DD17EC">
      <w:pPr>
        <w:pStyle w:val="ListParagraph"/>
        <w:numPr>
          <w:ilvl w:val="0"/>
          <w:numId w:val="64"/>
        </w:numPr>
        <w:jc w:val="left"/>
        <w:rPr>
          <w:sz w:val="24"/>
        </w:rPr>
      </w:pPr>
      <w:r w:rsidRPr="0086222E">
        <w:rPr>
          <w:sz w:val="24"/>
        </w:rPr>
        <w:t xml:space="preserve">Define </w:t>
      </w:r>
      <w:commentRangeStart w:id="78"/>
      <w:r w:rsidRPr="0086222E">
        <w:rPr>
          <w:sz w:val="24"/>
        </w:rPr>
        <w:t>Young</w:t>
      </w:r>
      <w:r w:rsidR="000C4B5A" w:rsidRPr="0086222E">
        <w:rPr>
          <w:sz w:val="24"/>
        </w:rPr>
        <w:t>’</w:t>
      </w:r>
      <w:r w:rsidRPr="0086222E">
        <w:rPr>
          <w:sz w:val="24"/>
        </w:rPr>
        <w:t>s Modulus</w:t>
      </w:r>
      <w:commentRangeEnd w:id="78"/>
      <w:r w:rsidR="00DE3854">
        <w:rPr>
          <w:rStyle w:val="CommentReference"/>
        </w:rPr>
        <w:commentReference w:id="78"/>
      </w:r>
      <w:r w:rsidRPr="0086222E">
        <w:rPr>
          <w:sz w:val="24"/>
        </w:rPr>
        <w:t>, Modulus of Rigidity</w:t>
      </w:r>
      <w:r w:rsidR="00B7796D" w:rsidRPr="0086222E">
        <w:rPr>
          <w:sz w:val="24"/>
        </w:rPr>
        <w:t xml:space="preserve"> and</w:t>
      </w:r>
      <w:r w:rsidRPr="0086222E">
        <w:rPr>
          <w:sz w:val="24"/>
        </w:rPr>
        <w:t xml:space="preserve"> Bulk Modulus</w:t>
      </w:r>
      <w:r w:rsidR="00703913" w:rsidRPr="0086222E">
        <w:rPr>
          <w:sz w:val="24"/>
        </w:rPr>
        <w:t xml:space="preserve"> and compressibility</w:t>
      </w:r>
    </w:p>
    <w:p w14:paraId="1FFC7467" w14:textId="62F92622" w:rsidR="00A81170" w:rsidRPr="0086222E" w:rsidRDefault="00991B0D" w:rsidP="00DD17EC">
      <w:pPr>
        <w:pStyle w:val="ListParagraph"/>
        <w:numPr>
          <w:ilvl w:val="0"/>
          <w:numId w:val="64"/>
        </w:numPr>
        <w:rPr>
          <w:sz w:val="24"/>
        </w:rPr>
      </w:pPr>
      <w:r w:rsidRPr="0086222E">
        <w:rPr>
          <w:sz w:val="24"/>
        </w:rPr>
        <w:t>Determine the</w:t>
      </w:r>
      <w:r w:rsidR="00B7796D" w:rsidRPr="0086222E">
        <w:rPr>
          <w:sz w:val="24"/>
        </w:rPr>
        <w:t xml:space="preserve"> elastic potential </w:t>
      </w:r>
      <w:r w:rsidRPr="0086222E">
        <w:rPr>
          <w:sz w:val="24"/>
        </w:rPr>
        <w:t xml:space="preserve">energy </w:t>
      </w:r>
      <w:r w:rsidR="00B7796D" w:rsidRPr="0086222E">
        <w:rPr>
          <w:sz w:val="24"/>
        </w:rPr>
        <w:t>of a strained body.</w:t>
      </w:r>
    </w:p>
    <w:p w14:paraId="3F3A67AA" w14:textId="5AF6D4B5" w:rsidR="00C03CE4" w:rsidRPr="0086222E" w:rsidRDefault="00B7796D" w:rsidP="00DD17EC">
      <w:pPr>
        <w:pStyle w:val="ListParagraph"/>
        <w:numPr>
          <w:ilvl w:val="0"/>
          <w:numId w:val="64"/>
        </w:numPr>
        <w:rPr>
          <w:sz w:val="24"/>
        </w:rPr>
      </w:pPr>
      <w:r w:rsidRPr="0086222E">
        <w:rPr>
          <w:sz w:val="24"/>
        </w:rPr>
        <w:t>Define Torsion.</w:t>
      </w:r>
    </w:p>
    <w:p w14:paraId="1B5D0789" w14:textId="7413709C" w:rsidR="00B7796D" w:rsidRPr="0086222E" w:rsidRDefault="00B7796D" w:rsidP="00DD17EC">
      <w:pPr>
        <w:pStyle w:val="ListParagraph"/>
        <w:numPr>
          <w:ilvl w:val="0"/>
          <w:numId w:val="64"/>
        </w:numPr>
        <w:rPr>
          <w:sz w:val="24"/>
        </w:rPr>
      </w:pPr>
      <w:r w:rsidRPr="0086222E">
        <w:rPr>
          <w:sz w:val="24"/>
        </w:rPr>
        <w:t xml:space="preserve">Relate Torsion to modulus of rigidity. </w:t>
      </w:r>
    </w:p>
    <w:p w14:paraId="7A5E8301" w14:textId="7C2D4F90" w:rsidR="00BB209D" w:rsidRPr="0086222E" w:rsidRDefault="00594896" w:rsidP="00DD17EC">
      <w:pPr>
        <w:pStyle w:val="ListParagraph"/>
        <w:numPr>
          <w:ilvl w:val="0"/>
          <w:numId w:val="64"/>
        </w:numPr>
        <w:rPr>
          <w:sz w:val="24"/>
        </w:rPr>
      </w:pPr>
      <w:r w:rsidRPr="0086222E">
        <w:rPr>
          <w:sz w:val="24"/>
        </w:rPr>
        <w:t>Study</w:t>
      </w:r>
      <w:r w:rsidR="00BB209D" w:rsidRPr="0086222E">
        <w:rPr>
          <w:sz w:val="24"/>
        </w:rPr>
        <w:t xml:space="preserve"> </w:t>
      </w:r>
      <w:r w:rsidRPr="0086222E">
        <w:rPr>
          <w:sz w:val="24"/>
        </w:rPr>
        <w:t>the</w:t>
      </w:r>
      <w:r w:rsidR="00BB209D" w:rsidRPr="0086222E">
        <w:rPr>
          <w:sz w:val="24"/>
        </w:rPr>
        <w:t xml:space="preserve"> laboratory experiment to measure Young’s Modulus.</w:t>
      </w:r>
    </w:p>
    <w:p w14:paraId="79D872E2" w14:textId="4CF3647F" w:rsidR="00BB209D" w:rsidRPr="0086222E" w:rsidRDefault="00434102" w:rsidP="00DD17EC">
      <w:pPr>
        <w:pStyle w:val="ListParagraph"/>
        <w:numPr>
          <w:ilvl w:val="0"/>
          <w:numId w:val="64"/>
        </w:numPr>
        <w:rPr>
          <w:sz w:val="24"/>
        </w:rPr>
      </w:pPr>
      <w:r w:rsidRPr="0086222E">
        <w:rPr>
          <w:sz w:val="24"/>
        </w:rPr>
        <w:t>Study</w:t>
      </w:r>
      <w:r w:rsidR="00BB209D" w:rsidRPr="0086222E">
        <w:rPr>
          <w:sz w:val="24"/>
        </w:rPr>
        <w:t xml:space="preserve"> </w:t>
      </w:r>
      <w:commentRangeStart w:id="79"/>
      <w:r w:rsidR="00BB209D" w:rsidRPr="0086222E">
        <w:rPr>
          <w:sz w:val="24"/>
        </w:rPr>
        <w:t>applications</w:t>
      </w:r>
      <w:commentRangeEnd w:id="79"/>
      <w:r w:rsidR="0027695F">
        <w:rPr>
          <w:rStyle w:val="CommentReference"/>
        </w:rPr>
        <w:commentReference w:id="79"/>
      </w:r>
      <w:r w:rsidR="00BB209D" w:rsidRPr="0086222E">
        <w:rPr>
          <w:sz w:val="24"/>
        </w:rPr>
        <w:t xml:space="preserve"> of elastic </w:t>
      </w:r>
      <w:r w:rsidR="00D32BE1" w:rsidRPr="0086222E">
        <w:rPr>
          <w:sz w:val="24"/>
        </w:rPr>
        <w:t>behavior</w:t>
      </w:r>
      <w:r w:rsidR="00BB209D" w:rsidRPr="0086222E">
        <w:rPr>
          <w:sz w:val="24"/>
        </w:rPr>
        <w:t xml:space="preserve"> of solids.</w:t>
      </w:r>
    </w:p>
    <w:p w14:paraId="3C1044B7" w14:textId="77777777" w:rsidR="0086222E" w:rsidRPr="0086222E" w:rsidRDefault="0086222E" w:rsidP="0086222E">
      <w:pPr>
        <w:rPr>
          <w:sz w:val="24"/>
        </w:rPr>
      </w:pPr>
    </w:p>
    <w:p w14:paraId="5A8DB0BD" w14:textId="77777777" w:rsidR="00D96818" w:rsidRPr="000206D0" w:rsidRDefault="00D96818" w:rsidP="00D96818">
      <w:pPr>
        <w:pStyle w:val="Heading4"/>
      </w:pPr>
      <w:bookmarkStart w:id="80" w:name="_Toc399512843"/>
      <w:bookmarkStart w:id="81" w:name="_Toc383087854"/>
      <w:commentRangeStart w:id="82"/>
      <w:r>
        <w:t>Pre-t</w:t>
      </w:r>
      <w:r w:rsidRPr="000206D0">
        <w:t>est</w:t>
      </w:r>
      <w:r>
        <w:t xml:space="preserve"> (10 mins)</w:t>
      </w:r>
      <w:bookmarkEnd w:id="80"/>
      <w:commentRangeEnd w:id="82"/>
      <w:r w:rsidR="00DE3854">
        <w:rPr>
          <w:rStyle w:val="CommentReference"/>
          <w:b w:val="0"/>
          <w:caps w:val="0"/>
          <w:color w:val="auto"/>
        </w:rPr>
        <w:commentReference w:id="82"/>
      </w:r>
    </w:p>
    <w:p w14:paraId="1DD13DE0" w14:textId="2E85E220" w:rsidR="00D96818" w:rsidRPr="002D193A" w:rsidRDefault="00D96818" w:rsidP="00DD17EC">
      <w:pPr>
        <w:pStyle w:val="ListParagraph"/>
        <w:numPr>
          <w:ilvl w:val="3"/>
          <w:numId w:val="18"/>
        </w:numPr>
        <w:ind w:left="360"/>
        <w:rPr>
          <w:rFonts w:asciiTheme="minorHAnsi" w:hAnsiTheme="minorHAnsi"/>
          <w:sz w:val="24"/>
        </w:rPr>
      </w:pPr>
      <w:r w:rsidRPr="002D193A">
        <w:rPr>
          <w:rFonts w:asciiTheme="minorHAnsi" w:hAnsiTheme="minorHAnsi"/>
          <w:sz w:val="24"/>
        </w:rPr>
        <w:t>If Young’s Modulus (</w:t>
      </w:r>
      <w:commentRangeStart w:id="83"/>
      <w:r w:rsidRPr="002D193A">
        <w:rPr>
          <w:rFonts w:asciiTheme="minorHAnsi" w:hAnsiTheme="minorHAnsi"/>
          <w:sz w:val="24"/>
        </w:rPr>
        <w:t>Y</w:t>
      </w:r>
      <w:commentRangeEnd w:id="83"/>
      <w:r w:rsidR="00FC75CD">
        <w:rPr>
          <w:rStyle w:val="CommentReference"/>
        </w:rPr>
        <w:commentReference w:id="83"/>
      </w:r>
      <w:r w:rsidRPr="002D193A">
        <w:rPr>
          <w:rFonts w:asciiTheme="minorHAnsi" w:hAnsiTheme="minorHAnsi"/>
          <w:sz w:val="24"/>
        </w:rPr>
        <w:t xml:space="preserve">) </w:t>
      </w:r>
      <m:oMath>
        <m:r>
          <m:rPr>
            <m:sty m:val="p"/>
          </m:rPr>
          <w:rPr>
            <w:sz w:val="24"/>
          </w:rPr>
          <m:t>∝</m:t>
        </m:r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Force</m:t>
            </m:r>
          </m:num>
          <m:den>
            <m:r>
              <m:rPr>
                <m:sty m:val="p"/>
              </m:rPr>
              <w:rPr>
                <w:sz w:val="24"/>
              </w:rPr>
              <m:t>Area</m:t>
            </m:r>
          </m:den>
        </m:f>
      </m:oMath>
      <w:r w:rsidRPr="002D193A">
        <w:rPr>
          <w:rFonts w:asciiTheme="minorHAnsi" w:hAnsiTheme="minorHAnsi"/>
          <w:sz w:val="24"/>
        </w:rPr>
        <w:t xml:space="preserve"> and </w:t>
      </w:r>
      <w:proofErr w:type="gramStart"/>
      <w:r w:rsidRPr="002D193A">
        <w:rPr>
          <w:rFonts w:asciiTheme="minorHAnsi" w:hAnsiTheme="minorHAnsi"/>
          <w:sz w:val="24"/>
        </w:rPr>
        <w:t xml:space="preserve">Y </w:t>
      </w:r>
      <m:oMath>
        <m:r>
          <m:rPr>
            <m:sty m:val="p"/>
          </m:rPr>
          <w:rPr>
            <w:sz w:val="24"/>
          </w:rPr>
          <m:t>∝</m:t>
        </m:r>
        <w:proofErr w:type="gramEnd"/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Total length</m:t>
            </m:r>
          </m:num>
          <m:den>
            <m:r>
              <m:rPr>
                <m:sty m:val="p"/>
              </m:rPr>
              <w:rPr>
                <w:sz w:val="24"/>
              </w:rPr>
              <m:t>Change in Length</m:t>
            </m:r>
          </m:den>
        </m:f>
        <m:r>
          <m:rPr>
            <m:sty m:val="p"/>
          </m:rPr>
          <w:rPr>
            <w:sz w:val="24"/>
          </w:rPr>
          <m:t xml:space="preserve"> </m:t>
        </m:r>
      </m:oMath>
      <w:r w:rsidRPr="002D193A">
        <w:rPr>
          <w:rFonts w:asciiTheme="minorHAnsi" w:hAnsiTheme="minorHAnsi"/>
          <w:sz w:val="24"/>
        </w:rPr>
        <w:t xml:space="preserve"> , then what are the dimensions of Young’s Modulus</w:t>
      </w:r>
      <w:r w:rsidR="00A04A91" w:rsidRPr="002D193A">
        <w:rPr>
          <w:rFonts w:asciiTheme="minorHAnsi" w:hAnsiTheme="minorHAnsi"/>
          <w:sz w:val="24"/>
        </w:rPr>
        <w:t>(proportionality constant is 1)</w:t>
      </w:r>
      <w:r w:rsidRPr="002D193A">
        <w:rPr>
          <w:rFonts w:asciiTheme="minorHAnsi" w:hAnsiTheme="minorHAnsi"/>
          <w:sz w:val="24"/>
        </w:rPr>
        <w:t>?</w:t>
      </w:r>
    </w:p>
    <w:p w14:paraId="660148C8" w14:textId="057BA028" w:rsidR="00EA46B5" w:rsidRPr="002D193A" w:rsidRDefault="00EA46B5" w:rsidP="002D193A">
      <w:pPr>
        <w:pStyle w:val="ListParagraph"/>
        <w:numPr>
          <w:ilvl w:val="0"/>
          <w:numId w:val="0"/>
        </w:numPr>
        <w:ind w:left="360"/>
        <w:rPr>
          <w:rFonts w:asciiTheme="minorHAnsi" w:hAnsiTheme="minorHAnsi"/>
          <w:sz w:val="24"/>
        </w:rPr>
      </w:pPr>
    </w:p>
    <w:p w14:paraId="742DEDCC" w14:textId="62AD42D6" w:rsidR="00714024" w:rsidRDefault="00C82DC4" w:rsidP="00DD17EC">
      <w:pPr>
        <w:pStyle w:val="ListParagraph"/>
        <w:numPr>
          <w:ilvl w:val="3"/>
          <w:numId w:val="18"/>
        </w:numPr>
        <w:ind w:left="360"/>
        <w:rPr>
          <w:rFonts w:asciiTheme="minorHAnsi" w:hAnsiTheme="minorHAnsi"/>
          <w:sz w:val="24"/>
        </w:rPr>
      </w:pPr>
      <w:r w:rsidRPr="002D193A">
        <w:rPr>
          <w:rFonts w:asciiTheme="minorHAnsi" w:hAnsiTheme="minorHAnsi"/>
          <w:sz w:val="24"/>
        </w:rPr>
        <w:t xml:space="preserve">A mass m is attached to an </w:t>
      </w:r>
      <w:proofErr w:type="spellStart"/>
      <w:r w:rsidRPr="002D193A">
        <w:rPr>
          <w:rFonts w:asciiTheme="minorHAnsi" w:hAnsiTheme="minorHAnsi"/>
          <w:sz w:val="24"/>
        </w:rPr>
        <w:t>unstretched</w:t>
      </w:r>
      <w:proofErr w:type="spellEnd"/>
      <w:r w:rsidRPr="002D193A">
        <w:rPr>
          <w:rFonts w:asciiTheme="minorHAnsi" w:hAnsiTheme="minorHAnsi"/>
          <w:sz w:val="24"/>
        </w:rPr>
        <w:t xml:space="preserve"> spring</w:t>
      </w:r>
      <w:r w:rsidR="002D193A">
        <w:rPr>
          <w:rFonts w:asciiTheme="minorHAnsi" w:hAnsiTheme="minorHAnsi"/>
          <w:sz w:val="24"/>
        </w:rPr>
        <w:t xml:space="preserve"> (of spring </w:t>
      </w:r>
      <w:r w:rsidR="001612AE">
        <w:rPr>
          <w:rFonts w:asciiTheme="minorHAnsi" w:hAnsiTheme="minorHAnsi"/>
          <w:sz w:val="24"/>
        </w:rPr>
        <w:t>constant</w:t>
      </w:r>
      <m:oMath>
        <m:r>
          <w:rPr>
            <w:sz w:val="24"/>
          </w:rPr>
          <m:t xml:space="preserve"> k</m:t>
        </m:r>
      </m:oMath>
      <w:r w:rsidR="002D193A">
        <w:rPr>
          <w:rFonts w:asciiTheme="minorHAnsi" w:hAnsiTheme="minorHAnsi"/>
          <w:sz w:val="24"/>
        </w:rPr>
        <w:t>)</w:t>
      </w:r>
      <w:r w:rsidRPr="002D193A">
        <w:rPr>
          <w:rFonts w:asciiTheme="minorHAnsi" w:hAnsiTheme="minorHAnsi"/>
          <w:sz w:val="24"/>
        </w:rPr>
        <w:t xml:space="preserve">, suspended from a fixed support. </w:t>
      </w:r>
      <w:r w:rsidR="002D193A">
        <w:rPr>
          <w:rFonts w:asciiTheme="minorHAnsi" w:hAnsiTheme="minorHAnsi"/>
          <w:sz w:val="24"/>
        </w:rPr>
        <w:t xml:space="preserve">It is now released. </w:t>
      </w:r>
      <w:r w:rsidRPr="002D193A">
        <w:rPr>
          <w:rFonts w:asciiTheme="minorHAnsi" w:hAnsiTheme="minorHAnsi"/>
          <w:sz w:val="24"/>
        </w:rPr>
        <w:t xml:space="preserve">What is the potential energy stored in the spring when the extension in the spring </w:t>
      </w:r>
      <m:oMath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x</m:t>
            </m:r>
          </m:e>
          <m:sub>
            <m:r>
              <w:rPr>
                <w:sz w:val="24"/>
              </w:rPr>
              <m:t>0</m:t>
            </m:r>
          </m:sub>
        </m:sSub>
        <m:r>
          <w:rPr>
            <w:sz w:val="24"/>
          </w:rPr>
          <m:t>=mg/k.</m:t>
        </m:r>
      </m:oMath>
    </w:p>
    <w:p w14:paraId="23CF97E7" w14:textId="6EFBED92" w:rsidR="00EC62C0" w:rsidRPr="00EC62C0" w:rsidRDefault="00EC62C0" w:rsidP="00EC62C0">
      <w:pPr>
        <w:pStyle w:val="ListParagraph"/>
        <w:numPr>
          <w:ilvl w:val="0"/>
          <w:numId w:val="0"/>
        </w:numPr>
        <w:ind w:left="360"/>
        <w:rPr>
          <w:rFonts w:asciiTheme="minorHAnsi" w:hAnsiTheme="minorHAnsi"/>
          <w:b/>
          <w:sz w:val="24"/>
        </w:rPr>
      </w:pPr>
      <w:r w:rsidRPr="00EC62C0">
        <w:rPr>
          <w:rFonts w:asciiTheme="minorHAnsi" w:hAnsiTheme="minorHAnsi"/>
          <w:b/>
          <w:sz w:val="24"/>
        </w:rPr>
        <w:t xml:space="preserve"> </w:t>
      </w:r>
    </w:p>
    <w:p w14:paraId="7A514773" w14:textId="7ECAAED9" w:rsidR="002D193A" w:rsidRPr="002D193A" w:rsidRDefault="00603C97" w:rsidP="00DD17EC">
      <w:pPr>
        <w:pStyle w:val="ListParagraph"/>
        <w:numPr>
          <w:ilvl w:val="3"/>
          <w:numId w:val="18"/>
        </w:numPr>
        <w:ind w:left="36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In the previous question what will be the kinetic energy when the extension </w:t>
      </w:r>
      <w:proofErr w:type="gramStart"/>
      <w:r>
        <w:rPr>
          <w:rFonts w:asciiTheme="minorHAnsi" w:hAnsiTheme="minorHAnsi"/>
          <w:sz w:val="24"/>
        </w:rPr>
        <w:t xml:space="preserve">is </w:t>
      </w:r>
      <w:proofErr w:type="gramEnd"/>
      <m:oMath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x</m:t>
            </m:r>
          </m:e>
          <m:sub>
            <m:r>
              <w:rPr>
                <w:sz w:val="24"/>
              </w:rPr>
              <m:t>0</m:t>
            </m:r>
          </m:sub>
        </m:sSub>
        <m:r>
          <w:rPr>
            <w:sz w:val="24"/>
          </w:rPr>
          <m:t xml:space="preserve">=mg/k </m:t>
        </m:r>
      </m:oMath>
      <w:r>
        <w:rPr>
          <w:rFonts w:asciiTheme="minorHAnsi" w:hAnsiTheme="minorHAnsi"/>
          <w:sz w:val="24"/>
        </w:rPr>
        <w:t>.</w:t>
      </w:r>
    </w:p>
    <w:p w14:paraId="0545573A" w14:textId="77777777" w:rsidR="00EC62C0" w:rsidRPr="00A04A91" w:rsidRDefault="00EC62C0" w:rsidP="00D96818">
      <w:pPr>
        <w:rPr>
          <w:rFonts w:asciiTheme="minorHAnsi" w:hAnsiTheme="minorHAnsi"/>
          <w:b/>
          <w:sz w:val="24"/>
        </w:rPr>
      </w:pPr>
    </w:p>
    <w:p w14:paraId="41F65AD5" w14:textId="77777777" w:rsidR="00992F1E" w:rsidRPr="000206D0" w:rsidRDefault="00885996" w:rsidP="00556244">
      <w:pPr>
        <w:pStyle w:val="Heading4"/>
      </w:pPr>
      <w:bookmarkStart w:id="84" w:name="_Toc383087855"/>
      <w:bookmarkStart w:id="85" w:name="_Toc399512844"/>
      <w:bookmarkEnd w:id="81"/>
      <w:r>
        <w:t>Pre-reading</w:t>
      </w:r>
      <w:r w:rsidR="0061693F">
        <w:t xml:space="preserve"> (3</w:t>
      </w:r>
      <w:r w:rsidR="00B40BF2">
        <w:t>0 mins)</w:t>
      </w:r>
      <w:bookmarkEnd w:id="84"/>
      <w:bookmarkEnd w:id="85"/>
    </w:p>
    <w:p w14:paraId="230786CE" w14:textId="77777777" w:rsidR="00992F1E" w:rsidRPr="000206D0" w:rsidRDefault="00992F1E" w:rsidP="00556244">
      <w:r w:rsidRPr="000206D0">
        <w:t>You may refer to one of the following sources:</w:t>
      </w:r>
    </w:p>
    <w:tbl>
      <w:tblPr>
        <w:tblStyle w:val="TableGrid"/>
        <w:tblW w:w="925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684"/>
        <w:gridCol w:w="3896"/>
        <w:gridCol w:w="2131"/>
        <w:gridCol w:w="1548"/>
      </w:tblGrid>
      <w:tr w:rsidR="00BB209D" w:rsidRPr="000206D0" w14:paraId="3F4D761A" w14:textId="77777777" w:rsidTr="00BB209D">
        <w:trPr>
          <w:trHeight w:val="389"/>
        </w:trPr>
        <w:tc>
          <w:tcPr>
            <w:tcW w:w="1684" w:type="dxa"/>
            <w:shd w:val="clear" w:color="auto" w:fill="C6C7C6" w:themeFill="text2"/>
            <w:tcMar>
              <w:left w:w="57" w:type="dxa"/>
              <w:right w:w="0" w:type="dxa"/>
            </w:tcMar>
          </w:tcPr>
          <w:p w14:paraId="71F237B8" w14:textId="77777777" w:rsidR="00BB209D" w:rsidRPr="000206D0" w:rsidRDefault="00BB209D" w:rsidP="00CA2783">
            <w:r w:rsidRPr="000206D0">
              <w:t>Category</w:t>
            </w:r>
          </w:p>
        </w:tc>
        <w:tc>
          <w:tcPr>
            <w:tcW w:w="3896" w:type="dxa"/>
            <w:shd w:val="clear" w:color="auto" w:fill="C6C7C6" w:themeFill="text2"/>
            <w:tcMar>
              <w:left w:w="57" w:type="dxa"/>
              <w:right w:w="0" w:type="dxa"/>
            </w:tcMar>
          </w:tcPr>
          <w:p w14:paraId="7450861A" w14:textId="77777777" w:rsidR="00BB209D" w:rsidRPr="000206D0" w:rsidRDefault="00BB209D" w:rsidP="00CA2783">
            <w:r w:rsidRPr="000206D0">
              <w:t>Book Name (Edition)</w:t>
            </w:r>
          </w:p>
        </w:tc>
        <w:tc>
          <w:tcPr>
            <w:tcW w:w="2131" w:type="dxa"/>
            <w:shd w:val="clear" w:color="auto" w:fill="C6C7C6" w:themeFill="text2"/>
            <w:tcMar>
              <w:left w:w="57" w:type="dxa"/>
              <w:right w:w="0" w:type="dxa"/>
            </w:tcMar>
          </w:tcPr>
          <w:p w14:paraId="503581D0" w14:textId="77777777" w:rsidR="00BB209D" w:rsidRPr="000206D0" w:rsidRDefault="00BB209D" w:rsidP="00CA2783">
            <w:r w:rsidRPr="000206D0">
              <w:t>Chapter</w:t>
            </w:r>
          </w:p>
        </w:tc>
        <w:tc>
          <w:tcPr>
            <w:tcW w:w="1548" w:type="dxa"/>
            <w:shd w:val="clear" w:color="auto" w:fill="C6C7C6" w:themeFill="text2"/>
            <w:tcMar>
              <w:left w:w="57" w:type="dxa"/>
              <w:right w:w="0" w:type="dxa"/>
            </w:tcMar>
          </w:tcPr>
          <w:p w14:paraId="2FC1F7D5" w14:textId="77777777" w:rsidR="00BB209D" w:rsidRPr="000206D0" w:rsidRDefault="00BB209D" w:rsidP="00CA2783">
            <w:r w:rsidRPr="000206D0">
              <w:t>Section</w:t>
            </w:r>
          </w:p>
        </w:tc>
      </w:tr>
      <w:tr w:rsidR="00BB209D" w:rsidRPr="000206D0" w14:paraId="1267807B" w14:textId="77777777" w:rsidTr="00BB209D">
        <w:trPr>
          <w:trHeight w:val="389"/>
        </w:trPr>
        <w:tc>
          <w:tcPr>
            <w:tcW w:w="1684" w:type="dxa"/>
            <w:tcMar>
              <w:left w:w="57" w:type="dxa"/>
              <w:right w:w="0" w:type="dxa"/>
            </w:tcMar>
          </w:tcPr>
          <w:p w14:paraId="19B8A77A" w14:textId="77777777" w:rsidR="00BB209D" w:rsidRPr="00237A33" w:rsidRDefault="00BB209D" w:rsidP="00CA2783">
            <w:pPr>
              <w:rPr>
                <w:szCs w:val="20"/>
              </w:rPr>
            </w:pPr>
            <w:r w:rsidRPr="00237A33">
              <w:rPr>
                <w:szCs w:val="20"/>
              </w:rPr>
              <w:t>REQUIRED</w:t>
            </w:r>
          </w:p>
        </w:tc>
        <w:tc>
          <w:tcPr>
            <w:tcW w:w="3896" w:type="dxa"/>
            <w:tcMar>
              <w:left w:w="57" w:type="dxa"/>
              <w:right w:w="0" w:type="dxa"/>
            </w:tcMar>
          </w:tcPr>
          <w:p w14:paraId="5BFDB99A" w14:textId="77777777" w:rsidR="00BB209D" w:rsidRPr="00237A33" w:rsidRDefault="00BB209D" w:rsidP="00CA2783">
            <w:pPr>
              <w:rPr>
                <w:szCs w:val="20"/>
              </w:rPr>
            </w:pPr>
            <w:r w:rsidRPr="00237A33">
              <w:rPr>
                <w:rFonts w:ascii="Times New Roman" w:hAnsi="Times New Roman" w:cs="Times New Roman"/>
                <w:szCs w:val="20"/>
              </w:rPr>
              <w:t>NCERT, Class 11  (Compulsory)</w:t>
            </w:r>
          </w:p>
        </w:tc>
        <w:tc>
          <w:tcPr>
            <w:tcW w:w="2131" w:type="dxa"/>
            <w:tcMar>
              <w:left w:w="57" w:type="dxa"/>
              <w:right w:w="0" w:type="dxa"/>
            </w:tcMar>
          </w:tcPr>
          <w:p w14:paraId="2FC63152" w14:textId="77777777" w:rsidR="00BB209D" w:rsidRPr="00237A33" w:rsidRDefault="00BB209D" w:rsidP="00CA2783">
            <w:pPr>
              <w:rPr>
                <w:szCs w:val="20"/>
              </w:rPr>
            </w:pPr>
            <w:r w:rsidRPr="00237A33">
              <w:rPr>
                <w:szCs w:val="20"/>
              </w:rPr>
              <w:t>9 – Mechanical Properties of Solids</w:t>
            </w:r>
          </w:p>
        </w:tc>
        <w:tc>
          <w:tcPr>
            <w:tcW w:w="1548" w:type="dxa"/>
            <w:tcMar>
              <w:left w:w="57" w:type="dxa"/>
              <w:right w:w="0" w:type="dxa"/>
            </w:tcMar>
          </w:tcPr>
          <w:p w14:paraId="615EF19A" w14:textId="6CFFE273" w:rsidR="00BB209D" w:rsidRPr="00237A33" w:rsidRDefault="00BB209D" w:rsidP="00BB209D">
            <w:pPr>
              <w:rPr>
                <w:szCs w:val="20"/>
              </w:rPr>
            </w:pPr>
            <w:r w:rsidRPr="00237A33">
              <w:rPr>
                <w:szCs w:val="20"/>
              </w:rPr>
              <w:t>9.6 and 9.7</w:t>
            </w:r>
          </w:p>
        </w:tc>
      </w:tr>
      <w:tr w:rsidR="00BB209D" w:rsidRPr="000206D0" w14:paraId="0C47619E" w14:textId="77777777" w:rsidTr="00BB209D">
        <w:trPr>
          <w:trHeight w:val="389"/>
        </w:trPr>
        <w:tc>
          <w:tcPr>
            <w:tcW w:w="1684" w:type="dxa"/>
            <w:tcMar>
              <w:left w:w="57" w:type="dxa"/>
              <w:right w:w="0" w:type="dxa"/>
            </w:tcMar>
          </w:tcPr>
          <w:p w14:paraId="27B8B8DD" w14:textId="77777777" w:rsidR="00BB209D" w:rsidRPr="00237A33" w:rsidRDefault="00BB209D" w:rsidP="00CA2783">
            <w:pPr>
              <w:rPr>
                <w:szCs w:val="20"/>
              </w:rPr>
            </w:pPr>
            <w:r w:rsidRPr="00237A33">
              <w:rPr>
                <w:szCs w:val="20"/>
              </w:rPr>
              <w:t>ADDITIONAL</w:t>
            </w:r>
          </w:p>
        </w:tc>
        <w:tc>
          <w:tcPr>
            <w:tcW w:w="3896" w:type="dxa"/>
            <w:tcMar>
              <w:left w:w="57" w:type="dxa"/>
              <w:right w:w="0" w:type="dxa"/>
            </w:tcMar>
          </w:tcPr>
          <w:p w14:paraId="7498C961" w14:textId="77777777" w:rsidR="00BB209D" w:rsidRPr="00237A33" w:rsidRDefault="00BB209D" w:rsidP="00CA2783">
            <w:pPr>
              <w:rPr>
                <w:rFonts w:ascii="Times New Roman" w:hAnsi="Times New Roman" w:cs="Times New Roman"/>
                <w:szCs w:val="20"/>
              </w:rPr>
            </w:pPr>
            <w:r w:rsidRPr="00237A33">
              <w:rPr>
                <w:rFonts w:ascii="Times New Roman" w:hAnsi="Times New Roman" w:cs="Times New Roman"/>
                <w:szCs w:val="20"/>
              </w:rPr>
              <w:t xml:space="preserve">Concepts of Physics – H. C. </w:t>
            </w:r>
            <w:proofErr w:type="spellStart"/>
            <w:r w:rsidRPr="00237A33">
              <w:rPr>
                <w:rFonts w:ascii="Times New Roman" w:hAnsi="Times New Roman" w:cs="Times New Roman"/>
                <w:szCs w:val="20"/>
              </w:rPr>
              <w:t>Verma</w:t>
            </w:r>
            <w:proofErr w:type="spellEnd"/>
            <w:r w:rsidRPr="00237A33">
              <w:rPr>
                <w:rFonts w:ascii="Times New Roman" w:hAnsi="Times New Roman" w:cs="Times New Roman"/>
                <w:szCs w:val="20"/>
              </w:rPr>
              <w:t>, Part - 1</w:t>
            </w:r>
          </w:p>
          <w:p w14:paraId="247278F0" w14:textId="77777777" w:rsidR="00BB209D" w:rsidRPr="00237A33" w:rsidRDefault="00BB209D" w:rsidP="00CA2783">
            <w:pPr>
              <w:rPr>
                <w:szCs w:val="20"/>
              </w:rPr>
            </w:pPr>
            <w:r w:rsidRPr="00237A33">
              <w:rPr>
                <w:rFonts w:ascii="Times New Roman" w:hAnsi="Times New Roman" w:cs="Times New Roman"/>
                <w:szCs w:val="20"/>
              </w:rPr>
              <w:t>(2013- Second reprint) (Optional)</w:t>
            </w:r>
          </w:p>
        </w:tc>
        <w:tc>
          <w:tcPr>
            <w:tcW w:w="2131" w:type="dxa"/>
            <w:tcMar>
              <w:left w:w="57" w:type="dxa"/>
              <w:right w:w="0" w:type="dxa"/>
            </w:tcMar>
          </w:tcPr>
          <w:p w14:paraId="56965BD7" w14:textId="77777777" w:rsidR="00BB209D" w:rsidRPr="00237A33" w:rsidRDefault="00BB209D" w:rsidP="00CA2783">
            <w:pPr>
              <w:rPr>
                <w:szCs w:val="20"/>
              </w:rPr>
            </w:pPr>
            <w:r w:rsidRPr="00237A33">
              <w:rPr>
                <w:rFonts w:ascii="Times New Roman" w:hAnsi="Times New Roman" w:cs="Times New Roman"/>
                <w:szCs w:val="20"/>
              </w:rPr>
              <w:t>14 - Some Mechanical Properties of Matter</w:t>
            </w:r>
          </w:p>
        </w:tc>
        <w:tc>
          <w:tcPr>
            <w:tcW w:w="1548" w:type="dxa"/>
            <w:tcMar>
              <w:left w:w="57" w:type="dxa"/>
              <w:right w:w="0" w:type="dxa"/>
            </w:tcMar>
          </w:tcPr>
          <w:p w14:paraId="614E19F9" w14:textId="748590B5" w:rsidR="00BB209D" w:rsidRPr="00237A33" w:rsidRDefault="00BB209D" w:rsidP="00CA2783">
            <w:pPr>
              <w:rPr>
                <w:szCs w:val="20"/>
              </w:rPr>
            </w:pPr>
            <w:r w:rsidRPr="00237A33">
              <w:rPr>
                <w:szCs w:val="20"/>
              </w:rPr>
              <w:t>14.7 and 14.8</w:t>
            </w:r>
          </w:p>
        </w:tc>
      </w:tr>
      <w:tr w:rsidR="00BB209D" w:rsidRPr="000206D0" w14:paraId="66691183" w14:textId="77777777" w:rsidTr="00BB209D">
        <w:trPr>
          <w:trHeight w:val="389"/>
        </w:trPr>
        <w:tc>
          <w:tcPr>
            <w:tcW w:w="1684" w:type="dxa"/>
            <w:tcMar>
              <w:left w:w="57" w:type="dxa"/>
              <w:right w:w="0" w:type="dxa"/>
            </w:tcMar>
          </w:tcPr>
          <w:p w14:paraId="29789D0D" w14:textId="77777777" w:rsidR="00BB209D" w:rsidRPr="00237A33" w:rsidRDefault="00BB209D" w:rsidP="00CA2783">
            <w:pPr>
              <w:rPr>
                <w:szCs w:val="20"/>
              </w:rPr>
            </w:pPr>
            <w:r w:rsidRPr="00237A33">
              <w:rPr>
                <w:szCs w:val="20"/>
              </w:rPr>
              <w:t>ADDITIONAL</w:t>
            </w:r>
          </w:p>
        </w:tc>
        <w:tc>
          <w:tcPr>
            <w:tcW w:w="3896" w:type="dxa"/>
            <w:tcMar>
              <w:left w:w="57" w:type="dxa"/>
              <w:right w:w="0" w:type="dxa"/>
            </w:tcMar>
          </w:tcPr>
          <w:p w14:paraId="132DCD79" w14:textId="11FFC20F" w:rsidR="00BB209D" w:rsidRPr="00237A33" w:rsidRDefault="00BB209D" w:rsidP="00CA2783">
            <w:pPr>
              <w:rPr>
                <w:szCs w:val="20"/>
              </w:rPr>
            </w:pPr>
            <w:r w:rsidRPr="00237A33">
              <w:rPr>
                <w:rFonts w:ascii="Times New Roman" w:hAnsi="Times New Roman" w:cs="Times New Roman"/>
                <w:szCs w:val="20"/>
              </w:rPr>
              <w:t>Fundamentals of Physics – Halliday, Resnick, Walker (6</w:t>
            </w:r>
            <w:r w:rsidRPr="00237A33">
              <w:rPr>
                <w:rFonts w:ascii="Times New Roman" w:hAnsi="Times New Roman" w:cs="Times New Roman"/>
                <w:szCs w:val="20"/>
                <w:vertAlign w:val="superscript"/>
              </w:rPr>
              <w:t>th</w:t>
            </w:r>
            <w:r w:rsidRPr="00237A33">
              <w:rPr>
                <w:rFonts w:ascii="Times New Roman" w:hAnsi="Times New Roman" w:cs="Times New Roman"/>
                <w:szCs w:val="20"/>
              </w:rPr>
              <w:t xml:space="preserve"> Edition)</w:t>
            </w:r>
            <w:r w:rsidR="000E63BD" w:rsidRPr="00237A33">
              <w:rPr>
                <w:rFonts w:ascii="Times New Roman" w:hAnsi="Times New Roman" w:cs="Times New Roman"/>
                <w:szCs w:val="20"/>
              </w:rPr>
              <w:t xml:space="preserve"> (Optional)</w:t>
            </w:r>
          </w:p>
        </w:tc>
        <w:tc>
          <w:tcPr>
            <w:tcW w:w="2131" w:type="dxa"/>
            <w:tcMar>
              <w:left w:w="57" w:type="dxa"/>
              <w:right w:w="0" w:type="dxa"/>
            </w:tcMar>
          </w:tcPr>
          <w:p w14:paraId="5F3054F3" w14:textId="77777777" w:rsidR="00BB209D" w:rsidRPr="00237A33" w:rsidRDefault="00BB209D" w:rsidP="00CA2783">
            <w:pPr>
              <w:rPr>
                <w:szCs w:val="20"/>
              </w:rPr>
            </w:pPr>
            <w:r w:rsidRPr="00237A33">
              <w:rPr>
                <w:rFonts w:ascii="Times New Roman" w:hAnsi="Times New Roman" w:cs="Times New Roman"/>
                <w:szCs w:val="20"/>
              </w:rPr>
              <w:t>13-  Equilibrium and Elasticity</w:t>
            </w:r>
          </w:p>
        </w:tc>
        <w:tc>
          <w:tcPr>
            <w:tcW w:w="1548" w:type="dxa"/>
            <w:tcMar>
              <w:left w:w="57" w:type="dxa"/>
              <w:right w:w="0" w:type="dxa"/>
            </w:tcMar>
          </w:tcPr>
          <w:p w14:paraId="5C37DEBE" w14:textId="77777777" w:rsidR="00BB209D" w:rsidRPr="00237A33" w:rsidRDefault="00BB209D" w:rsidP="00CA2783">
            <w:pPr>
              <w:rPr>
                <w:szCs w:val="20"/>
              </w:rPr>
            </w:pPr>
            <w:r w:rsidRPr="00237A33">
              <w:rPr>
                <w:szCs w:val="20"/>
              </w:rPr>
              <w:t>13.6</w:t>
            </w:r>
          </w:p>
        </w:tc>
      </w:tr>
      <w:tr w:rsidR="00BB209D" w:rsidRPr="000206D0" w14:paraId="11F181B2" w14:textId="77777777" w:rsidTr="00BB209D">
        <w:trPr>
          <w:trHeight w:val="389"/>
        </w:trPr>
        <w:tc>
          <w:tcPr>
            <w:tcW w:w="1684" w:type="dxa"/>
            <w:tcMar>
              <w:left w:w="57" w:type="dxa"/>
              <w:right w:w="0" w:type="dxa"/>
            </w:tcMar>
          </w:tcPr>
          <w:p w14:paraId="67D1BD68" w14:textId="77777777" w:rsidR="00BB209D" w:rsidRPr="00237A33" w:rsidRDefault="00BB209D" w:rsidP="00CA2783">
            <w:pPr>
              <w:rPr>
                <w:szCs w:val="20"/>
              </w:rPr>
            </w:pPr>
            <w:r w:rsidRPr="00237A33">
              <w:rPr>
                <w:szCs w:val="20"/>
              </w:rPr>
              <w:lastRenderedPageBreak/>
              <w:t>ADDITIONAL</w:t>
            </w:r>
          </w:p>
        </w:tc>
        <w:tc>
          <w:tcPr>
            <w:tcW w:w="3896" w:type="dxa"/>
            <w:tcMar>
              <w:left w:w="57" w:type="dxa"/>
              <w:right w:w="0" w:type="dxa"/>
            </w:tcMar>
          </w:tcPr>
          <w:p w14:paraId="745C316B" w14:textId="5B203FEC" w:rsidR="00BB209D" w:rsidRPr="00237A33" w:rsidRDefault="00BB209D" w:rsidP="00CA2783">
            <w:pPr>
              <w:rPr>
                <w:szCs w:val="20"/>
              </w:rPr>
            </w:pPr>
            <w:r w:rsidRPr="00237A33">
              <w:rPr>
                <w:szCs w:val="20"/>
              </w:rPr>
              <w:t>Maharashtra State Board Physics textbook Class 12. (2012)</w:t>
            </w:r>
            <w:r w:rsidR="000E63BD" w:rsidRPr="00237A33">
              <w:rPr>
                <w:szCs w:val="20"/>
              </w:rPr>
              <w:t xml:space="preserve"> (Optional)</w:t>
            </w:r>
          </w:p>
        </w:tc>
        <w:tc>
          <w:tcPr>
            <w:tcW w:w="2131" w:type="dxa"/>
            <w:tcMar>
              <w:left w:w="57" w:type="dxa"/>
              <w:right w:w="0" w:type="dxa"/>
            </w:tcMar>
          </w:tcPr>
          <w:p w14:paraId="0FE0D2A1" w14:textId="77777777" w:rsidR="00BB209D" w:rsidRPr="00237A33" w:rsidRDefault="00BB209D" w:rsidP="00CA2783">
            <w:pPr>
              <w:rPr>
                <w:szCs w:val="20"/>
              </w:rPr>
            </w:pPr>
            <w:r w:rsidRPr="00237A33">
              <w:rPr>
                <w:szCs w:val="20"/>
              </w:rPr>
              <w:t>5 – Elasticity</w:t>
            </w:r>
          </w:p>
        </w:tc>
        <w:tc>
          <w:tcPr>
            <w:tcW w:w="1548" w:type="dxa"/>
            <w:tcMar>
              <w:left w:w="57" w:type="dxa"/>
              <w:right w:w="0" w:type="dxa"/>
            </w:tcMar>
          </w:tcPr>
          <w:p w14:paraId="3EFD2E99" w14:textId="6B89395E" w:rsidR="00BB209D" w:rsidRPr="00237A33" w:rsidRDefault="00E67382" w:rsidP="00E67382">
            <w:pPr>
              <w:rPr>
                <w:szCs w:val="20"/>
              </w:rPr>
            </w:pPr>
            <w:r w:rsidRPr="00237A33">
              <w:rPr>
                <w:szCs w:val="20"/>
              </w:rPr>
              <w:t xml:space="preserve">5.4 and </w:t>
            </w:r>
            <w:r w:rsidR="00BB209D" w:rsidRPr="00237A33">
              <w:rPr>
                <w:szCs w:val="20"/>
              </w:rPr>
              <w:t xml:space="preserve"> 5.6 </w:t>
            </w:r>
            <w:r w:rsidRPr="00237A33">
              <w:rPr>
                <w:szCs w:val="20"/>
              </w:rPr>
              <w:t xml:space="preserve">to 5.10 </w:t>
            </w:r>
          </w:p>
        </w:tc>
      </w:tr>
    </w:tbl>
    <w:p w14:paraId="187B7C6B" w14:textId="1DC690E5" w:rsidR="00BB209D" w:rsidRDefault="00542404" w:rsidP="00556244">
      <w:pPr>
        <w:pStyle w:val="Heading4"/>
      </w:pPr>
      <w:bookmarkStart w:id="86" w:name="_Toc399512845"/>
      <w:bookmarkStart w:id="87" w:name="_Toc383087856"/>
      <w:r>
        <w:t>Pre-Reading (TORSION)</w:t>
      </w:r>
      <w:bookmarkEnd w:id="86"/>
    </w:p>
    <w:p w14:paraId="06484688" w14:textId="36508791" w:rsidR="00542404" w:rsidRDefault="00542404" w:rsidP="00542404">
      <w:pPr>
        <w:rPr>
          <w:rFonts w:asciiTheme="minorHAnsi" w:hAnsiTheme="minorHAnsi"/>
          <w:sz w:val="24"/>
        </w:rPr>
      </w:pPr>
      <w:r w:rsidRPr="00542404">
        <w:rPr>
          <w:rFonts w:asciiTheme="minorHAnsi" w:hAnsiTheme="minorHAnsi"/>
          <w:sz w:val="24"/>
        </w:rPr>
        <w:t xml:space="preserve">Torsion is a variation of </w:t>
      </w:r>
      <w:r>
        <w:rPr>
          <w:rFonts w:asciiTheme="minorHAnsi" w:hAnsiTheme="minorHAnsi"/>
          <w:sz w:val="24"/>
        </w:rPr>
        <w:t>pure shear, wherein a structure is</w:t>
      </w:r>
      <w:r w:rsidRPr="00542404">
        <w:rPr>
          <w:rFonts w:asciiTheme="minorHAnsi" w:hAnsiTheme="minorHAnsi"/>
          <w:sz w:val="24"/>
        </w:rPr>
        <w:t xml:space="preserve"> twisted in</w:t>
      </w:r>
      <w:r>
        <w:rPr>
          <w:rFonts w:asciiTheme="minorHAnsi" w:hAnsiTheme="minorHAnsi"/>
          <w:sz w:val="24"/>
        </w:rPr>
        <w:t xml:space="preserve"> the manner as shown in the figure below</w:t>
      </w:r>
      <w:r w:rsidRPr="00542404">
        <w:rPr>
          <w:rFonts w:asciiTheme="minorHAnsi" w:hAnsiTheme="minorHAnsi"/>
          <w:sz w:val="24"/>
        </w:rPr>
        <w:t xml:space="preserve">; torsional forces produce a rotational motion about the longitudinal axis of one end </w:t>
      </w:r>
      <w:r>
        <w:rPr>
          <w:rFonts w:asciiTheme="minorHAnsi" w:hAnsiTheme="minorHAnsi"/>
          <w:sz w:val="24"/>
        </w:rPr>
        <w:t>r</w:t>
      </w:r>
      <w:r w:rsidRPr="00542404">
        <w:rPr>
          <w:rFonts w:asciiTheme="minorHAnsi" w:hAnsiTheme="minorHAnsi"/>
          <w:sz w:val="24"/>
        </w:rPr>
        <w:t>elative to the other end. Examples of torsion are found for machine axles and drive shafts.</w:t>
      </w:r>
      <w:r>
        <w:rPr>
          <w:rFonts w:asciiTheme="minorHAnsi" w:hAnsiTheme="minorHAnsi"/>
          <w:sz w:val="24"/>
        </w:rPr>
        <w:t xml:space="preserve"> </w:t>
      </w:r>
      <w:r w:rsidRPr="00542404">
        <w:rPr>
          <w:rFonts w:asciiTheme="minorHAnsi" w:hAnsiTheme="minorHAnsi"/>
          <w:sz w:val="24"/>
        </w:rPr>
        <w:t xml:space="preserve">A shear stress is a function of the applied torque T, whereas shear strain is related to the angle of twist, </w:t>
      </w:r>
      <w:r>
        <w:rPr>
          <w:rFonts w:asciiTheme="minorHAnsi" w:hAnsiTheme="minorHAnsi"/>
          <w:sz w:val="24"/>
        </w:rPr>
        <w:t>see figure</w:t>
      </w:r>
      <w:r w:rsidRPr="00542404">
        <w:rPr>
          <w:rFonts w:asciiTheme="minorHAnsi" w:hAnsiTheme="minorHAnsi"/>
          <w:sz w:val="24"/>
        </w:rPr>
        <w:t>.</w:t>
      </w:r>
    </w:p>
    <w:p w14:paraId="285B2B69" w14:textId="56D83621" w:rsidR="00EB69A2" w:rsidRDefault="00EB69A2" w:rsidP="00542404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For a bar</w:t>
      </w:r>
      <w:r w:rsidR="00E74B31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fixed at one end the restoring torque </w:t>
      </w:r>
      <w:r w:rsidR="00E74B31">
        <w:rPr>
          <w:rFonts w:asciiTheme="minorHAnsi" w:hAnsiTheme="minorHAnsi"/>
          <w:sz w:val="24"/>
        </w:rPr>
        <w:t xml:space="preserve">is </w:t>
      </w:r>
      <w:r>
        <w:rPr>
          <w:rFonts w:asciiTheme="minorHAnsi" w:hAnsiTheme="minorHAnsi"/>
          <w:sz w:val="24"/>
        </w:rPr>
        <w:t>given as,</w:t>
      </w:r>
      <w:r w:rsidR="00A92316" w:rsidRPr="00A9231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92316">
        <w:rPr>
          <w:rFonts w:asciiTheme="minorHAnsi" w:hAnsiTheme="minorHAnsi"/>
          <w:noProof/>
          <w:sz w:val="24"/>
          <w:lang w:val="en-IN" w:eastAsia="en-IN"/>
        </w:rPr>
        <w:drawing>
          <wp:anchor distT="0" distB="0" distL="114300" distR="114300" simplePos="0" relativeHeight="251741184" behindDoc="0" locked="0" layoutInCell="1" allowOverlap="1" wp14:anchorId="19034554" wp14:editId="3ECB7C26">
            <wp:simplePos x="0" y="0"/>
            <wp:positionH relativeFrom="column">
              <wp:posOffset>3742055</wp:posOffset>
            </wp:positionH>
            <wp:positionV relativeFrom="paragraph">
              <wp:posOffset>-2540</wp:posOffset>
            </wp:positionV>
            <wp:extent cx="1945640" cy="1956435"/>
            <wp:effectExtent l="0" t="0" r="0" b="5715"/>
            <wp:wrapSquare wrapText="bothSides"/>
            <wp:docPr id="5" name="Picture 5" descr="C:\Users\Pritesh-PC\Desktop\P8 Module Version 4\Images-prabhakar\mumbai 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tesh-PC\Desktop\P8 Module Version 4\Images-prabhakar\mumbai 1_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DB9F6" w14:textId="2CCBED2D" w:rsidR="00EB69A2" w:rsidRPr="00EB69A2" w:rsidRDefault="00EB69A2" w:rsidP="00542404">
      <w:pPr>
        <w:rPr>
          <w:rFonts w:asciiTheme="minorHAnsi" w:hAnsiTheme="minorHAnsi"/>
          <w:sz w:val="24"/>
        </w:rPr>
      </w:pPr>
      <w:commentRangeStart w:id="88"/>
      <m:oMathPara>
        <m:oMathParaPr>
          <m:jc m:val="left"/>
        </m:oMathParaPr>
        <m:oMath>
          <m:r>
            <w:rPr>
              <w:sz w:val="24"/>
            </w:rPr>
            <m:t>τ=</m:t>
          </m:r>
          <m:f>
            <m:fPr>
              <m:ctrlPr>
                <w:rPr>
                  <w:i/>
                  <w:sz w:val="24"/>
                </w:rPr>
              </m:ctrlPr>
            </m:fPr>
            <m:num>
              <m:r>
                <w:rPr>
                  <w:sz w:val="24"/>
                </w:rPr>
                <m:t>1</m:t>
              </m:r>
            </m:num>
            <m:den>
              <m:r>
                <w:rPr>
                  <w:sz w:val="24"/>
                </w:rPr>
                <m:t>2</m:t>
              </m:r>
            </m:den>
          </m:f>
          <m:f>
            <m:fPr>
              <m:ctrlPr>
                <w:rPr>
                  <w:i/>
                  <w:sz w:val="24"/>
                </w:rPr>
              </m:ctrlPr>
            </m:fPr>
            <m:num>
              <m:r>
                <w:rPr>
                  <w:sz w:val="24"/>
                </w:rPr>
                <m:t>πη</m:t>
              </m:r>
              <m:sSup>
                <m:sSupPr>
                  <m:ctrlPr>
                    <w:rPr>
                      <w:i/>
                      <w:sz w:val="24"/>
                    </w:rPr>
                  </m:ctrlPr>
                </m:sSupPr>
                <m:e>
                  <m:r>
                    <w:rPr>
                      <w:sz w:val="24"/>
                    </w:rPr>
                    <m:t>r</m:t>
                  </m:r>
                </m:e>
                <m:sup>
                  <m:r>
                    <w:rPr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sz w:val="24"/>
                </w:rPr>
                <m:t>l</m:t>
              </m:r>
            </m:den>
          </m:f>
          <m:r>
            <w:rPr>
              <w:sz w:val="24"/>
            </w:rPr>
            <m:t>θ</m:t>
          </m:r>
          <w:commentRangeEnd w:id="88"/>
          <m:r>
            <m:rPr>
              <m:sty m:val="p"/>
            </m:rPr>
            <w:rPr>
              <w:rStyle w:val="CommentReference"/>
            </w:rPr>
            <w:commentReference w:id="88"/>
          </m:r>
        </m:oMath>
      </m:oMathPara>
    </w:p>
    <w:p w14:paraId="71CFAA43" w14:textId="5CEA4BF0" w:rsidR="00EB69A2" w:rsidRPr="00EB69A2" w:rsidRDefault="00EB69A2" w:rsidP="00542404">
      <w:pPr>
        <w:rPr>
          <w:rFonts w:asciiTheme="minorHAnsi" w:hAnsiTheme="minorHAnsi"/>
          <w:sz w:val="24"/>
        </w:rPr>
      </w:pPr>
      <w:r w:rsidRPr="00EB69A2">
        <w:rPr>
          <w:rFonts w:asciiTheme="minorHAnsi" w:hAnsiTheme="minorHAnsi"/>
          <w:sz w:val="24"/>
        </w:rPr>
        <w:t>Where,</w:t>
      </w:r>
    </w:p>
    <w:p w14:paraId="46C3B457" w14:textId="276A431A" w:rsidR="00EB69A2" w:rsidRPr="00EB69A2" w:rsidRDefault="00EB69A2" w:rsidP="00542404">
      <w:pPr>
        <w:rPr>
          <w:rFonts w:asciiTheme="minorHAnsi" w:hAnsiTheme="minorHAnsi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sz w:val="24"/>
            </w:rPr>
            <m:t>η=is the modulus of rigidity</m:t>
          </m:r>
        </m:oMath>
      </m:oMathPara>
    </w:p>
    <w:p w14:paraId="31D0A440" w14:textId="21CB5964" w:rsidR="00EB69A2" w:rsidRPr="00EB69A2" w:rsidRDefault="00EB69A2" w:rsidP="00542404">
      <w:pPr>
        <w:rPr>
          <w:rFonts w:asciiTheme="minorHAnsi" w:hAnsiTheme="minorHAnsi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sz w:val="24"/>
            </w:rPr>
            <m:t>r=radius of the cylinder</m:t>
          </m:r>
        </m:oMath>
      </m:oMathPara>
    </w:p>
    <w:p w14:paraId="64F1421D" w14:textId="77777777" w:rsidR="00EB69A2" w:rsidRPr="00EB69A2" w:rsidRDefault="00EB69A2" w:rsidP="00542404">
      <w:pPr>
        <w:rPr>
          <w:rFonts w:asciiTheme="minorHAnsi" w:hAnsiTheme="minorHAnsi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sz w:val="24"/>
            </w:rPr>
            <m:t>l=length of the cylinder</m:t>
          </m:r>
        </m:oMath>
      </m:oMathPara>
    </w:p>
    <w:p w14:paraId="65B17196" w14:textId="16823585" w:rsidR="00542404" w:rsidRPr="00EB69A2" w:rsidRDefault="00EB69A2" w:rsidP="00542404">
      <w:pPr>
        <w:rPr>
          <w:rFonts w:asciiTheme="minorHAnsi" w:hAnsiTheme="minorHAnsi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sz w:val="24"/>
            </w:rPr>
            <m:t>θ=angle through which the rod is twisted</m:t>
          </m:r>
        </m:oMath>
      </m:oMathPara>
    </w:p>
    <w:p w14:paraId="6252EFEE" w14:textId="77777777" w:rsidR="00542404" w:rsidRPr="00542404" w:rsidRDefault="00542404" w:rsidP="00542404"/>
    <w:p w14:paraId="4DB37D7F" w14:textId="35D8FB4F" w:rsidR="00851289" w:rsidRDefault="00D62ABE" w:rsidP="0012664C">
      <w:pPr>
        <w:pStyle w:val="Heading4"/>
        <w:rPr>
          <w:rFonts w:asciiTheme="majorHAnsi" w:hAnsiTheme="majorHAnsi"/>
        </w:rPr>
      </w:pPr>
      <w:bookmarkStart w:id="89" w:name="_Toc399512846"/>
      <w:commentRangeStart w:id="90"/>
      <w:r>
        <w:t>Pre</w:t>
      </w:r>
      <w:r w:rsidR="00851289">
        <w:t xml:space="preserve"> </w:t>
      </w:r>
      <w:r>
        <w:t>-</w:t>
      </w:r>
      <w:r w:rsidR="00851289">
        <w:t xml:space="preserve"> </w:t>
      </w:r>
      <w:r>
        <w:t xml:space="preserve">reading </w:t>
      </w:r>
      <w:r w:rsidR="00245716">
        <w:t>EXERCISE</w:t>
      </w:r>
      <w:commentRangeEnd w:id="90"/>
      <w:r w:rsidR="006E6D4E">
        <w:rPr>
          <w:rStyle w:val="CommentReference"/>
          <w:b w:val="0"/>
          <w:caps w:val="0"/>
          <w:color w:val="auto"/>
        </w:rPr>
        <w:commentReference w:id="90"/>
      </w:r>
      <w:r w:rsidR="00245716">
        <w:t xml:space="preserve"> (</w:t>
      </w:r>
      <w:commentRangeStart w:id="91"/>
      <w:r w:rsidR="002D4E0E">
        <w:t>10</w:t>
      </w:r>
      <w:r w:rsidR="00F3514D">
        <w:t xml:space="preserve"> mins </w:t>
      </w:r>
      <w:commentRangeEnd w:id="91"/>
      <w:r w:rsidR="006E6D4E">
        <w:rPr>
          <w:rStyle w:val="CommentReference"/>
          <w:b w:val="0"/>
          <w:caps w:val="0"/>
          <w:color w:val="auto"/>
        </w:rPr>
        <w:commentReference w:id="91"/>
      </w:r>
      <w:r w:rsidR="002D4E0E">
        <w:t>+ 5</w:t>
      </w:r>
      <w:r w:rsidR="00245716">
        <w:t xml:space="preserve"> </w:t>
      </w:r>
      <w:r w:rsidR="00992F1E" w:rsidRPr="000206D0">
        <w:t>mins</w:t>
      </w:r>
      <w:r w:rsidR="00B40BF2">
        <w:t xml:space="preserve"> GD</w:t>
      </w:r>
      <w:r w:rsidR="00992F1E" w:rsidRPr="000206D0">
        <w:t>)</w:t>
      </w:r>
      <w:bookmarkEnd w:id="87"/>
      <w:bookmarkEnd w:id="89"/>
    </w:p>
    <w:p w14:paraId="1A45D12F" w14:textId="77777777" w:rsidR="00851289" w:rsidRDefault="00851289" w:rsidP="00DD17EC">
      <w:pPr>
        <w:pStyle w:val="ListParagraph"/>
        <w:numPr>
          <w:ilvl w:val="0"/>
          <w:numId w:val="35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>On stretching a wire. the elastic energy stored per unit volume is</w:t>
      </w:r>
    </w:p>
    <w:p w14:paraId="0376BED0" w14:textId="77777777" w:rsidR="00851289" w:rsidRDefault="00851289" w:rsidP="00DD17EC">
      <w:pPr>
        <w:pStyle w:val="ListParagraph"/>
        <w:numPr>
          <w:ilvl w:val="0"/>
          <w:numId w:val="57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m:oMath>
        <m:r>
          <w:rPr>
            <w:sz w:val="24"/>
          </w:rPr>
          <m:t>F</m:t>
        </m:r>
        <m:r>
          <m:rPr>
            <m:sty m:val="p"/>
          </m:rPr>
          <w:rPr>
            <w:sz w:val="24"/>
          </w:rPr>
          <m:t>Δ</m:t>
        </m:r>
        <m:r>
          <w:rPr>
            <w:sz w:val="24"/>
          </w:rPr>
          <m:t>l/2AL</m:t>
        </m:r>
      </m:oMath>
      <w:r w:rsidRPr="0044124A">
        <w:rPr>
          <w:b/>
          <w:sz w:val="24"/>
        </w:rPr>
        <w:tab/>
      </w:r>
      <w:r>
        <w:rPr>
          <w:sz w:val="24"/>
        </w:rPr>
        <w:tab/>
        <w:t>b.    FA/2L</w:t>
      </w:r>
      <w:r>
        <w:rPr>
          <w:sz w:val="24"/>
        </w:rPr>
        <w:tab/>
      </w:r>
      <w:r>
        <w:rPr>
          <w:sz w:val="24"/>
        </w:rPr>
        <w:tab/>
        <w:t>c.    FL/2A</w:t>
      </w:r>
      <w:r>
        <w:rPr>
          <w:sz w:val="24"/>
        </w:rPr>
        <w:tab/>
      </w:r>
      <w:r>
        <w:rPr>
          <w:sz w:val="24"/>
        </w:rPr>
        <w:tab/>
        <w:t>d.    FL/2</w:t>
      </w:r>
    </w:p>
    <w:p w14:paraId="7D82D0A8" w14:textId="2AEF3535" w:rsidR="00851289" w:rsidRDefault="00851289" w:rsidP="00851289">
      <w:pPr>
        <w:pStyle w:val="ListParagraph"/>
        <w:numPr>
          <w:ilvl w:val="0"/>
          <w:numId w:val="0"/>
        </w:numPr>
        <w:ind w:left="360"/>
        <w:rPr>
          <w:sz w:val="24"/>
        </w:rPr>
      </w:pPr>
    </w:p>
    <w:p w14:paraId="288C0D9C" w14:textId="77777777" w:rsidR="0003460C" w:rsidRPr="00BE7ADA" w:rsidRDefault="0003460C" w:rsidP="00DD17EC">
      <w:pPr>
        <w:pStyle w:val="ListParagraph"/>
        <w:numPr>
          <w:ilvl w:val="0"/>
          <w:numId w:val="35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The compressibility of water is  </w:t>
      </w:r>
      <m:oMath>
        <m:r>
          <m:rPr>
            <m:sty m:val="p"/>
          </m:rPr>
          <w:rPr>
            <w:sz w:val="24"/>
          </w:rPr>
          <m:t>4×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-5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 per unit atmospheric pressure. The decrease in volume of </w:t>
      </w:r>
      <m:oMath>
        <m:r>
          <m:rPr>
            <m:sty m:val="p"/>
          </m:rPr>
          <w:rPr>
            <w:sz w:val="24"/>
          </w:rPr>
          <m:t>100 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3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 of water under a pressure of 100 atmospheres will be :</w:t>
      </w:r>
    </w:p>
    <w:p w14:paraId="1FF2E77D" w14:textId="77777777" w:rsidR="0003460C" w:rsidRPr="00BE7ADA" w:rsidRDefault="0003460C" w:rsidP="00DD17EC">
      <w:pPr>
        <w:pStyle w:val="ListParagraph"/>
        <w:numPr>
          <w:ilvl w:val="0"/>
          <w:numId w:val="31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0.4 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3</m:t>
            </m:r>
          </m:sup>
        </m:sSup>
      </m:oMath>
      <w:r w:rsidRPr="00BE7ADA">
        <w:rPr>
          <w:rFonts w:asciiTheme="minorHAnsi" w:hAnsiTheme="minorHAnsi"/>
          <w:sz w:val="24"/>
        </w:rPr>
        <w:tab/>
      </w:r>
      <w:proofErr w:type="gramStart"/>
      <w:r w:rsidRPr="00BE7ADA">
        <w:rPr>
          <w:rFonts w:asciiTheme="minorHAnsi" w:hAnsiTheme="minorHAnsi"/>
          <w:sz w:val="24"/>
        </w:rPr>
        <w:t>b</w:t>
      </w:r>
      <w:proofErr w:type="gramEnd"/>
      <w:r w:rsidRPr="00BE7ADA">
        <w:rPr>
          <w:rFonts w:asciiTheme="minorHAnsi" w:hAnsiTheme="minorHAnsi"/>
          <w:sz w:val="24"/>
        </w:rPr>
        <w:t xml:space="preserve">.    </w:t>
      </w:r>
      <m:oMath>
        <m:r>
          <m:rPr>
            <m:sty m:val="p"/>
          </m:rPr>
          <w:rPr>
            <w:sz w:val="24"/>
          </w:rPr>
          <m:t>4×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-5</m:t>
            </m:r>
          </m:sup>
        </m:sSup>
        <m:r>
          <m:rPr>
            <m:sty m:val="p"/>
          </m:rPr>
          <w:rPr>
            <w:sz w:val="24"/>
          </w:rPr>
          <m:t xml:space="preserve"> 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3</m:t>
            </m:r>
          </m:sup>
        </m:sSup>
      </m:oMath>
      <w:r w:rsidRPr="00BE7ADA">
        <w:rPr>
          <w:rFonts w:asciiTheme="minorHAnsi" w:hAnsiTheme="minorHAnsi"/>
          <w:sz w:val="24"/>
        </w:rPr>
        <w:tab/>
        <w:t xml:space="preserve">c.    </w:t>
      </w:r>
      <m:oMath>
        <m:r>
          <m:rPr>
            <m:sty m:val="p"/>
          </m:rPr>
          <w:rPr>
            <w:sz w:val="24"/>
          </w:rPr>
          <m:t>0.025 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3</m:t>
            </m:r>
          </m:sup>
        </m:sSup>
      </m:oMath>
      <w:r w:rsidRPr="00BE7ADA">
        <w:rPr>
          <w:rFonts w:asciiTheme="minorHAnsi" w:hAnsiTheme="minorHAnsi"/>
          <w:sz w:val="24"/>
        </w:rPr>
        <w:tab/>
        <w:t xml:space="preserve">d.    </w:t>
      </w:r>
      <m:oMath>
        <m:r>
          <m:rPr>
            <m:sty m:val="p"/>
          </m:rPr>
          <w:rPr>
            <w:sz w:val="24"/>
          </w:rPr>
          <m:t>0.04 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3</m:t>
            </m:r>
          </m:sup>
        </m:sSup>
      </m:oMath>
    </w:p>
    <w:p w14:paraId="44A75F05" w14:textId="77777777" w:rsidR="0003460C" w:rsidRPr="00BE7ADA" w:rsidRDefault="0003460C" w:rsidP="0003460C">
      <w:pPr>
        <w:pStyle w:val="ListParagraph"/>
        <w:numPr>
          <w:ilvl w:val="0"/>
          <w:numId w:val="0"/>
        </w:numPr>
        <w:spacing w:after="0" w:line="240" w:lineRule="auto"/>
        <w:rPr>
          <w:rFonts w:asciiTheme="minorHAnsi" w:hAnsiTheme="minorHAnsi"/>
          <w:sz w:val="24"/>
        </w:rPr>
      </w:pPr>
    </w:p>
    <w:p w14:paraId="15A2B069" w14:textId="5F6FA245" w:rsidR="00DD4B9A" w:rsidRDefault="00DD4B9A" w:rsidP="00631576">
      <w:pPr>
        <w:pStyle w:val="QuestionList"/>
        <w:numPr>
          <w:ilvl w:val="0"/>
          <w:numId w:val="0"/>
        </w:numPr>
        <w:ind w:left="567" w:hanging="567"/>
        <w:jc w:val="left"/>
      </w:pPr>
    </w:p>
    <w:p w14:paraId="1D56671E" w14:textId="77777777" w:rsidR="009D7C1C" w:rsidRPr="0072358D" w:rsidRDefault="004F6A4C" w:rsidP="00556244">
      <w:pPr>
        <w:pStyle w:val="Heading5"/>
      </w:pPr>
      <w:r w:rsidRPr="0072358D">
        <w:t>self assessment</w:t>
      </w:r>
      <w:r w:rsidR="009D7C1C" w:rsidRPr="009D7C1C">
        <w:t xml:space="preserve"> </w:t>
      </w:r>
    </w:p>
    <w:tbl>
      <w:tblPr>
        <w:tblStyle w:val="TableGrid"/>
        <w:tblW w:w="9259" w:type="dxa"/>
        <w:tblLayout w:type="fixed"/>
        <w:tblLook w:val="04A0" w:firstRow="1" w:lastRow="0" w:firstColumn="1" w:lastColumn="0" w:noHBand="0" w:noVBand="1"/>
      </w:tblPr>
      <w:tblGrid>
        <w:gridCol w:w="1519"/>
        <w:gridCol w:w="1643"/>
        <w:gridCol w:w="1877"/>
        <w:gridCol w:w="2110"/>
        <w:gridCol w:w="2110"/>
      </w:tblGrid>
      <w:tr w:rsidR="009D7C1C" w:rsidRPr="0072358D" w14:paraId="2CAC7E17" w14:textId="77777777" w:rsidTr="00D63F5F">
        <w:trPr>
          <w:trHeight w:val="556"/>
        </w:trPr>
        <w:tc>
          <w:tcPr>
            <w:tcW w:w="1519" w:type="dxa"/>
            <w:shd w:val="clear" w:color="auto" w:fill="C6C7C6" w:themeFill="text2"/>
            <w:tcMar>
              <w:left w:w="28" w:type="dxa"/>
              <w:right w:w="0" w:type="dxa"/>
            </w:tcMar>
            <w:vAlign w:val="center"/>
          </w:tcPr>
          <w:p w14:paraId="16BE9B81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Total  Qs.</w:t>
            </w:r>
          </w:p>
        </w:tc>
        <w:tc>
          <w:tcPr>
            <w:tcW w:w="1643" w:type="dxa"/>
            <w:shd w:val="clear" w:color="auto" w:fill="C6C7C6" w:themeFill="text2"/>
            <w:vAlign w:val="center"/>
          </w:tcPr>
          <w:p w14:paraId="296060C8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877" w:type="dxa"/>
            <w:shd w:val="clear" w:color="auto" w:fill="C6C7C6" w:themeFill="text2"/>
            <w:tcMar>
              <w:left w:w="28" w:type="dxa"/>
              <w:right w:w="0" w:type="dxa"/>
            </w:tcMar>
            <w:vAlign w:val="center"/>
          </w:tcPr>
          <w:p w14:paraId="716DA5FB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Correctly solved</w:t>
            </w:r>
          </w:p>
        </w:tc>
        <w:tc>
          <w:tcPr>
            <w:tcW w:w="2110" w:type="dxa"/>
            <w:shd w:val="clear" w:color="auto" w:fill="C6C7C6" w:themeFill="text2"/>
            <w:vAlign w:val="center"/>
          </w:tcPr>
          <w:p w14:paraId="16857969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Attempted</w:t>
            </w:r>
          </w:p>
        </w:tc>
        <w:tc>
          <w:tcPr>
            <w:tcW w:w="2110" w:type="dxa"/>
            <w:shd w:val="clear" w:color="auto" w:fill="C6C7C6" w:themeFill="text2"/>
            <w:vAlign w:val="center"/>
          </w:tcPr>
          <w:p w14:paraId="198F61ED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Not Attempted</w:t>
            </w:r>
          </w:p>
        </w:tc>
      </w:tr>
      <w:tr w:rsidR="009D7C1C" w:rsidRPr="0072358D" w14:paraId="6B0C2E37" w14:textId="77777777" w:rsidTr="00D63F5F">
        <w:trPr>
          <w:trHeight w:val="556"/>
        </w:trPr>
        <w:tc>
          <w:tcPr>
            <w:tcW w:w="1519" w:type="dxa"/>
            <w:vMerge w:val="restart"/>
            <w:tcMar>
              <w:left w:w="28" w:type="dxa"/>
              <w:right w:w="0" w:type="dxa"/>
            </w:tcMar>
            <w:vAlign w:val="center"/>
          </w:tcPr>
          <w:p w14:paraId="706E0CA6" w14:textId="7AE0D399" w:rsidR="009D7C1C" w:rsidRPr="0072358D" w:rsidRDefault="002B13A3" w:rsidP="00D63F5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643" w:type="dxa"/>
            <w:vAlign w:val="center"/>
          </w:tcPr>
          <w:p w14:paraId="48E82368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Individually</w:t>
            </w:r>
          </w:p>
        </w:tc>
        <w:tc>
          <w:tcPr>
            <w:tcW w:w="1877" w:type="dxa"/>
            <w:tcMar>
              <w:left w:w="28" w:type="dxa"/>
              <w:right w:w="0" w:type="dxa"/>
            </w:tcMar>
            <w:vAlign w:val="center"/>
          </w:tcPr>
          <w:p w14:paraId="0CA3243A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110" w:type="dxa"/>
            <w:vAlign w:val="center"/>
          </w:tcPr>
          <w:p w14:paraId="69B17792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110" w:type="dxa"/>
            <w:vAlign w:val="center"/>
          </w:tcPr>
          <w:p w14:paraId="58450636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</w:p>
        </w:tc>
      </w:tr>
      <w:tr w:rsidR="009D7C1C" w:rsidRPr="0072358D" w14:paraId="277FB440" w14:textId="77777777" w:rsidTr="00D63F5F">
        <w:trPr>
          <w:trHeight w:val="556"/>
        </w:trPr>
        <w:tc>
          <w:tcPr>
            <w:tcW w:w="1519" w:type="dxa"/>
            <w:vMerge/>
            <w:tcMar>
              <w:left w:w="28" w:type="dxa"/>
              <w:right w:w="0" w:type="dxa"/>
            </w:tcMar>
            <w:vAlign w:val="center"/>
          </w:tcPr>
          <w:p w14:paraId="4D55E3B3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643" w:type="dxa"/>
            <w:vAlign w:val="center"/>
          </w:tcPr>
          <w:p w14:paraId="730D1D45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  <w:r w:rsidRPr="0072358D">
              <w:rPr>
                <w:color w:val="000000" w:themeColor="text1"/>
              </w:rPr>
              <w:t>After GD</w:t>
            </w:r>
          </w:p>
        </w:tc>
        <w:tc>
          <w:tcPr>
            <w:tcW w:w="1877" w:type="dxa"/>
            <w:tcMar>
              <w:left w:w="28" w:type="dxa"/>
              <w:right w:w="0" w:type="dxa"/>
            </w:tcMar>
            <w:vAlign w:val="center"/>
          </w:tcPr>
          <w:p w14:paraId="5928D8B3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110" w:type="dxa"/>
            <w:vAlign w:val="center"/>
          </w:tcPr>
          <w:p w14:paraId="0F0E35F4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110" w:type="dxa"/>
            <w:vAlign w:val="center"/>
          </w:tcPr>
          <w:p w14:paraId="2F388CD6" w14:textId="77777777" w:rsidR="009D7C1C" w:rsidRPr="0072358D" w:rsidRDefault="009D7C1C" w:rsidP="00D63F5F">
            <w:pPr>
              <w:pStyle w:val="Tabletext"/>
              <w:rPr>
                <w:color w:val="000000" w:themeColor="text1"/>
              </w:rPr>
            </w:pPr>
          </w:p>
        </w:tc>
      </w:tr>
    </w:tbl>
    <w:p w14:paraId="58CFFFFA" w14:textId="77777777" w:rsidR="00CB0EE8" w:rsidRDefault="00CB0EE8" w:rsidP="00CB0EE8">
      <w:bookmarkStart w:id="92" w:name="_Toc383087857"/>
    </w:p>
    <w:p w14:paraId="3E9C0E42" w14:textId="77777777" w:rsidR="00CB0EE8" w:rsidRPr="00CB0EE8" w:rsidRDefault="00CB0EE8" w:rsidP="00CB0EE8"/>
    <w:p w14:paraId="5DB58A12" w14:textId="4374E432" w:rsidR="00992F1E" w:rsidRDefault="0080382F" w:rsidP="00556244">
      <w:pPr>
        <w:pStyle w:val="Heading4"/>
      </w:pPr>
      <w:bookmarkStart w:id="93" w:name="_Toc399512847"/>
      <w:r>
        <w:t>In</w:t>
      </w:r>
      <w:r w:rsidR="008C49C0">
        <w:t>-c</w:t>
      </w:r>
      <w:r>
        <w:t>lass</w:t>
      </w:r>
      <w:r w:rsidR="00992F1E" w:rsidRPr="000206D0">
        <w:t xml:space="preserve"> E</w:t>
      </w:r>
      <w:r>
        <w:t>xercise</w:t>
      </w:r>
      <w:r w:rsidR="00992F1E" w:rsidRPr="000206D0">
        <w:t xml:space="preserve"> </w:t>
      </w:r>
      <w:r w:rsidR="00A86098">
        <w:t>(6</w:t>
      </w:r>
      <w:r w:rsidR="00653A82">
        <w:t>0</w:t>
      </w:r>
      <w:r w:rsidR="00992F1E" w:rsidRPr="000206D0">
        <w:t xml:space="preserve"> mins</w:t>
      </w:r>
      <w:r w:rsidR="00A86098">
        <w:t xml:space="preserve"> + 20</w:t>
      </w:r>
      <w:r w:rsidR="00F85628">
        <w:t xml:space="preserve"> mins GD</w:t>
      </w:r>
      <w:r w:rsidR="00992F1E" w:rsidRPr="000206D0">
        <w:t>)</w:t>
      </w:r>
      <w:bookmarkEnd w:id="92"/>
      <w:bookmarkEnd w:id="93"/>
    </w:p>
    <w:p w14:paraId="7534D009" w14:textId="061DE5E1" w:rsidR="00012B31" w:rsidRPr="00B27AD1" w:rsidRDefault="00012B31" w:rsidP="00012B31">
      <w:pPr>
        <w:rPr>
          <w:b/>
          <w:sz w:val="22"/>
          <w:u w:val="single"/>
        </w:rPr>
      </w:pPr>
      <w:r w:rsidRPr="00B27AD1">
        <w:rPr>
          <w:b/>
          <w:sz w:val="22"/>
          <w:u w:val="single"/>
        </w:rPr>
        <w:t>LEVEL 1</w:t>
      </w:r>
    </w:p>
    <w:p w14:paraId="44089EE9" w14:textId="3C38F856" w:rsidR="00012B31" w:rsidRPr="00BE7ADA" w:rsidRDefault="00012B31" w:rsidP="00DD17EC">
      <w:pPr>
        <w:pStyle w:val="ListParagraph"/>
        <w:numPr>
          <w:ilvl w:val="0"/>
          <w:numId w:val="66"/>
        </w:numPr>
        <w:spacing w:after="0" w:line="240" w:lineRule="auto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Compute the bulk modulus of water from the following data: Initial volume </w:t>
      </w:r>
      <m:oMath>
        <m:r>
          <m:rPr>
            <m:sty m:val="p"/>
          </m:rPr>
          <w:rPr>
            <w:sz w:val="24"/>
          </w:rPr>
          <m:t>=100.0</m:t>
        </m:r>
      </m:oMath>
      <w:r w:rsidRPr="00BE7ADA">
        <w:rPr>
          <w:rFonts w:asciiTheme="minorHAnsi" w:hAnsiTheme="minorHAnsi"/>
          <w:sz w:val="24"/>
        </w:rPr>
        <w:t xml:space="preserve"> </w:t>
      </w:r>
      <w:commentRangeStart w:id="94"/>
      <w:r w:rsidRPr="00BE7ADA">
        <w:rPr>
          <w:rFonts w:asciiTheme="minorHAnsi" w:hAnsiTheme="minorHAnsi"/>
          <w:sz w:val="24"/>
        </w:rPr>
        <w:t>litre</w:t>
      </w:r>
      <w:commentRangeEnd w:id="94"/>
      <w:r w:rsidR="00FB3CB7">
        <w:rPr>
          <w:rStyle w:val="CommentReference"/>
        </w:rPr>
        <w:commentReference w:id="94"/>
      </w:r>
      <w:r w:rsidRPr="00BE7ADA">
        <w:rPr>
          <w:rFonts w:asciiTheme="minorHAnsi" w:hAnsiTheme="minorHAnsi"/>
          <w:sz w:val="24"/>
        </w:rPr>
        <w:t xml:space="preserve">, Pressure increase </w:t>
      </w:r>
      <m:oMath>
        <m:r>
          <m:rPr>
            <m:sty m:val="p"/>
          </m:rPr>
          <w:rPr>
            <w:sz w:val="24"/>
          </w:rPr>
          <m:t>=100.0</m:t>
        </m:r>
      </m:oMath>
      <w:r w:rsidRPr="00BE7ADA">
        <w:rPr>
          <w:rFonts w:asciiTheme="minorHAnsi" w:hAnsiTheme="minorHAnsi"/>
          <w:sz w:val="24"/>
        </w:rPr>
        <w:t xml:space="preserve"> atm, Final volume </w:t>
      </w:r>
      <m:oMath>
        <m:r>
          <m:rPr>
            <m:sty m:val="p"/>
          </m:rPr>
          <w:rPr>
            <w:sz w:val="24"/>
          </w:rPr>
          <m:t>=100.5</m:t>
        </m:r>
      </m:oMath>
      <w:r w:rsidRPr="00BE7ADA">
        <w:rPr>
          <w:rFonts w:asciiTheme="minorHAnsi" w:hAnsiTheme="minorHAnsi"/>
          <w:sz w:val="24"/>
        </w:rPr>
        <w:t xml:space="preserve"> </w:t>
      </w:r>
      <w:commentRangeStart w:id="95"/>
      <w:r w:rsidRPr="00BE7ADA">
        <w:rPr>
          <w:rFonts w:asciiTheme="minorHAnsi" w:hAnsiTheme="minorHAnsi"/>
          <w:sz w:val="24"/>
        </w:rPr>
        <w:t>litre</w:t>
      </w:r>
      <w:commentRangeEnd w:id="95"/>
      <w:r w:rsidR="00FB3CB7">
        <w:rPr>
          <w:rStyle w:val="CommentReference"/>
        </w:rPr>
        <w:commentReference w:id="95"/>
      </w:r>
      <w:r w:rsidRPr="00BE7ADA">
        <w:rPr>
          <w:rFonts w:asciiTheme="minorHAnsi" w:hAnsiTheme="minorHAnsi"/>
          <w:sz w:val="24"/>
        </w:rPr>
        <w:t>.</w:t>
      </w:r>
    </w:p>
    <w:p w14:paraId="19C53700" w14:textId="24D219EA" w:rsidR="00012B31" w:rsidRPr="00BE7ADA" w:rsidRDefault="00012B31" w:rsidP="00DD17EC">
      <w:pPr>
        <w:pStyle w:val="ListParagraph"/>
        <w:numPr>
          <w:ilvl w:val="0"/>
          <w:numId w:val="24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0.03×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9</m:t>
            </m:r>
          </m:sup>
        </m:sSup>
        <m:r>
          <m:rPr>
            <m:sty m:val="p"/>
          </m:rPr>
          <w:rPr>
            <w:sz w:val="24"/>
          </w:rPr>
          <m:t xml:space="preserve"> N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-2</m:t>
            </m:r>
          </m:sup>
        </m:sSup>
      </m:oMath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  <w:t xml:space="preserve">b.    </w:t>
      </w:r>
      <m:oMath>
        <m:r>
          <m:rPr>
            <m:sty m:val="p"/>
          </m:rPr>
          <w:rPr>
            <w:sz w:val="24"/>
          </w:rPr>
          <m:t>8.01×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9</m:t>
            </m:r>
          </m:sup>
        </m:sSup>
        <m:r>
          <m:rPr>
            <m:sty m:val="p"/>
          </m:rPr>
          <w:rPr>
            <w:sz w:val="24"/>
          </w:rPr>
          <m:t xml:space="preserve"> N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-2</m:t>
            </m:r>
          </m:sup>
        </m:sSup>
      </m:oMath>
    </w:p>
    <w:p w14:paraId="3DDBB31F" w14:textId="33160C75" w:rsidR="00012B31" w:rsidRPr="00BE7ADA" w:rsidRDefault="00012B31" w:rsidP="00DD17EC">
      <w:pPr>
        <w:pStyle w:val="ListParagraph"/>
        <w:numPr>
          <w:ilvl w:val="0"/>
          <w:numId w:val="25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2.03×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9</m:t>
            </m:r>
          </m:sup>
        </m:sSup>
        <m:r>
          <m:rPr>
            <m:sty m:val="p"/>
          </m:rPr>
          <w:rPr>
            <w:sz w:val="24"/>
          </w:rPr>
          <m:t xml:space="preserve"> N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-2</m:t>
            </m:r>
          </m:sup>
        </m:sSup>
      </m:oMath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  <w:t xml:space="preserve">d.    </w:t>
      </w:r>
      <m:oMath>
        <m:r>
          <m:rPr>
            <m:sty m:val="p"/>
          </m:rPr>
          <w:rPr>
            <w:sz w:val="24"/>
          </w:rPr>
          <m:t>5.33×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9</m:t>
            </m:r>
          </m:sup>
        </m:sSup>
        <m:r>
          <m:rPr>
            <m:sty m:val="p"/>
          </m:rPr>
          <w:rPr>
            <w:sz w:val="24"/>
          </w:rPr>
          <m:t xml:space="preserve"> N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-2</m:t>
            </m:r>
          </m:sup>
        </m:sSup>
      </m:oMath>
    </w:p>
    <w:p w14:paraId="5A4A9497" w14:textId="77777777" w:rsidR="00012B31" w:rsidRPr="00BE7ADA" w:rsidRDefault="00012B31" w:rsidP="00012B31">
      <w:pPr>
        <w:pStyle w:val="ListParagraph"/>
        <w:numPr>
          <w:ilvl w:val="0"/>
          <w:numId w:val="0"/>
        </w:numPr>
        <w:ind w:left="720"/>
        <w:rPr>
          <w:rFonts w:asciiTheme="minorHAnsi" w:hAnsiTheme="minorHAnsi"/>
          <w:sz w:val="24"/>
        </w:rPr>
      </w:pPr>
    </w:p>
    <w:p w14:paraId="4AC4EC42" w14:textId="77777777" w:rsidR="00012B31" w:rsidRPr="00BE7ADA" w:rsidRDefault="00012B31" w:rsidP="00DD17EC">
      <w:pPr>
        <w:pStyle w:val="ListParagraph"/>
        <w:numPr>
          <w:ilvl w:val="0"/>
          <w:numId w:val="66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>A wire of length L and cross-sectional area A is made of a material of Young’s modulus Y. The work done in stretching the wire by an amount x is given by</w:t>
      </w:r>
    </w:p>
    <w:p w14:paraId="7FA87D2F" w14:textId="118FE59C" w:rsidR="00012B31" w:rsidRPr="00BE7ADA" w:rsidRDefault="00AD1FBF" w:rsidP="00DD17EC">
      <w:pPr>
        <w:pStyle w:val="ListParagraph"/>
        <w:numPr>
          <w:ilvl w:val="0"/>
          <w:numId w:val="26"/>
        </w:numPr>
        <w:tabs>
          <w:tab w:val="clear" w:pos="4320"/>
          <w:tab w:val="clear" w:pos="8640"/>
        </w:tabs>
        <w:spacing w:before="0" w:after="0"/>
        <w:ind w:left="360" w:right="0"/>
        <w:jc w:val="left"/>
        <w:rPr>
          <w:rFonts w:asciiTheme="minorHAnsi" w:hAnsiTheme="minorHAnsi"/>
          <w:sz w:val="24"/>
        </w:rPr>
      </w:pPr>
      <m:oMath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YA</m:t>
            </m:r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sz w:val="24"/>
              </w:rPr>
              <m:t>L</m:t>
            </m:r>
          </m:den>
        </m:f>
      </m:oMath>
      <w:r w:rsidR="00012B31" w:rsidRPr="00BE7ADA">
        <w:rPr>
          <w:rFonts w:asciiTheme="minorHAnsi" w:hAnsiTheme="minorHAnsi"/>
          <w:sz w:val="24"/>
        </w:rPr>
        <w:tab/>
      </w:r>
      <w:r w:rsidR="00012B31" w:rsidRPr="00BE7ADA">
        <w:rPr>
          <w:rFonts w:asciiTheme="minorHAnsi" w:hAnsiTheme="minorHAnsi"/>
          <w:sz w:val="24"/>
        </w:rPr>
        <w:tab/>
        <w:t xml:space="preserve">  </w:t>
      </w:r>
      <w:proofErr w:type="gramStart"/>
      <w:r w:rsidR="00012B31" w:rsidRPr="00BE7ADA">
        <w:rPr>
          <w:rFonts w:asciiTheme="minorHAnsi" w:hAnsiTheme="minorHAnsi"/>
          <w:sz w:val="24"/>
        </w:rPr>
        <w:t>b</w:t>
      </w:r>
      <w:proofErr w:type="gramEnd"/>
      <w:r w:rsidR="00012B31" w:rsidRPr="00BE7ADA">
        <w:rPr>
          <w:rFonts w:asciiTheme="minorHAnsi" w:hAnsiTheme="minorHAnsi"/>
          <w:sz w:val="24"/>
        </w:rPr>
        <w:t xml:space="preserve">.    </w:t>
      </w:r>
      <m:oMath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YA</m:t>
            </m:r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sz w:val="24"/>
              </w:rPr>
              <m:t>2L</m:t>
            </m:r>
          </m:den>
        </m:f>
      </m:oMath>
      <w:r w:rsidR="00012B31" w:rsidRPr="00BE7ADA">
        <w:rPr>
          <w:rFonts w:asciiTheme="minorHAnsi" w:hAnsiTheme="minorHAnsi"/>
          <w:sz w:val="24"/>
        </w:rPr>
        <w:tab/>
      </w:r>
      <w:r w:rsidR="00012B31" w:rsidRPr="00BE7ADA">
        <w:rPr>
          <w:rFonts w:asciiTheme="minorHAnsi" w:hAnsiTheme="minorHAnsi"/>
          <w:sz w:val="24"/>
        </w:rPr>
        <w:tab/>
      </w:r>
      <w:r w:rsidR="00012B31" w:rsidRPr="00BE7ADA">
        <w:rPr>
          <w:rFonts w:asciiTheme="minorHAnsi" w:hAnsiTheme="minorHAnsi"/>
          <w:sz w:val="24"/>
        </w:rPr>
        <w:tab/>
        <w:t xml:space="preserve">c.    </w:t>
      </w:r>
      <m:oMath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YA</m:t>
            </m:r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sz w:val="24"/>
              </w:rPr>
              <m:t>x</m:t>
            </m:r>
          </m:den>
        </m:f>
      </m:oMath>
      <w:r w:rsidR="00012B31" w:rsidRPr="00BE7ADA">
        <w:rPr>
          <w:rFonts w:asciiTheme="minorHAnsi" w:hAnsiTheme="minorHAnsi"/>
          <w:sz w:val="24"/>
        </w:rPr>
        <w:tab/>
      </w:r>
      <w:r w:rsidR="00012B31" w:rsidRPr="00BE7ADA">
        <w:rPr>
          <w:rFonts w:asciiTheme="minorHAnsi" w:hAnsiTheme="minorHAnsi"/>
          <w:sz w:val="24"/>
        </w:rPr>
        <w:tab/>
      </w:r>
      <w:r w:rsidR="00012B31" w:rsidRPr="00BE7ADA">
        <w:rPr>
          <w:rFonts w:asciiTheme="minorHAnsi" w:hAnsiTheme="minorHAnsi"/>
          <w:sz w:val="24"/>
        </w:rPr>
        <w:tab/>
        <w:t xml:space="preserve">d.    </w:t>
      </w:r>
      <m:oMath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YA</m:t>
            </m:r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sz w:val="24"/>
              </w:rPr>
              <m:t>2x</m:t>
            </m:r>
          </m:den>
        </m:f>
      </m:oMath>
    </w:p>
    <w:p w14:paraId="7A334B94" w14:textId="77777777" w:rsidR="00012B31" w:rsidRPr="00BE7ADA" w:rsidRDefault="00012B31" w:rsidP="00012B31">
      <w:pPr>
        <w:pStyle w:val="ListParagraph"/>
        <w:numPr>
          <w:ilvl w:val="0"/>
          <w:numId w:val="0"/>
        </w:numPr>
        <w:ind w:left="720"/>
        <w:rPr>
          <w:rFonts w:asciiTheme="minorHAnsi" w:hAnsiTheme="minorHAnsi"/>
        </w:rPr>
      </w:pPr>
    </w:p>
    <w:p w14:paraId="7D147E47" w14:textId="45685811" w:rsidR="00012B31" w:rsidRPr="00BE7ADA" w:rsidRDefault="00012B31" w:rsidP="00DD17EC">
      <w:pPr>
        <w:pStyle w:val="ListParagraph"/>
        <w:numPr>
          <w:ilvl w:val="0"/>
          <w:numId w:val="66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A box shaped piece of jelly has a top area of </w:t>
      </w:r>
      <m:oMath>
        <m:r>
          <w:rPr>
            <w:sz w:val="24"/>
          </w:rPr>
          <m:t>15 c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 and a height of 3 cm. When a shearing force of 0.5 N is applied to the upper surface, the upper surface is displaced 4.0 mm relative to the bottom surface. What are the </w:t>
      </w:r>
      <w:r w:rsidR="0089243C" w:rsidRPr="00BE7ADA">
        <w:rPr>
          <w:rFonts w:asciiTheme="minorHAnsi" w:hAnsiTheme="minorHAnsi"/>
          <w:sz w:val="24"/>
        </w:rPr>
        <w:t xml:space="preserve">values of the </w:t>
      </w:r>
      <w:r w:rsidRPr="00BE7ADA">
        <w:rPr>
          <w:rFonts w:asciiTheme="minorHAnsi" w:hAnsiTheme="minorHAnsi"/>
          <w:sz w:val="24"/>
        </w:rPr>
        <w:t>shearing stress, shearing strain and shear modulus?</w:t>
      </w:r>
    </w:p>
    <w:p w14:paraId="1FCD8B73" w14:textId="77777777" w:rsidR="009E0106" w:rsidRPr="00BE7ADA" w:rsidRDefault="009E0106" w:rsidP="00012B31">
      <w:pPr>
        <w:spacing w:after="0" w:line="240" w:lineRule="auto"/>
        <w:rPr>
          <w:rFonts w:asciiTheme="minorHAnsi" w:hAnsiTheme="minorHAnsi"/>
          <w:sz w:val="24"/>
        </w:rPr>
      </w:pPr>
    </w:p>
    <w:p w14:paraId="569940F2" w14:textId="77777777" w:rsidR="009E0106" w:rsidRPr="00BE7ADA" w:rsidRDefault="009E0106" w:rsidP="00DD17EC">
      <w:pPr>
        <w:pStyle w:val="ListParagraph"/>
        <w:numPr>
          <w:ilvl w:val="0"/>
          <w:numId w:val="66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Compute the volume change of a solid copper cube, 40 mm on each edge, when subjected to a pressure </w:t>
      </w:r>
      <w:proofErr w:type="gramStart"/>
      <w:r w:rsidRPr="00BE7ADA">
        <w:rPr>
          <w:rFonts w:asciiTheme="minorHAnsi" w:hAnsiTheme="minorHAnsi"/>
          <w:sz w:val="24"/>
        </w:rPr>
        <w:t xml:space="preserve">of </w:t>
      </w:r>
      <w:proofErr w:type="gramEnd"/>
      <m:oMath>
        <m:r>
          <m:rPr>
            <m:sty m:val="p"/>
          </m:rPr>
          <w:rPr>
            <w:sz w:val="24"/>
          </w:rPr>
          <m:t>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7</m:t>
            </m:r>
          </m:sup>
        </m:sSup>
        <m:r>
          <m:rPr>
            <m:sty m:val="p"/>
          </m:rPr>
          <w:rPr>
            <w:sz w:val="24"/>
          </w:rPr>
          <m:t xml:space="preserve">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>. The bulk modulus of copper is</w:t>
      </w:r>
      <m:oMath>
        <m:r>
          <m:rPr>
            <m:sty m:val="p"/>
          </m:rPr>
          <w:rPr>
            <w:sz w:val="24"/>
          </w:rPr>
          <m:t xml:space="preserve"> 1.25×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11</m:t>
            </m:r>
          </m:sup>
        </m:sSup>
        <m:r>
          <m:rPr>
            <m:sty m:val="p"/>
          </m:rPr>
          <w:rPr>
            <w:sz w:val="24"/>
          </w:rPr>
          <m:t xml:space="preserve">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>.</w:t>
      </w:r>
    </w:p>
    <w:p w14:paraId="55B4CF7C" w14:textId="77777777" w:rsidR="00012B31" w:rsidRPr="00BE7ADA" w:rsidRDefault="00012B31" w:rsidP="00012B31">
      <w:pPr>
        <w:rPr>
          <w:rFonts w:asciiTheme="minorHAnsi" w:hAnsiTheme="minorHAnsi"/>
        </w:rPr>
      </w:pPr>
    </w:p>
    <w:p w14:paraId="1D711056" w14:textId="158C7110" w:rsidR="006142F2" w:rsidRDefault="006142F2" w:rsidP="00012B31">
      <w:pPr>
        <w:rPr>
          <w:rFonts w:asciiTheme="minorHAnsi" w:hAnsiTheme="minorHAnsi"/>
          <w:b/>
          <w:sz w:val="22"/>
          <w:szCs w:val="22"/>
          <w:u w:val="single"/>
        </w:rPr>
      </w:pPr>
      <w:r w:rsidRPr="00BE7ADA">
        <w:rPr>
          <w:rFonts w:asciiTheme="minorHAnsi" w:hAnsiTheme="minorHAnsi"/>
          <w:b/>
          <w:sz w:val="22"/>
          <w:szCs w:val="22"/>
          <w:u w:val="single"/>
        </w:rPr>
        <w:t>LEVEL 2</w:t>
      </w:r>
    </w:p>
    <w:p w14:paraId="700A2907" w14:textId="77777777" w:rsidR="002B13A3" w:rsidRPr="00484C2A" w:rsidRDefault="002B13A3" w:rsidP="00DD17EC">
      <w:pPr>
        <w:pStyle w:val="ListParagraph"/>
        <w:numPr>
          <w:ilvl w:val="0"/>
          <w:numId w:val="66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rFonts w:asciiTheme="minorHAnsi" w:hAnsiTheme="minorHAnsi"/>
          <w:sz w:val="24"/>
        </w:rPr>
      </w:pPr>
      <w:r w:rsidRPr="00484C2A">
        <w:rPr>
          <w:rFonts w:asciiTheme="minorHAnsi" w:hAnsiTheme="minorHAnsi"/>
          <w:sz w:val="24"/>
        </w:rPr>
        <w:t xml:space="preserve">When a force is applied at one end of an elastic wire, it produces a strain </w:t>
      </w:r>
      <w:r w:rsidRPr="00484C2A">
        <w:rPr>
          <w:rFonts w:cs="Cambria Math"/>
          <w:sz w:val="24"/>
        </w:rPr>
        <w:t>𝜀</w:t>
      </w:r>
      <w:r w:rsidRPr="00484C2A">
        <w:rPr>
          <w:rFonts w:asciiTheme="minorHAnsi" w:hAnsiTheme="minorHAnsi"/>
          <w:sz w:val="24"/>
        </w:rPr>
        <w:t xml:space="preserve"> in the wire. If Y is the Young’s modulus of the material of the wire, the amount of energy stored per unit volume of the wire is given by:</w:t>
      </w:r>
    </w:p>
    <w:p w14:paraId="50D4DEDD" w14:textId="77777777" w:rsidR="002B13A3" w:rsidRPr="00484C2A" w:rsidRDefault="002B13A3" w:rsidP="00DD17EC">
      <w:pPr>
        <w:pStyle w:val="ListParagraph"/>
        <w:numPr>
          <w:ilvl w:val="0"/>
          <w:numId w:val="30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Y×ε</m:t>
        </m:r>
      </m:oMath>
      <w:r w:rsidRPr="00484C2A">
        <w:rPr>
          <w:rFonts w:asciiTheme="minorHAnsi" w:hAnsiTheme="minorHAnsi"/>
          <w:sz w:val="24"/>
        </w:rPr>
        <w:tab/>
      </w:r>
      <w:r w:rsidRPr="00484C2A">
        <w:rPr>
          <w:rFonts w:asciiTheme="minorHAnsi" w:hAnsiTheme="minorHAnsi"/>
          <w:sz w:val="24"/>
        </w:rPr>
        <w:tab/>
      </w:r>
      <w:proofErr w:type="gramStart"/>
      <w:r w:rsidRPr="00484C2A">
        <w:rPr>
          <w:rFonts w:asciiTheme="minorHAnsi" w:hAnsiTheme="minorHAnsi"/>
          <w:sz w:val="24"/>
        </w:rPr>
        <w:t>b</w:t>
      </w:r>
      <w:proofErr w:type="gramEnd"/>
      <w:r w:rsidRPr="00484C2A">
        <w:rPr>
          <w:rFonts w:asciiTheme="minorHAnsi" w:hAnsiTheme="minorHAnsi"/>
          <w:sz w:val="24"/>
        </w:rPr>
        <w:t xml:space="preserve">.    </w:t>
      </w:r>
      <m:oMath>
        <m:d>
          <m:dPr>
            <m:ctrlPr>
              <w:rPr>
                <w:sz w:val="24"/>
              </w:rPr>
            </m:ctrlPr>
          </m:dPr>
          <m:e>
            <m:f>
              <m:fPr>
                <m:ctrlPr>
                  <w:rPr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sz w:val="24"/>
          </w:rPr>
          <m:t>Y×ε</m:t>
        </m:r>
      </m:oMath>
      <w:r w:rsidRPr="00484C2A">
        <w:rPr>
          <w:rFonts w:asciiTheme="minorHAnsi" w:hAnsiTheme="minorHAnsi"/>
          <w:sz w:val="24"/>
        </w:rPr>
        <w:tab/>
      </w:r>
      <w:r w:rsidRPr="00484C2A">
        <w:rPr>
          <w:rFonts w:asciiTheme="minorHAnsi" w:hAnsiTheme="minorHAnsi"/>
          <w:sz w:val="24"/>
        </w:rPr>
        <w:tab/>
        <w:t xml:space="preserve">c.    </w:t>
      </w:r>
      <m:oMath>
        <m:r>
          <m:rPr>
            <m:sty m:val="p"/>
          </m:rPr>
          <w:rPr>
            <w:sz w:val="24"/>
          </w:rPr>
          <m:t>Y×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ε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484C2A">
        <w:rPr>
          <w:rFonts w:asciiTheme="minorHAnsi" w:hAnsiTheme="minorHAnsi"/>
          <w:sz w:val="24"/>
        </w:rPr>
        <w:tab/>
      </w:r>
      <w:r w:rsidRPr="00484C2A">
        <w:rPr>
          <w:rFonts w:asciiTheme="minorHAnsi" w:hAnsiTheme="minorHAnsi"/>
          <w:sz w:val="24"/>
        </w:rPr>
        <w:tab/>
        <w:t xml:space="preserve">d.    </w:t>
      </w:r>
      <m:oMath>
        <m:d>
          <m:dPr>
            <m:ctrlPr>
              <w:rPr>
                <w:sz w:val="24"/>
              </w:rPr>
            </m:ctrlPr>
          </m:dPr>
          <m:e>
            <m:f>
              <m:fPr>
                <m:ctrlPr>
                  <w:rPr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sz w:val="24"/>
          </w:rPr>
          <m:t>Y×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ε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</w:p>
    <w:p w14:paraId="6CA863A2" w14:textId="77777777" w:rsidR="0012664C" w:rsidRDefault="0012664C" w:rsidP="0012664C">
      <w:pPr>
        <w:pStyle w:val="ListParagraph"/>
        <w:numPr>
          <w:ilvl w:val="0"/>
          <w:numId w:val="0"/>
        </w:numPr>
        <w:tabs>
          <w:tab w:val="clear" w:pos="4320"/>
          <w:tab w:val="clear" w:pos="8640"/>
        </w:tabs>
        <w:spacing w:before="0" w:after="0" w:line="240" w:lineRule="auto"/>
        <w:ind w:left="720" w:right="0"/>
        <w:jc w:val="left"/>
        <w:rPr>
          <w:rFonts w:asciiTheme="minorHAnsi" w:hAnsiTheme="minorHAnsi"/>
          <w:sz w:val="24"/>
        </w:rPr>
      </w:pPr>
    </w:p>
    <w:p w14:paraId="13033C2F" w14:textId="77777777" w:rsidR="0012664C" w:rsidRPr="0012664C" w:rsidRDefault="0012664C" w:rsidP="0012664C">
      <w:pPr>
        <w:tabs>
          <w:tab w:val="clear" w:pos="4320"/>
          <w:tab w:val="clear" w:pos="8640"/>
        </w:tabs>
        <w:spacing w:before="0" w:after="0" w:line="240" w:lineRule="auto"/>
        <w:ind w:left="360" w:right="0"/>
        <w:jc w:val="left"/>
        <w:rPr>
          <w:rFonts w:asciiTheme="minorHAnsi" w:hAnsiTheme="minorHAnsi"/>
          <w:sz w:val="24"/>
        </w:rPr>
      </w:pPr>
    </w:p>
    <w:p w14:paraId="5227F10C" w14:textId="5338FC7F" w:rsidR="009E0106" w:rsidRPr="00BE7ADA" w:rsidRDefault="009E0106" w:rsidP="00DD17EC">
      <w:pPr>
        <w:pStyle w:val="ListParagraph"/>
        <w:numPr>
          <w:ilvl w:val="0"/>
          <w:numId w:val="66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Two cylinders A and B are made of the same material. The length and radii of the two cylinders are in the ratio of </w:t>
      </w:r>
      <m:oMath>
        <m:r>
          <w:rPr>
            <w:sz w:val="24"/>
          </w:rPr>
          <m:t xml:space="preserve">1:2. </m:t>
        </m:r>
      </m:oMath>
      <w:proofErr w:type="gramStart"/>
      <w:r w:rsidRPr="00BE7ADA">
        <w:rPr>
          <w:rFonts w:asciiTheme="minorHAnsi" w:hAnsiTheme="minorHAnsi"/>
          <w:sz w:val="24"/>
        </w:rPr>
        <w:t>Both</w:t>
      </w:r>
      <w:proofErr w:type="gramEnd"/>
      <w:r w:rsidRPr="00BE7ADA">
        <w:rPr>
          <w:rFonts w:asciiTheme="minorHAnsi" w:hAnsiTheme="minorHAnsi"/>
          <w:sz w:val="24"/>
        </w:rPr>
        <w:t xml:space="preserve"> are twisted by the same external torque. </w:t>
      </w:r>
      <w:r w:rsidR="007F67CD">
        <w:rPr>
          <w:rFonts w:asciiTheme="minorHAnsi" w:hAnsiTheme="minorHAnsi"/>
          <w:sz w:val="24"/>
        </w:rPr>
        <w:t>What is t</w:t>
      </w:r>
      <w:r w:rsidRPr="00BE7ADA">
        <w:rPr>
          <w:rFonts w:asciiTheme="minorHAnsi" w:hAnsiTheme="minorHAnsi"/>
          <w:sz w:val="24"/>
        </w:rPr>
        <w:t>he ratio of th</w:t>
      </w:r>
      <w:r w:rsidR="007F67CD">
        <w:rPr>
          <w:rFonts w:asciiTheme="minorHAnsi" w:hAnsiTheme="minorHAnsi"/>
          <w:sz w:val="24"/>
        </w:rPr>
        <w:t>e angle of twist of A and B?</w:t>
      </w:r>
    </w:p>
    <w:p w14:paraId="61EC169E" w14:textId="608FF28A" w:rsidR="009E0106" w:rsidRPr="002C0EDF" w:rsidRDefault="009E0106" w:rsidP="009E0106">
      <w:pPr>
        <w:pStyle w:val="ListParagraph"/>
        <w:numPr>
          <w:ilvl w:val="0"/>
          <w:numId w:val="0"/>
        </w:numPr>
        <w:spacing w:after="0" w:line="240" w:lineRule="auto"/>
        <w:ind w:right="-180"/>
        <w:rPr>
          <w:rFonts w:asciiTheme="minorHAnsi" w:hAnsiTheme="minorHAnsi"/>
          <w:sz w:val="24"/>
        </w:rPr>
      </w:pPr>
    </w:p>
    <w:p w14:paraId="0FD75015" w14:textId="77777777" w:rsidR="009E0106" w:rsidRPr="00BE7ADA" w:rsidRDefault="009E0106" w:rsidP="00012B31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1CA0BB86" w14:textId="77777777" w:rsidR="006142F2" w:rsidRPr="00BE7ADA" w:rsidRDefault="006142F2" w:rsidP="00DD17EC">
      <w:pPr>
        <w:pStyle w:val="ListParagraph"/>
        <w:numPr>
          <w:ilvl w:val="0"/>
          <w:numId w:val="66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sz w:val="24"/>
          <w:oMath/>
        </w:rPr>
      </w:pPr>
      <w:r w:rsidRPr="00BE7ADA">
        <w:rPr>
          <w:rFonts w:asciiTheme="minorHAnsi" w:hAnsiTheme="minorHAnsi"/>
          <w:sz w:val="24"/>
        </w:rPr>
        <w:lastRenderedPageBreak/>
        <w:t xml:space="preserve">Calculate the increase in energy of a brass </w:t>
      </w:r>
      <w:commentRangeStart w:id="96"/>
      <w:r w:rsidRPr="00BE7ADA">
        <w:rPr>
          <w:rFonts w:asciiTheme="minorHAnsi" w:hAnsiTheme="minorHAnsi"/>
          <w:sz w:val="24"/>
        </w:rPr>
        <w:t>bat</w:t>
      </w:r>
      <w:commentRangeEnd w:id="96"/>
      <w:r w:rsidR="00DD0DC8">
        <w:rPr>
          <w:rStyle w:val="CommentReference"/>
        </w:rPr>
        <w:commentReference w:id="96"/>
      </w:r>
      <w:r w:rsidRPr="00BE7ADA">
        <w:rPr>
          <w:rFonts w:asciiTheme="minorHAnsi" w:hAnsiTheme="minorHAnsi"/>
          <w:sz w:val="24"/>
        </w:rPr>
        <w:t xml:space="preserve"> 0.2 </w:t>
      </w:r>
      <w:proofErr w:type="spellStart"/>
      <w:r w:rsidRPr="00BE7ADA">
        <w:rPr>
          <w:rFonts w:asciiTheme="minorHAnsi" w:hAnsiTheme="minorHAnsi"/>
          <w:sz w:val="24"/>
        </w:rPr>
        <w:t>metre</w:t>
      </w:r>
      <w:proofErr w:type="spellEnd"/>
      <w:r w:rsidRPr="00BE7ADA">
        <w:rPr>
          <w:rFonts w:asciiTheme="minorHAnsi" w:hAnsiTheme="minorHAnsi"/>
          <w:sz w:val="24"/>
        </w:rPr>
        <w:t xml:space="preserve"> long and of cross-sectional area </w:t>
      </w:r>
      <m:oMath>
        <m:r>
          <w:rPr>
            <w:sz w:val="24"/>
          </w:rPr>
          <m:t>1.0 c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 when compressed with a load of 5 kg weight along its length. (Young’s modulus of brass=</w:t>
      </w:r>
      <m:oMath>
        <m:r>
          <w:rPr>
            <w:sz w:val="24"/>
          </w:rPr>
          <m:t>1.0×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11</m:t>
            </m:r>
          </m:sup>
        </m:sSup>
        <m:r>
          <w:rPr>
            <w:sz w:val="24"/>
          </w:rPr>
          <m:t xml:space="preserve"> newton/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  <m:r>
              <m:rPr>
                <m:sty m:val="p"/>
              </m:rPr>
              <w:rPr>
                <w:rStyle w:val="CommentReference"/>
              </w:rPr>
              <w:commentReference w:id="97"/>
            </m:r>
          </m:sup>
        </m:sSup>
        <m:r>
          <w:rPr>
            <w:sz w:val="24"/>
          </w:rPr>
          <m:t xml:space="preserve">  and  g=9.8m/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sec</m:t>
            </m:r>
          </m:e>
          <m:sup>
            <m: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 </w:t>
      </w:r>
      <w:r w:rsidR="00A75B3F">
        <w:rPr>
          <w:rStyle w:val="CommentReference"/>
        </w:rPr>
        <w:commentReference w:id="98"/>
      </w:r>
    </w:p>
    <w:p w14:paraId="5B3ED164" w14:textId="77777777" w:rsidR="006142F2" w:rsidRPr="00BE7ADA" w:rsidRDefault="006142F2" w:rsidP="00012B31">
      <w:pPr>
        <w:rPr>
          <w:rFonts w:asciiTheme="minorHAnsi" w:hAnsiTheme="minorHAnsi"/>
        </w:rPr>
      </w:pPr>
    </w:p>
    <w:p w14:paraId="205BC270" w14:textId="77777777" w:rsidR="006142F2" w:rsidRPr="00BE7ADA" w:rsidRDefault="006142F2" w:rsidP="00DD17EC">
      <w:pPr>
        <w:pStyle w:val="ListParagraph"/>
        <w:numPr>
          <w:ilvl w:val="0"/>
          <w:numId w:val="66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A metallic wire is stretched by suspended weight to it. If </w:t>
      </w:r>
      <m:oMath>
        <m:r>
          <w:rPr>
            <w:sz w:val="24"/>
          </w:rPr>
          <m:t>α</m:t>
        </m:r>
      </m:oMath>
      <w:r w:rsidRPr="00BE7ADA">
        <w:rPr>
          <w:rFonts w:asciiTheme="minorHAnsi" w:hAnsiTheme="minorHAnsi"/>
          <w:sz w:val="24"/>
        </w:rPr>
        <w:t xml:space="preserve"> is longitudinal strain and Y </w:t>
      </w:r>
      <w:commentRangeStart w:id="99"/>
      <w:r w:rsidRPr="00BE7ADA">
        <w:rPr>
          <w:rFonts w:asciiTheme="minorHAnsi" w:hAnsiTheme="minorHAnsi"/>
          <w:sz w:val="24"/>
        </w:rPr>
        <w:t>its</w:t>
      </w:r>
      <w:commentRangeEnd w:id="99"/>
      <w:r w:rsidR="00A75B3F">
        <w:rPr>
          <w:rStyle w:val="CommentReference"/>
        </w:rPr>
        <w:commentReference w:id="99"/>
      </w:r>
      <w:r w:rsidRPr="00BE7ADA">
        <w:rPr>
          <w:rFonts w:asciiTheme="minorHAnsi" w:hAnsiTheme="minorHAnsi"/>
          <w:sz w:val="24"/>
        </w:rPr>
        <w:t xml:space="preserve"> young’s modulus of elasticity, show that elastic potential energy per unit volume is given by </w:t>
      </w:r>
      <m:oMath>
        <m:f>
          <m:fPr>
            <m:ctrlPr>
              <w:rPr>
                <w:i/>
                <w:sz w:val="24"/>
              </w:rPr>
            </m:ctrlPr>
          </m:fPr>
          <m:num>
            <m:r>
              <w:rPr>
                <w:sz w:val="24"/>
              </w:rPr>
              <m:t>1</m:t>
            </m:r>
          </m:num>
          <m:den>
            <m:r>
              <w:rPr>
                <w:sz w:val="24"/>
              </w:rPr>
              <m:t>2</m:t>
            </m:r>
          </m:den>
        </m:f>
        <m:r>
          <w:rPr>
            <w:sz w:val="24"/>
          </w:rPr>
          <m:t>.Y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α</m:t>
            </m:r>
          </m:e>
          <m:sup>
            <m:r>
              <w:rPr>
                <w:sz w:val="24"/>
              </w:rPr>
              <m:t>2</m:t>
            </m:r>
          </m:sup>
        </m:sSup>
        <m:r>
          <w:rPr>
            <w:sz w:val="24"/>
          </w:rPr>
          <m:t>.</m:t>
        </m:r>
      </m:oMath>
    </w:p>
    <w:p w14:paraId="2CA50952" w14:textId="77777777" w:rsidR="0012664C" w:rsidRPr="0012664C" w:rsidRDefault="0012664C" w:rsidP="0012664C">
      <w:pPr>
        <w:pStyle w:val="ListParagraph"/>
        <w:numPr>
          <w:ilvl w:val="0"/>
          <w:numId w:val="0"/>
        </w:numPr>
        <w:tabs>
          <w:tab w:val="clear" w:pos="4320"/>
          <w:tab w:val="clear" w:pos="8640"/>
        </w:tabs>
        <w:spacing w:before="0" w:after="200"/>
        <w:ind w:left="720" w:right="0"/>
        <w:jc w:val="left"/>
        <w:rPr>
          <w:sz w:val="24"/>
          <w:oMath/>
        </w:rPr>
      </w:pPr>
    </w:p>
    <w:p w14:paraId="52634C28" w14:textId="77777777" w:rsidR="0012664C" w:rsidRPr="0012664C" w:rsidRDefault="0012664C" w:rsidP="0012664C">
      <w:pPr>
        <w:pStyle w:val="ListParagraph"/>
        <w:numPr>
          <w:ilvl w:val="0"/>
          <w:numId w:val="0"/>
        </w:numPr>
        <w:tabs>
          <w:tab w:val="clear" w:pos="4320"/>
          <w:tab w:val="clear" w:pos="8640"/>
        </w:tabs>
        <w:spacing w:before="0" w:after="200"/>
        <w:ind w:left="720" w:right="0"/>
        <w:jc w:val="left"/>
        <w:rPr>
          <w:sz w:val="24"/>
          <w:oMath/>
        </w:rPr>
      </w:pPr>
    </w:p>
    <w:p w14:paraId="34C94BE2" w14:textId="0C8D2FA3" w:rsidR="00DA1E1E" w:rsidRPr="00BE7ADA" w:rsidRDefault="00DA1E1E" w:rsidP="00DD17EC">
      <w:pPr>
        <w:pStyle w:val="ListParagraph"/>
        <w:numPr>
          <w:ilvl w:val="0"/>
          <w:numId w:val="66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sz w:val="24"/>
          <w:oMath/>
        </w:rPr>
      </w:pPr>
      <w:r w:rsidRPr="00BE7ADA">
        <w:rPr>
          <w:rFonts w:asciiTheme="minorHAnsi" w:hAnsiTheme="minorHAnsi"/>
          <w:sz w:val="24"/>
        </w:rPr>
        <w:t xml:space="preserve">Calculate the work done in stretching a uniform metal wire of area of cross-section </w:t>
      </w:r>
      <m:oMath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-6</m:t>
            </m:r>
          </m:sup>
        </m:sSup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 and length 1.5m through </w:t>
      </w:r>
      <m:oMath>
        <m:r>
          <m:rPr>
            <m:sty m:val="p"/>
          </m:rPr>
          <w:rPr>
            <w:sz w:val="24"/>
          </w:rPr>
          <m:t>4×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-3</m:t>
            </m:r>
          </m:sup>
        </m:sSup>
        <m:r>
          <m:rPr>
            <m:sty m:val="p"/>
          </m:rPr>
          <w:rPr>
            <w:sz w:val="24"/>
          </w:rPr>
          <m:t>m.</m:t>
        </m:r>
      </m:oMath>
      <w:r w:rsidRPr="00BE7ADA">
        <w:rPr>
          <w:rFonts w:asciiTheme="minorHAnsi" w:hAnsiTheme="minorHAnsi"/>
          <w:sz w:val="24"/>
        </w:rPr>
        <w:t xml:space="preserve"> The Young’s modulus for the wire is </w:t>
      </w:r>
      <m:oMath>
        <m:r>
          <m:rPr>
            <m:sty m:val="p"/>
          </m:rPr>
          <w:rPr>
            <w:sz w:val="24"/>
          </w:rPr>
          <m:t>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11</m:t>
            </m:r>
          </m:sup>
        </m:sSup>
        <m:r>
          <m:rPr>
            <m:sty m:val="p"/>
          </m:rPr>
          <w:rPr>
            <w:sz w:val="24"/>
          </w:rPr>
          <m:t xml:space="preserve">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</w:p>
    <w:p w14:paraId="54F0B3DC" w14:textId="4AD00B60" w:rsidR="00DA1E1E" w:rsidRPr="00BE7ADA" w:rsidRDefault="00DA1E1E" w:rsidP="00DA1E1E">
      <w:pPr>
        <w:pStyle w:val="ListParagraph"/>
        <w:numPr>
          <w:ilvl w:val="0"/>
          <w:numId w:val="0"/>
        </w:numPr>
        <w:ind w:left="810"/>
        <w:rPr>
          <w:rFonts w:asciiTheme="minorHAnsi" w:hAnsiTheme="minorHAnsi"/>
          <w:sz w:val="24"/>
        </w:rPr>
      </w:pPr>
    </w:p>
    <w:p w14:paraId="3F8A3969" w14:textId="77777777" w:rsidR="00DA1E1E" w:rsidRPr="00BE7ADA" w:rsidRDefault="00DA1E1E" w:rsidP="00012B31">
      <w:pPr>
        <w:rPr>
          <w:rFonts w:asciiTheme="minorHAnsi" w:hAnsiTheme="minorHAnsi"/>
        </w:rPr>
      </w:pPr>
    </w:p>
    <w:p w14:paraId="0B64C558" w14:textId="186D6BD8" w:rsidR="006142F2" w:rsidRPr="00BE7ADA" w:rsidRDefault="00BD121F" w:rsidP="00012B31">
      <w:pPr>
        <w:rPr>
          <w:rFonts w:asciiTheme="minorHAnsi" w:hAnsiTheme="minorHAnsi"/>
          <w:b/>
          <w:sz w:val="22"/>
          <w:szCs w:val="22"/>
          <w:u w:val="single"/>
        </w:rPr>
      </w:pPr>
      <w:r w:rsidRPr="00BE7ADA">
        <w:rPr>
          <w:rFonts w:asciiTheme="minorHAnsi" w:hAnsiTheme="minorHAnsi"/>
          <w:b/>
          <w:sz w:val="22"/>
          <w:szCs w:val="22"/>
          <w:u w:val="single"/>
        </w:rPr>
        <w:t>LEVEL 3</w:t>
      </w:r>
    </w:p>
    <w:p w14:paraId="551C5448" w14:textId="64664DF3" w:rsidR="00BD121F" w:rsidRPr="00BE7ADA" w:rsidRDefault="00BD121F" w:rsidP="00DD17EC">
      <w:pPr>
        <w:pStyle w:val="ListParagraph"/>
        <w:numPr>
          <w:ilvl w:val="0"/>
          <w:numId w:val="66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sz w:val="24"/>
          <w:oMath/>
        </w:rPr>
      </w:pPr>
      <w:r w:rsidRPr="00BE7ADA">
        <w:rPr>
          <w:rFonts w:asciiTheme="minorHAnsi" w:hAnsiTheme="minorHAnsi"/>
          <w:sz w:val="24"/>
        </w:rPr>
        <w:t xml:space="preserve">A balloon ascends vertically slowly unreeling a long copper wire. Estimate the amount by which the wire has stretched when 1 km of initially </w:t>
      </w:r>
      <w:proofErr w:type="spellStart"/>
      <w:r w:rsidRPr="00BE7ADA">
        <w:rPr>
          <w:rFonts w:asciiTheme="minorHAnsi" w:hAnsiTheme="minorHAnsi"/>
          <w:sz w:val="24"/>
        </w:rPr>
        <w:t>unstretched</w:t>
      </w:r>
      <w:proofErr w:type="spellEnd"/>
      <w:r w:rsidRPr="00BE7ADA">
        <w:rPr>
          <w:rFonts w:asciiTheme="minorHAnsi" w:hAnsiTheme="minorHAnsi"/>
          <w:sz w:val="24"/>
        </w:rPr>
        <w:t xml:space="preserve"> wire has been unreeled. The density of copper</w:t>
      </w:r>
      <m:oMath>
        <m:r>
          <w:rPr>
            <w:sz w:val="24"/>
          </w:rPr>
          <m:t xml:space="preserve"> ρ</m:t>
        </m:r>
      </m:oMath>
      <w:r w:rsidRPr="00BE7ADA">
        <w:rPr>
          <w:rFonts w:asciiTheme="minorHAnsi" w:hAnsiTheme="minorHAnsi"/>
          <w:sz w:val="24"/>
        </w:rPr>
        <w:t xml:space="preserve"> is </w:t>
      </w:r>
      <m:oMath>
        <m:r>
          <w:rPr>
            <w:sz w:val="24"/>
          </w:rPr>
          <m:t>9.0×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3</m:t>
            </m:r>
          </m:sup>
        </m:sSup>
        <m:r>
          <w:rPr>
            <w:sz w:val="24"/>
          </w:rPr>
          <m:t xml:space="preserve"> kg/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3</m:t>
            </m:r>
          </m:sup>
        </m:sSup>
        <m:r>
          <w:rPr>
            <w:sz w:val="24"/>
          </w:rPr>
          <m:t xml:space="preserve"> </m:t>
        </m:r>
      </m:oMath>
      <w:r w:rsidRPr="00BE7ADA">
        <w:rPr>
          <w:rFonts w:asciiTheme="minorHAnsi" w:hAnsiTheme="minorHAnsi"/>
          <w:sz w:val="24"/>
        </w:rPr>
        <w:t xml:space="preserve">and its Young’s Modulus </w:t>
      </w:r>
      <m:oMath>
        <m:r>
          <w:rPr>
            <w:sz w:val="24"/>
          </w:rPr>
          <m:t>Y=1.2×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11</m:t>
            </m:r>
          </m:sup>
        </m:sSup>
        <m:r>
          <w:rPr>
            <w:sz w:val="24"/>
          </w:rPr>
          <m:t>N/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</m:sup>
        </m:sSup>
        <m:r>
          <m:rPr>
            <m:sty m:val="p"/>
          </m:rPr>
          <w:rPr>
            <w:rStyle w:val="CommentReference"/>
          </w:rPr>
          <w:commentReference w:id="100"/>
        </m:r>
      </m:oMath>
    </w:p>
    <w:p w14:paraId="31DD80C3" w14:textId="77777777" w:rsidR="0086333A" w:rsidRDefault="0086333A" w:rsidP="0086333A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Theme="minorHAnsi" w:hAnsiTheme="minorHAnsi"/>
          <w:sz w:val="24"/>
        </w:rPr>
      </w:pPr>
      <w:bookmarkStart w:id="101" w:name="_Toc381019113"/>
    </w:p>
    <w:p w14:paraId="68A417B4" w14:textId="77777777" w:rsidR="00E57968" w:rsidRPr="00BE7ADA" w:rsidRDefault="00E57968" w:rsidP="00DD17EC">
      <w:pPr>
        <w:pStyle w:val="ListParagraph"/>
        <w:numPr>
          <w:ilvl w:val="0"/>
          <w:numId w:val="66"/>
        </w:numPr>
        <w:spacing w:after="0" w:line="240" w:lineRule="auto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Find the density of water near the </w:t>
      </w:r>
      <w:commentRangeStart w:id="102"/>
      <w:r w:rsidRPr="00BE7ADA">
        <w:rPr>
          <w:rFonts w:asciiTheme="minorHAnsi" w:hAnsiTheme="minorHAnsi"/>
          <w:sz w:val="24"/>
        </w:rPr>
        <w:t>ocean</w:t>
      </w:r>
      <w:commentRangeEnd w:id="102"/>
      <w:r w:rsidR="00FC75CD">
        <w:rPr>
          <w:rStyle w:val="CommentReference"/>
        </w:rPr>
        <w:commentReference w:id="102"/>
      </w:r>
      <w:r w:rsidRPr="00BE7ADA">
        <w:rPr>
          <w:rFonts w:asciiTheme="minorHAnsi" w:hAnsiTheme="minorHAnsi"/>
          <w:sz w:val="24"/>
        </w:rPr>
        <w:t xml:space="preserve"> bed where the pressure is about 700 atm. Given density of water at the surface</w:t>
      </w:r>
      <m:oMath>
        <m:r>
          <w:rPr>
            <w:sz w:val="24"/>
          </w:rPr>
          <m:t>=1025 kg/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3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, </w:t>
      </w:r>
      <m:oMath>
        <m:r>
          <w:rPr>
            <w:sz w:val="24"/>
          </w:rPr>
          <m:t>B=2.0×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9</m:t>
            </m:r>
          </m:sup>
        </m:sSup>
        <m:r>
          <w:rPr>
            <w:sz w:val="24"/>
          </w:rPr>
          <m:t>N/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 for water.</w:t>
      </w:r>
    </w:p>
    <w:p w14:paraId="41A33E12" w14:textId="77777777" w:rsidR="009E0106" w:rsidRPr="00BE7ADA" w:rsidRDefault="009E0106" w:rsidP="009E0106">
      <w:pPr>
        <w:ind w:left="360"/>
        <w:rPr>
          <w:rFonts w:asciiTheme="minorHAnsi" w:hAnsiTheme="minorHAnsi"/>
          <w:sz w:val="24"/>
        </w:rPr>
      </w:pPr>
    </w:p>
    <w:p w14:paraId="7B236E3E" w14:textId="77777777" w:rsidR="009D7C1C" w:rsidRPr="00BE7ADA" w:rsidRDefault="007406A0" w:rsidP="00556244">
      <w:pPr>
        <w:pStyle w:val="Heading5"/>
        <w:rPr>
          <w:rFonts w:asciiTheme="minorHAnsi" w:hAnsiTheme="minorHAnsi"/>
        </w:rPr>
      </w:pPr>
      <w:r w:rsidRPr="00BE7ADA">
        <w:rPr>
          <w:rFonts w:asciiTheme="minorHAnsi" w:hAnsiTheme="minorHAnsi"/>
        </w:rPr>
        <w:t>self assessment</w:t>
      </w:r>
      <w:r w:rsidR="009D7C1C" w:rsidRPr="00BE7ADA">
        <w:rPr>
          <w:rFonts w:asciiTheme="minorHAnsi" w:hAnsiTheme="minorHAnsi"/>
        </w:rPr>
        <w:t xml:space="preserve"> </w:t>
      </w:r>
    </w:p>
    <w:tbl>
      <w:tblPr>
        <w:tblStyle w:val="TableGrid"/>
        <w:tblW w:w="9259" w:type="dxa"/>
        <w:tblLayout w:type="fixed"/>
        <w:tblLook w:val="04A0" w:firstRow="1" w:lastRow="0" w:firstColumn="1" w:lastColumn="0" w:noHBand="0" w:noVBand="1"/>
      </w:tblPr>
      <w:tblGrid>
        <w:gridCol w:w="1519"/>
        <w:gridCol w:w="1643"/>
        <w:gridCol w:w="1877"/>
        <w:gridCol w:w="2110"/>
        <w:gridCol w:w="2110"/>
      </w:tblGrid>
      <w:tr w:rsidR="009D7C1C" w:rsidRPr="00BE7ADA" w14:paraId="24102482" w14:textId="77777777" w:rsidTr="00D63F5F">
        <w:trPr>
          <w:trHeight w:val="576"/>
        </w:trPr>
        <w:tc>
          <w:tcPr>
            <w:tcW w:w="1729" w:type="dxa"/>
            <w:shd w:val="clear" w:color="auto" w:fill="C6C7C6" w:themeFill="text2"/>
            <w:tcMar>
              <w:left w:w="28" w:type="dxa"/>
              <w:right w:w="0" w:type="dxa"/>
            </w:tcMar>
            <w:vAlign w:val="center"/>
          </w:tcPr>
          <w:p w14:paraId="19494A18" w14:textId="77777777" w:rsidR="009D7C1C" w:rsidRPr="00BE7ADA" w:rsidRDefault="009D7C1C" w:rsidP="00D63F5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BE7ADA">
              <w:rPr>
                <w:rFonts w:asciiTheme="minorHAnsi" w:hAnsiTheme="minorHAnsi"/>
                <w:color w:val="000000" w:themeColor="text1"/>
              </w:rPr>
              <w:t>Total  Qs.</w:t>
            </w:r>
          </w:p>
        </w:tc>
        <w:tc>
          <w:tcPr>
            <w:tcW w:w="1843" w:type="dxa"/>
            <w:shd w:val="clear" w:color="auto" w:fill="C6C7C6" w:themeFill="text2"/>
            <w:vAlign w:val="center"/>
          </w:tcPr>
          <w:p w14:paraId="2BAC4114" w14:textId="77777777" w:rsidR="009D7C1C" w:rsidRPr="00BE7ADA" w:rsidRDefault="009D7C1C" w:rsidP="00D63F5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137" w:type="dxa"/>
            <w:shd w:val="clear" w:color="auto" w:fill="C6C7C6" w:themeFill="text2"/>
            <w:tcMar>
              <w:left w:w="28" w:type="dxa"/>
              <w:right w:w="0" w:type="dxa"/>
            </w:tcMar>
            <w:vAlign w:val="center"/>
          </w:tcPr>
          <w:p w14:paraId="0A496540" w14:textId="77777777" w:rsidR="009D7C1C" w:rsidRPr="00BE7ADA" w:rsidRDefault="009D7C1C" w:rsidP="00D63F5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BE7ADA">
              <w:rPr>
                <w:rFonts w:asciiTheme="minorHAnsi" w:hAnsiTheme="minorHAnsi"/>
                <w:color w:val="000000" w:themeColor="text1"/>
              </w:rPr>
              <w:t>Correctly solved</w:t>
            </w:r>
          </w:p>
        </w:tc>
        <w:tc>
          <w:tcPr>
            <w:tcW w:w="2376" w:type="dxa"/>
            <w:shd w:val="clear" w:color="auto" w:fill="C6C7C6" w:themeFill="text2"/>
            <w:vAlign w:val="center"/>
          </w:tcPr>
          <w:p w14:paraId="3CBDF894" w14:textId="77777777" w:rsidR="009D7C1C" w:rsidRPr="00BE7ADA" w:rsidRDefault="009D7C1C" w:rsidP="00D63F5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BE7ADA">
              <w:rPr>
                <w:rFonts w:asciiTheme="minorHAnsi" w:hAnsiTheme="minorHAnsi"/>
                <w:color w:val="000000" w:themeColor="text1"/>
              </w:rPr>
              <w:t>Attempted</w:t>
            </w:r>
          </w:p>
        </w:tc>
        <w:tc>
          <w:tcPr>
            <w:tcW w:w="2376" w:type="dxa"/>
            <w:shd w:val="clear" w:color="auto" w:fill="C6C7C6" w:themeFill="text2"/>
            <w:vAlign w:val="center"/>
          </w:tcPr>
          <w:p w14:paraId="5EF625AC" w14:textId="77777777" w:rsidR="009D7C1C" w:rsidRPr="00BE7ADA" w:rsidRDefault="009D7C1C" w:rsidP="00D63F5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BE7ADA">
              <w:rPr>
                <w:rFonts w:asciiTheme="minorHAnsi" w:hAnsiTheme="minorHAnsi"/>
                <w:color w:val="000000" w:themeColor="text1"/>
              </w:rPr>
              <w:t>Not Attempted</w:t>
            </w:r>
          </w:p>
        </w:tc>
      </w:tr>
      <w:tr w:rsidR="009D7C1C" w:rsidRPr="00BE7ADA" w14:paraId="785750E4" w14:textId="77777777" w:rsidTr="00D63F5F">
        <w:trPr>
          <w:trHeight w:val="576"/>
        </w:trPr>
        <w:tc>
          <w:tcPr>
            <w:tcW w:w="1729" w:type="dxa"/>
            <w:vMerge w:val="restart"/>
            <w:tcMar>
              <w:left w:w="28" w:type="dxa"/>
              <w:right w:w="0" w:type="dxa"/>
            </w:tcMar>
            <w:vAlign w:val="center"/>
          </w:tcPr>
          <w:p w14:paraId="1A554DB8" w14:textId="68DF01C5" w:rsidR="009D7C1C" w:rsidRPr="00BE7ADA" w:rsidRDefault="00265E94" w:rsidP="00D63F5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11</w:t>
            </w:r>
            <w:r w:rsidR="009D7C1C" w:rsidRPr="00BE7ADA">
              <w:rPr>
                <w:rFonts w:asciiTheme="minorHAnsi" w:hAnsiTheme="minorHAnsi"/>
                <w:color w:val="000000" w:themeColor="text1"/>
              </w:rPr>
              <w:br/>
            </w:r>
          </w:p>
        </w:tc>
        <w:tc>
          <w:tcPr>
            <w:tcW w:w="1843" w:type="dxa"/>
            <w:vAlign w:val="center"/>
          </w:tcPr>
          <w:p w14:paraId="5593520D" w14:textId="77777777" w:rsidR="009D7C1C" w:rsidRPr="00BE7ADA" w:rsidRDefault="009D7C1C" w:rsidP="00D63F5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BE7ADA">
              <w:rPr>
                <w:rFonts w:asciiTheme="minorHAnsi" w:hAnsiTheme="minorHAnsi"/>
                <w:color w:val="000000" w:themeColor="text1"/>
              </w:rPr>
              <w:t>Individually</w:t>
            </w:r>
          </w:p>
        </w:tc>
        <w:tc>
          <w:tcPr>
            <w:tcW w:w="2137" w:type="dxa"/>
            <w:tcMar>
              <w:left w:w="28" w:type="dxa"/>
              <w:right w:w="0" w:type="dxa"/>
            </w:tcMar>
            <w:vAlign w:val="center"/>
          </w:tcPr>
          <w:p w14:paraId="0FBF9E22" w14:textId="77777777" w:rsidR="009D7C1C" w:rsidRPr="00BE7ADA" w:rsidRDefault="009D7C1C" w:rsidP="00D63F5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376" w:type="dxa"/>
            <w:vAlign w:val="center"/>
          </w:tcPr>
          <w:p w14:paraId="452236EC" w14:textId="77777777" w:rsidR="009D7C1C" w:rsidRPr="00BE7ADA" w:rsidRDefault="009D7C1C" w:rsidP="00D63F5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376" w:type="dxa"/>
            <w:vAlign w:val="center"/>
          </w:tcPr>
          <w:p w14:paraId="4CA1DAE5" w14:textId="77777777" w:rsidR="009D7C1C" w:rsidRPr="00BE7ADA" w:rsidRDefault="009D7C1C" w:rsidP="00D63F5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D7C1C" w:rsidRPr="00BE7ADA" w14:paraId="39F80501" w14:textId="77777777" w:rsidTr="00D63F5F">
        <w:trPr>
          <w:trHeight w:val="576"/>
        </w:trPr>
        <w:tc>
          <w:tcPr>
            <w:tcW w:w="1729" w:type="dxa"/>
            <w:vMerge/>
            <w:tcMar>
              <w:left w:w="28" w:type="dxa"/>
              <w:right w:w="0" w:type="dxa"/>
            </w:tcMar>
            <w:vAlign w:val="center"/>
          </w:tcPr>
          <w:p w14:paraId="48C72287" w14:textId="77777777" w:rsidR="009D7C1C" w:rsidRPr="00BE7ADA" w:rsidRDefault="009D7C1C" w:rsidP="00D63F5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1A847DDF" w14:textId="77777777" w:rsidR="009D7C1C" w:rsidRPr="00BE7ADA" w:rsidRDefault="009D7C1C" w:rsidP="00D63F5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BE7ADA">
              <w:rPr>
                <w:rFonts w:asciiTheme="minorHAnsi" w:hAnsiTheme="minorHAnsi"/>
                <w:color w:val="000000" w:themeColor="text1"/>
              </w:rPr>
              <w:t>After GD</w:t>
            </w:r>
          </w:p>
        </w:tc>
        <w:tc>
          <w:tcPr>
            <w:tcW w:w="2137" w:type="dxa"/>
            <w:tcMar>
              <w:left w:w="28" w:type="dxa"/>
              <w:right w:w="0" w:type="dxa"/>
            </w:tcMar>
            <w:vAlign w:val="center"/>
          </w:tcPr>
          <w:p w14:paraId="67DD8BE8" w14:textId="77777777" w:rsidR="009D7C1C" w:rsidRPr="00BE7ADA" w:rsidRDefault="009D7C1C" w:rsidP="00D63F5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376" w:type="dxa"/>
            <w:vAlign w:val="center"/>
          </w:tcPr>
          <w:p w14:paraId="394D3074" w14:textId="77777777" w:rsidR="009D7C1C" w:rsidRPr="00BE7ADA" w:rsidRDefault="009D7C1C" w:rsidP="00D63F5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376" w:type="dxa"/>
            <w:vAlign w:val="center"/>
          </w:tcPr>
          <w:p w14:paraId="61489E91" w14:textId="77777777" w:rsidR="009D7C1C" w:rsidRPr="00BE7ADA" w:rsidRDefault="009D7C1C" w:rsidP="00D63F5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0F753397" w14:textId="77777777" w:rsidR="00A80655" w:rsidRDefault="00A80655" w:rsidP="00556244">
      <w:pPr>
        <w:pStyle w:val="Heading4"/>
        <w:rPr>
          <w:rFonts w:asciiTheme="minorHAnsi" w:hAnsiTheme="minorHAnsi"/>
        </w:rPr>
      </w:pPr>
      <w:bookmarkStart w:id="103" w:name="_Toc381019112"/>
      <w:bookmarkStart w:id="104" w:name="_Toc383087858"/>
    </w:p>
    <w:p w14:paraId="1E48D005" w14:textId="77777777" w:rsidR="00A80655" w:rsidRDefault="00A80655" w:rsidP="00556244">
      <w:pPr>
        <w:pStyle w:val="Heading4"/>
        <w:rPr>
          <w:rFonts w:asciiTheme="minorHAnsi" w:hAnsiTheme="minorHAnsi"/>
        </w:rPr>
      </w:pPr>
    </w:p>
    <w:p w14:paraId="6A611114" w14:textId="77777777" w:rsidR="00A80655" w:rsidRDefault="00A80655" w:rsidP="00556244">
      <w:pPr>
        <w:pStyle w:val="Heading4"/>
        <w:rPr>
          <w:rFonts w:asciiTheme="minorHAnsi" w:hAnsiTheme="minorHAnsi"/>
        </w:rPr>
      </w:pPr>
    </w:p>
    <w:p w14:paraId="28D90E20" w14:textId="77777777" w:rsidR="00A80655" w:rsidRDefault="00A80655" w:rsidP="00556244">
      <w:pPr>
        <w:pStyle w:val="Heading4"/>
        <w:rPr>
          <w:rFonts w:asciiTheme="minorHAnsi" w:hAnsiTheme="minorHAnsi"/>
        </w:rPr>
      </w:pPr>
    </w:p>
    <w:p w14:paraId="38799B35" w14:textId="77777777" w:rsidR="00992F1E" w:rsidRPr="00BE7ADA" w:rsidRDefault="00F137EC" w:rsidP="00556244">
      <w:pPr>
        <w:pStyle w:val="Heading4"/>
        <w:rPr>
          <w:rFonts w:asciiTheme="minorHAnsi" w:hAnsiTheme="minorHAnsi"/>
          <w:color w:val="auto"/>
        </w:rPr>
      </w:pPr>
      <w:bookmarkStart w:id="105" w:name="_Toc399512848"/>
      <w:r w:rsidRPr="00BE7ADA">
        <w:rPr>
          <w:rFonts w:asciiTheme="minorHAnsi" w:hAnsiTheme="minorHAnsi"/>
        </w:rPr>
        <w:lastRenderedPageBreak/>
        <w:t>Homework</w:t>
      </w:r>
      <w:r w:rsidRPr="00BE7ADA">
        <w:rPr>
          <w:rFonts w:asciiTheme="minorHAnsi" w:hAnsiTheme="minorHAnsi"/>
          <w:color w:val="auto"/>
        </w:rPr>
        <w:t xml:space="preserve"> </w:t>
      </w:r>
      <w:bookmarkEnd w:id="101"/>
      <w:bookmarkEnd w:id="103"/>
      <w:r w:rsidR="003531CE" w:rsidRPr="00BE7ADA">
        <w:rPr>
          <w:rFonts w:asciiTheme="minorHAnsi" w:hAnsiTheme="minorHAnsi"/>
          <w:color w:val="auto"/>
        </w:rPr>
        <w:t>(60 mins)</w:t>
      </w:r>
      <w:bookmarkEnd w:id="104"/>
      <w:bookmarkEnd w:id="105"/>
    </w:p>
    <w:p w14:paraId="06E49B18" w14:textId="0B1EA204" w:rsidR="00C95606" w:rsidRPr="00BE7ADA" w:rsidRDefault="00CC0311" w:rsidP="00C95606">
      <w:pPr>
        <w:pStyle w:val="Heading5"/>
        <w:rPr>
          <w:rFonts w:asciiTheme="minorHAnsi" w:hAnsiTheme="minorHAnsi"/>
        </w:rPr>
      </w:pPr>
      <w:r w:rsidRPr="00BE7ADA">
        <w:rPr>
          <w:rFonts w:asciiTheme="minorHAnsi" w:hAnsiTheme="minorHAnsi"/>
        </w:rPr>
        <w:t>LEVEL 1</w:t>
      </w:r>
    </w:p>
    <w:p w14:paraId="36444299" w14:textId="75C59497" w:rsidR="00D001A9" w:rsidRPr="00BE7ADA" w:rsidRDefault="00D001A9" w:rsidP="00DD17EC">
      <w:pPr>
        <w:pStyle w:val="ListParagraph"/>
        <w:numPr>
          <w:ilvl w:val="0"/>
          <w:numId w:val="65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>If shearing stress is</w:t>
      </w:r>
      <m:oMath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 xml:space="preserve"> 10</m:t>
            </m:r>
          </m:e>
          <m:sup>
            <m:r>
              <m:rPr>
                <m:sty m:val="p"/>
              </m:rPr>
              <w:rPr>
                <w:sz w:val="24"/>
              </w:rPr>
              <m:t>8</m:t>
            </m:r>
          </m:sup>
        </m:sSup>
        <m:r>
          <m:rPr>
            <m:sty m:val="p"/>
          </m:rPr>
          <w:rPr>
            <w:sz w:val="24"/>
          </w:rPr>
          <m:t>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>, what is the minimum force required to punch a hole of radius 1mm</w:t>
      </w:r>
      <w:r w:rsidR="00D06C15" w:rsidRPr="00BE7ADA">
        <w:rPr>
          <w:rFonts w:asciiTheme="minorHAnsi" w:hAnsiTheme="minorHAnsi"/>
          <w:sz w:val="24"/>
        </w:rPr>
        <w:t xml:space="preserve">, and thickness </w:t>
      </w:r>
      <w:commentRangeStart w:id="106"/>
      <w:r w:rsidR="00D06C15" w:rsidRPr="00BE7ADA">
        <w:rPr>
          <w:rFonts w:asciiTheme="minorHAnsi" w:hAnsiTheme="minorHAnsi"/>
          <w:sz w:val="24"/>
        </w:rPr>
        <w:t>2mm</w:t>
      </w:r>
      <w:commentRangeEnd w:id="106"/>
      <w:r w:rsidR="00470880">
        <w:rPr>
          <w:rStyle w:val="CommentReference"/>
        </w:rPr>
        <w:commentReference w:id="106"/>
      </w:r>
      <w:r w:rsidR="00D06C15" w:rsidRPr="00BE7ADA">
        <w:rPr>
          <w:rFonts w:asciiTheme="minorHAnsi" w:hAnsiTheme="minorHAnsi"/>
          <w:sz w:val="24"/>
        </w:rPr>
        <w:t xml:space="preserve"> </w:t>
      </w:r>
      <w:r w:rsidRPr="00BE7ADA">
        <w:rPr>
          <w:rFonts w:asciiTheme="minorHAnsi" w:hAnsiTheme="minorHAnsi"/>
          <w:sz w:val="24"/>
        </w:rPr>
        <w:t>?</w:t>
      </w:r>
    </w:p>
    <w:p w14:paraId="6AB57DB4" w14:textId="77777777" w:rsidR="00AF5A86" w:rsidRPr="00BE7ADA" w:rsidRDefault="00AF5A86" w:rsidP="00513ED4">
      <w:pPr>
        <w:pStyle w:val="Heading5"/>
        <w:rPr>
          <w:rFonts w:asciiTheme="minorHAnsi" w:hAnsiTheme="minorHAnsi"/>
          <w:b w:val="0"/>
        </w:rPr>
      </w:pPr>
    </w:p>
    <w:p w14:paraId="4BFD48B1" w14:textId="533FE8C2" w:rsidR="00D001A9" w:rsidRPr="00BE7ADA" w:rsidRDefault="00D001A9" w:rsidP="00DD17EC">
      <w:pPr>
        <w:pStyle w:val="ListParagraph"/>
        <w:numPr>
          <w:ilvl w:val="0"/>
          <w:numId w:val="65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The work required to be done in producing an extension of 1.0 mm in a wire of length 50 cm and area of cross-section </w:t>
      </w:r>
      <m:oMath>
        <m:r>
          <m:rPr>
            <m:sty m:val="p"/>
          </m:rPr>
          <w:rPr>
            <w:sz w:val="24"/>
          </w:rPr>
          <m:t>1 m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 will be</w:t>
      </w:r>
      <m:oMath>
        <m:r>
          <m:rPr>
            <m:sty m:val="p"/>
          </m:rPr>
          <w:rPr>
            <w:sz w:val="24"/>
          </w:rPr>
          <m:t>(Y=2×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10</m:t>
            </m:r>
          </m:sup>
        </m:sSup>
        <m:r>
          <m:rPr>
            <m:sty m:val="p"/>
          </m:rPr>
          <w:rPr>
            <w:sz w:val="24"/>
          </w:rPr>
          <m:t xml:space="preserve">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>)</w:t>
      </w:r>
    </w:p>
    <w:p w14:paraId="4EDA8C09" w14:textId="31B92273" w:rsidR="00D001A9" w:rsidRPr="00BE7ADA" w:rsidRDefault="00237A33" w:rsidP="00DD17EC">
      <w:pPr>
        <w:pStyle w:val="ListParagraph"/>
        <w:numPr>
          <w:ilvl w:val="0"/>
          <w:numId w:val="27"/>
        </w:numPr>
        <w:tabs>
          <w:tab w:val="clear" w:pos="4320"/>
          <w:tab w:val="clear" w:pos="8640"/>
        </w:tabs>
        <w:spacing w:before="0" w:after="0"/>
        <w:ind w:left="180" w:right="0" w:hanging="18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6×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-2</m:t>
            </m:r>
          </m:sup>
        </m:sSup>
        <m:r>
          <m:rPr>
            <m:sty m:val="p"/>
          </m:rPr>
          <w:rPr>
            <w:sz w:val="24"/>
          </w:rPr>
          <m:t>J</m:t>
        </m:r>
      </m:oMath>
      <w:r w:rsidR="00D001A9" w:rsidRPr="00BE7ADA">
        <w:rPr>
          <w:rFonts w:asciiTheme="minorHAnsi" w:hAnsiTheme="minorHAnsi"/>
          <w:sz w:val="24"/>
        </w:rPr>
        <w:tab/>
      </w:r>
      <w:r w:rsidR="00D001A9" w:rsidRPr="00BE7ADA">
        <w:rPr>
          <w:rFonts w:asciiTheme="minorHAnsi" w:hAnsiTheme="minorHAnsi"/>
          <w:sz w:val="24"/>
        </w:rPr>
        <w:tab/>
        <w:t xml:space="preserve">  </w:t>
      </w:r>
      <w:proofErr w:type="gramStart"/>
      <w:r w:rsidR="00D001A9" w:rsidRPr="00BE7ADA">
        <w:rPr>
          <w:rFonts w:asciiTheme="minorHAnsi" w:hAnsiTheme="minorHAnsi"/>
          <w:sz w:val="24"/>
        </w:rPr>
        <w:t>b</w:t>
      </w:r>
      <w:proofErr w:type="gramEnd"/>
      <w:r w:rsidR="00D001A9" w:rsidRPr="00BE7ADA">
        <w:rPr>
          <w:rFonts w:asciiTheme="minorHAnsi" w:hAnsiTheme="minorHAnsi"/>
          <w:sz w:val="24"/>
        </w:rPr>
        <w:t xml:space="preserve">.    </w:t>
      </w:r>
      <m:oMath>
        <m:r>
          <m:rPr>
            <m:sty m:val="p"/>
          </m:rPr>
          <w:rPr>
            <w:sz w:val="24"/>
          </w:rPr>
          <m:t>4×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-2</m:t>
            </m:r>
          </m:sup>
        </m:sSup>
        <m:r>
          <m:rPr>
            <m:sty m:val="p"/>
          </m:rPr>
          <w:rPr>
            <w:sz w:val="24"/>
          </w:rPr>
          <m:t>J</m:t>
        </m:r>
      </m:oMath>
      <w:r w:rsidR="00D001A9" w:rsidRPr="00BE7ADA">
        <w:rPr>
          <w:rFonts w:asciiTheme="minorHAnsi" w:hAnsiTheme="minorHAnsi"/>
          <w:sz w:val="24"/>
        </w:rPr>
        <w:tab/>
        <w:t xml:space="preserve">c.    </w:t>
      </w:r>
      <m:oMath>
        <m:r>
          <m:rPr>
            <m:sty m:val="p"/>
          </m:rPr>
          <w:rPr>
            <w:sz w:val="24"/>
          </w:rPr>
          <m:t>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-2</m:t>
            </m:r>
          </m:sup>
        </m:sSup>
        <m:r>
          <m:rPr>
            <m:sty m:val="p"/>
          </m:rPr>
          <w:rPr>
            <w:sz w:val="24"/>
          </w:rPr>
          <m:t xml:space="preserve"> J</m:t>
        </m:r>
      </m:oMath>
      <w:r w:rsidR="00D001A9" w:rsidRPr="00BE7ADA">
        <w:rPr>
          <w:rFonts w:asciiTheme="minorHAnsi" w:hAnsiTheme="minorHAnsi"/>
          <w:sz w:val="24"/>
        </w:rPr>
        <w:tab/>
      </w:r>
      <w:r w:rsidR="00D001A9" w:rsidRPr="00BE7ADA">
        <w:rPr>
          <w:rFonts w:asciiTheme="minorHAnsi" w:hAnsiTheme="minorHAnsi"/>
          <w:sz w:val="24"/>
        </w:rPr>
        <w:tab/>
      </w:r>
      <w:r w:rsidR="00D001A9" w:rsidRPr="00BE7ADA">
        <w:rPr>
          <w:rFonts w:asciiTheme="minorHAnsi" w:hAnsiTheme="minorHAnsi"/>
          <w:sz w:val="24"/>
        </w:rPr>
        <w:tab/>
        <w:t xml:space="preserve">d.    </w:t>
      </w:r>
      <m:oMath>
        <m:r>
          <m:rPr>
            <m:sty m:val="p"/>
          </m:rPr>
          <w:rPr>
            <w:sz w:val="24"/>
          </w:rPr>
          <m:t>1×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-2</m:t>
            </m:r>
          </m:sup>
        </m:sSup>
        <m:r>
          <m:rPr>
            <m:sty m:val="p"/>
          </m:rPr>
          <w:rPr>
            <w:sz w:val="24"/>
          </w:rPr>
          <m:t xml:space="preserve"> J</m:t>
        </m:r>
      </m:oMath>
    </w:p>
    <w:p w14:paraId="1E2BB7B0" w14:textId="77777777" w:rsidR="00D001A9" w:rsidRPr="00BE7ADA" w:rsidRDefault="00D001A9" w:rsidP="00D001A9">
      <w:pPr>
        <w:rPr>
          <w:rFonts w:asciiTheme="minorHAnsi" w:hAnsiTheme="minorHAnsi"/>
        </w:rPr>
      </w:pPr>
    </w:p>
    <w:p w14:paraId="702C15A0" w14:textId="025A7B2A" w:rsidR="00CF1F83" w:rsidRPr="00BE7ADA" w:rsidRDefault="00CF1F83" w:rsidP="00DD17EC">
      <w:pPr>
        <w:pStyle w:val="ListParagraph"/>
        <w:numPr>
          <w:ilvl w:val="0"/>
          <w:numId w:val="65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The following four wires (length L and diameter D) are made of the same material. Which of these will have the largest extension when the same tension is </w:t>
      </w:r>
      <w:commentRangeStart w:id="107"/>
      <w:r w:rsidRPr="00BE7ADA">
        <w:rPr>
          <w:rFonts w:asciiTheme="minorHAnsi" w:hAnsiTheme="minorHAnsi"/>
          <w:sz w:val="24"/>
        </w:rPr>
        <w:t>applied</w:t>
      </w:r>
      <w:commentRangeEnd w:id="107"/>
      <w:r w:rsidR="00F82FDF">
        <w:rPr>
          <w:rStyle w:val="CommentReference"/>
        </w:rPr>
        <w:commentReference w:id="107"/>
      </w:r>
      <w:r w:rsidRPr="00BE7ADA">
        <w:rPr>
          <w:rFonts w:asciiTheme="minorHAnsi" w:hAnsiTheme="minorHAnsi"/>
          <w:sz w:val="24"/>
        </w:rPr>
        <w:t>?</w:t>
      </w:r>
    </w:p>
    <w:p w14:paraId="6646915C" w14:textId="59149909" w:rsidR="00CF1F83" w:rsidRPr="00BE7ADA" w:rsidRDefault="00237A33" w:rsidP="00DD17EC">
      <w:pPr>
        <w:pStyle w:val="ListParagraph"/>
        <w:numPr>
          <w:ilvl w:val="0"/>
          <w:numId w:val="28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L=50</m:t>
        </m:r>
      </m:oMath>
      <w:r w:rsidR="00CF1F83" w:rsidRPr="00BE7ADA">
        <w:rPr>
          <w:rFonts w:asciiTheme="minorHAnsi" w:hAnsiTheme="minorHAnsi"/>
          <w:sz w:val="24"/>
        </w:rPr>
        <w:t xml:space="preserve"> cm, </w:t>
      </w:r>
      <m:oMath>
        <m:r>
          <m:rPr>
            <m:sty m:val="p"/>
          </m:rPr>
          <w:rPr>
            <w:sz w:val="24"/>
          </w:rPr>
          <m:t>D=0.5</m:t>
        </m:r>
      </m:oMath>
      <w:r w:rsidR="00CF1F83" w:rsidRPr="00BE7ADA">
        <w:rPr>
          <w:rFonts w:asciiTheme="minorHAnsi" w:hAnsiTheme="minorHAnsi"/>
          <w:sz w:val="24"/>
        </w:rPr>
        <w:t xml:space="preserve"> mm</w:t>
      </w:r>
      <w:r w:rsidR="00CF1F83" w:rsidRPr="00BE7ADA">
        <w:rPr>
          <w:rFonts w:asciiTheme="minorHAnsi" w:hAnsiTheme="minorHAnsi"/>
          <w:sz w:val="24"/>
        </w:rPr>
        <w:tab/>
      </w:r>
      <w:r w:rsidR="00CF1F83" w:rsidRPr="00BE7ADA">
        <w:rPr>
          <w:rFonts w:asciiTheme="minorHAnsi" w:hAnsiTheme="minorHAnsi"/>
          <w:sz w:val="24"/>
        </w:rPr>
        <w:tab/>
      </w:r>
      <w:r w:rsidR="00CF1F83" w:rsidRPr="00BE7ADA">
        <w:rPr>
          <w:rFonts w:asciiTheme="minorHAnsi" w:hAnsiTheme="minorHAnsi"/>
          <w:sz w:val="24"/>
        </w:rPr>
        <w:tab/>
      </w:r>
      <w:r w:rsidR="00CF1F83" w:rsidRPr="00BE7ADA">
        <w:rPr>
          <w:rFonts w:asciiTheme="minorHAnsi" w:hAnsiTheme="minorHAnsi"/>
          <w:sz w:val="24"/>
        </w:rPr>
        <w:tab/>
        <w:t xml:space="preserve">b.    </w:t>
      </w:r>
      <m:oMath>
        <m:r>
          <m:rPr>
            <m:sty m:val="p"/>
          </m:rPr>
          <w:rPr>
            <w:sz w:val="24"/>
          </w:rPr>
          <m:t xml:space="preserve">L=100 </m:t>
        </m:r>
      </m:oMath>
      <w:r w:rsidR="00CF1F83" w:rsidRPr="00BE7ADA">
        <w:rPr>
          <w:rFonts w:asciiTheme="minorHAnsi" w:hAnsiTheme="minorHAnsi"/>
          <w:sz w:val="24"/>
        </w:rPr>
        <w:t xml:space="preserve">cm, </w:t>
      </w:r>
      <m:oMath>
        <m:r>
          <m:rPr>
            <m:sty m:val="p"/>
          </m:rPr>
          <w:rPr>
            <w:sz w:val="24"/>
          </w:rPr>
          <m:t>D=1</m:t>
        </m:r>
      </m:oMath>
      <w:r w:rsidR="00CF1F83" w:rsidRPr="00BE7ADA">
        <w:rPr>
          <w:rFonts w:asciiTheme="minorHAnsi" w:hAnsiTheme="minorHAnsi"/>
          <w:sz w:val="24"/>
        </w:rPr>
        <w:t xml:space="preserve"> mm</w:t>
      </w:r>
    </w:p>
    <w:p w14:paraId="3C436863" w14:textId="647BC034" w:rsidR="00CF1F83" w:rsidRPr="00BE7ADA" w:rsidRDefault="00237A33" w:rsidP="00DD17EC">
      <w:pPr>
        <w:pStyle w:val="ListParagraph"/>
        <w:numPr>
          <w:ilvl w:val="0"/>
          <w:numId w:val="29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L=200</m:t>
        </m:r>
      </m:oMath>
      <w:r w:rsidR="00CF1F83" w:rsidRPr="00BE7ADA">
        <w:rPr>
          <w:rFonts w:asciiTheme="minorHAnsi" w:hAnsiTheme="minorHAnsi"/>
          <w:sz w:val="24"/>
        </w:rPr>
        <w:t xml:space="preserve"> cm, </w:t>
      </w:r>
      <m:oMath>
        <m:r>
          <m:rPr>
            <m:sty m:val="p"/>
          </m:rPr>
          <w:rPr>
            <w:sz w:val="24"/>
          </w:rPr>
          <m:t>D=2</m:t>
        </m:r>
      </m:oMath>
      <w:r w:rsidR="00CF1F83" w:rsidRPr="00BE7ADA">
        <w:rPr>
          <w:rFonts w:asciiTheme="minorHAnsi" w:hAnsiTheme="minorHAnsi"/>
          <w:sz w:val="24"/>
        </w:rPr>
        <w:t xml:space="preserve"> mm</w:t>
      </w:r>
      <w:r w:rsidR="00CF1F83" w:rsidRPr="00BE7ADA">
        <w:rPr>
          <w:rFonts w:asciiTheme="minorHAnsi" w:hAnsiTheme="minorHAnsi"/>
          <w:sz w:val="24"/>
        </w:rPr>
        <w:tab/>
      </w:r>
      <w:r w:rsidR="00CF1F83" w:rsidRPr="00BE7ADA">
        <w:rPr>
          <w:rFonts w:asciiTheme="minorHAnsi" w:hAnsiTheme="minorHAnsi"/>
          <w:sz w:val="24"/>
        </w:rPr>
        <w:tab/>
      </w:r>
      <w:r w:rsidR="00CF1F83" w:rsidRPr="00BE7ADA">
        <w:rPr>
          <w:rFonts w:asciiTheme="minorHAnsi" w:hAnsiTheme="minorHAnsi"/>
          <w:sz w:val="24"/>
        </w:rPr>
        <w:tab/>
      </w:r>
      <w:r w:rsidR="00CF1F83" w:rsidRPr="00BE7ADA">
        <w:rPr>
          <w:rFonts w:asciiTheme="minorHAnsi" w:hAnsiTheme="minorHAnsi"/>
          <w:sz w:val="24"/>
        </w:rPr>
        <w:tab/>
        <w:t xml:space="preserve">d.    </w:t>
      </w:r>
      <m:oMath>
        <m:r>
          <m:rPr>
            <m:sty m:val="p"/>
          </m:rPr>
          <w:rPr>
            <w:sz w:val="24"/>
          </w:rPr>
          <m:t>L=300</m:t>
        </m:r>
      </m:oMath>
      <w:r w:rsidR="00CF1F83" w:rsidRPr="00BE7ADA">
        <w:rPr>
          <w:rFonts w:asciiTheme="minorHAnsi" w:hAnsiTheme="minorHAnsi"/>
          <w:sz w:val="24"/>
        </w:rPr>
        <w:t xml:space="preserve"> cm, </w:t>
      </w:r>
      <m:oMath>
        <m:r>
          <m:rPr>
            <m:sty m:val="p"/>
          </m:rPr>
          <w:rPr>
            <w:sz w:val="24"/>
          </w:rPr>
          <m:t>D=0.5</m:t>
        </m:r>
      </m:oMath>
      <w:r w:rsidR="00CF1F83" w:rsidRPr="00BE7ADA">
        <w:rPr>
          <w:rFonts w:asciiTheme="minorHAnsi" w:hAnsiTheme="minorHAnsi"/>
          <w:sz w:val="24"/>
        </w:rPr>
        <w:t xml:space="preserve"> mm</w:t>
      </w:r>
    </w:p>
    <w:p w14:paraId="2C1D03EB" w14:textId="77777777" w:rsidR="00CF1F83" w:rsidRPr="00BE7ADA" w:rsidRDefault="00CF1F83" w:rsidP="00D001A9">
      <w:pPr>
        <w:rPr>
          <w:rFonts w:asciiTheme="minorHAnsi" w:hAnsiTheme="minorHAnsi"/>
        </w:rPr>
      </w:pPr>
    </w:p>
    <w:p w14:paraId="3731AC4E" w14:textId="77777777" w:rsidR="00AF5A86" w:rsidRPr="00BE7ADA" w:rsidRDefault="00CC0311" w:rsidP="00513ED4">
      <w:pPr>
        <w:pStyle w:val="Heading5"/>
        <w:rPr>
          <w:rFonts w:asciiTheme="minorHAnsi" w:hAnsiTheme="minorHAnsi"/>
        </w:rPr>
      </w:pPr>
      <w:r w:rsidRPr="00BE7ADA">
        <w:rPr>
          <w:rFonts w:asciiTheme="minorHAnsi" w:hAnsiTheme="minorHAnsi"/>
        </w:rPr>
        <w:t>LEVEL 2</w:t>
      </w:r>
    </w:p>
    <w:p w14:paraId="677BFF37" w14:textId="77777777" w:rsidR="00D06C15" w:rsidRPr="00BE7ADA" w:rsidRDefault="00D06C15" w:rsidP="00DD17EC">
      <w:pPr>
        <w:pStyle w:val="ListParagraph"/>
        <w:numPr>
          <w:ilvl w:val="0"/>
          <w:numId w:val="65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In Searle’s experiment, which is used to find Young’s modulus of elasticity, the diameter of experimental wire is </w:t>
      </w:r>
      <m:oMath>
        <m:r>
          <m:rPr>
            <m:sty m:val="p"/>
          </m:rPr>
          <w:rPr>
            <w:sz w:val="24"/>
          </w:rPr>
          <m:t>D=0.05 cm</m:t>
        </m:r>
      </m:oMath>
      <w:r w:rsidRPr="00BE7ADA">
        <w:rPr>
          <w:rFonts w:asciiTheme="minorHAnsi" w:hAnsiTheme="minorHAnsi"/>
          <w:sz w:val="24"/>
        </w:rPr>
        <w:t xml:space="preserve">(measured by a scale of least count 0.001 cm) and length is </w:t>
      </w:r>
      <m:oMath>
        <m:r>
          <m:rPr>
            <m:sty m:val="p"/>
          </m:rPr>
          <w:rPr>
            <w:sz w:val="24"/>
          </w:rPr>
          <m:t>L=110 cm</m:t>
        </m:r>
      </m:oMath>
      <w:r w:rsidRPr="00BE7ADA">
        <w:rPr>
          <w:rFonts w:asciiTheme="minorHAnsi" w:hAnsiTheme="minorHAnsi"/>
          <w:sz w:val="24"/>
        </w:rPr>
        <w:t xml:space="preserve"> (measured by a scale of least count 0.1 cm). A weight of 50 </w:t>
      </w:r>
      <m:oMath>
        <m:r>
          <m:rPr>
            <m:sty m:val="p"/>
          </m:rPr>
          <w:rPr>
            <w:sz w:val="24"/>
          </w:rPr>
          <m:t>N</m:t>
        </m:r>
      </m:oMath>
      <w:r w:rsidRPr="00BE7ADA">
        <w:rPr>
          <w:rFonts w:asciiTheme="minorHAnsi" w:hAnsiTheme="minorHAnsi"/>
          <w:sz w:val="24"/>
        </w:rPr>
        <w:t xml:space="preserve"> causes an extension of </w:t>
      </w:r>
      <m:oMath>
        <m:r>
          <m:rPr>
            <m:sty m:val="p"/>
          </m:rPr>
          <w:rPr>
            <w:sz w:val="24"/>
          </w:rPr>
          <m:t xml:space="preserve">l=0.125 </m:t>
        </m:r>
      </m:oMath>
      <w:r w:rsidRPr="00BE7ADA">
        <w:rPr>
          <w:rFonts w:asciiTheme="minorHAnsi" w:hAnsiTheme="minorHAnsi"/>
          <w:sz w:val="24"/>
        </w:rPr>
        <w:t xml:space="preserve">cm (measured by a micrometer of least </w:t>
      </w:r>
      <w:proofErr w:type="gramStart"/>
      <w:r w:rsidRPr="00BE7ADA">
        <w:rPr>
          <w:rFonts w:asciiTheme="minorHAnsi" w:hAnsiTheme="minorHAnsi"/>
          <w:sz w:val="24"/>
        </w:rPr>
        <w:t xml:space="preserve">count </w:t>
      </w:r>
      <w:proofErr w:type="gramEnd"/>
      <m:oMath>
        <m:r>
          <m:rPr>
            <m:sty m:val="p"/>
          </m:rPr>
          <w:rPr>
            <w:sz w:val="24"/>
          </w:rPr>
          <m:t>0.007 cm)</m:t>
        </m:r>
      </m:oMath>
      <w:r w:rsidRPr="00BE7ADA">
        <w:rPr>
          <w:rFonts w:asciiTheme="minorHAnsi" w:hAnsiTheme="minorHAnsi"/>
          <w:sz w:val="24"/>
        </w:rPr>
        <w:t xml:space="preserve">. Find maximum possible error in the values of Young’s modulus. </w:t>
      </w:r>
      <w:commentRangeStart w:id="108"/>
      <w:r w:rsidRPr="00BE7ADA">
        <w:rPr>
          <w:rFonts w:asciiTheme="minorHAnsi" w:hAnsiTheme="minorHAnsi"/>
          <w:sz w:val="24"/>
        </w:rPr>
        <w:t>Screw gauge and meter scale are free from error</w:t>
      </w:r>
      <w:commentRangeEnd w:id="108"/>
      <w:r w:rsidR="00D63882">
        <w:rPr>
          <w:rStyle w:val="CommentReference"/>
        </w:rPr>
        <w:commentReference w:id="108"/>
      </w:r>
      <w:r w:rsidRPr="00BE7ADA">
        <w:rPr>
          <w:rFonts w:asciiTheme="minorHAnsi" w:hAnsiTheme="minorHAnsi"/>
          <w:sz w:val="24"/>
        </w:rPr>
        <w:t>.</w:t>
      </w:r>
    </w:p>
    <w:p w14:paraId="1AFADC3D" w14:textId="77777777" w:rsidR="00D06C15" w:rsidRPr="00BE7ADA" w:rsidRDefault="00D06C15" w:rsidP="00DD17EC">
      <w:pPr>
        <w:pStyle w:val="ListParagraph"/>
        <w:numPr>
          <w:ilvl w:val="1"/>
          <w:numId w:val="28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1.09×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10</m:t>
            </m:r>
          </m:sup>
        </m:sSup>
        <m:r>
          <m:rPr>
            <m:sty m:val="p"/>
          </m:rPr>
          <w:rPr>
            <w:sz w:val="24"/>
          </w:rPr>
          <m:t xml:space="preserve">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     </w:t>
      </w:r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  <w:t xml:space="preserve">b. </w:t>
      </w:r>
      <m:oMath>
        <m:r>
          <m:rPr>
            <m:sty m:val="p"/>
          </m:rPr>
          <w:rPr>
            <w:sz w:val="24"/>
          </w:rPr>
          <m:t>10.09×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10</m:t>
            </m:r>
          </m:sup>
        </m:sSup>
        <m:r>
          <m:rPr>
            <m:sty m:val="p"/>
          </m:rPr>
          <w:rPr>
            <w:sz w:val="24"/>
          </w:rPr>
          <m:t>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</w:p>
    <w:p w14:paraId="24DFE249" w14:textId="77777777" w:rsidR="00D06C15" w:rsidRPr="00BE7ADA" w:rsidRDefault="00D06C15" w:rsidP="00D06C15">
      <w:pPr>
        <w:tabs>
          <w:tab w:val="clear" w:pos="4320"/>
          <w:tab w:val="clear" w:pos="8640"/>
        </w:tabs>
        <w:spacing w:before="0" w:after="0"/>
        <w:ind w:left="1080" w:right="0"/>
        <w:jc w:val="left"/>
        <w:rPr>
          <w:rFonts w:asciiTheme="minorHAnsi" w:hAnsiTheme="minorHAnsi"/>
          <w:sz w:val="24"/>
        </w:rPr>
      </w:pPr>
      <w:proofErr w:type="gramStart"/>
      <w:r w:rsidRPr="00BE7ADA">
        <w:rPr>
          <w:rFonts w:asciiTheme="minorHAnsi" w:hAnsiTheme="minorHAnsi"/>
          <w:sz w:val="24"/>
        </w:rPr>
        <w:t>c</w:t>
      </w:r>
      <w:proofErr w:type="gramEnd"/>
      <w:r w:rsidRPr="00BE7ADA">
        <w:rPr>
          <w:rFonts w:asciiTheme="minorHAnsi" w:hAnsiTheme="minorHAnsi"/>
          <w:sz w:val="24"/>
        </w:rPr>
        <w:t xml:space="preserve">. </w:t>
      </w:r>
      <m:oMath>
        <m:r>
          <m:rPr>
            <m:sty m:val="p"/>
          </m:rPr>
          <w:rPr>
            <w:sz w:val="24"/>
          </w:rPr>
          <m:t>20×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10</m:t>
            </m:r>
          </m:sup>
        </m:sSup>
        <m:r>
          <m:rPr>
            <m:sty m:val="p"/>
          </m:rPr>
          <w:rPr>
            <w:sz w:val="24"/>
          </w:rPr>
          <m:t>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  <w:t xml:space="preserve">             d. </w:t>
      </w:r>
      <m:oMath>
        <m:r>
          <m:rPr>
            <m:sty m:val="p"/>
          </m:rPr>
          <w:rPr>
            <w:sz w:val="24"/>
          </w:rPr>
          <m:t>2.24×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11</m:t>
            </m:r>
          </m:sup>
        </m:sSup>
        <m:r>
          <m:rPr>
            <m:sty m:val="p"/>
          </m:rPr>
          <w:rPr>
            <w:sz w:val="24"/>
          </w:rPr>
          <m:t xml:space="preserve">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</w:p>
    <w:p w14:paraId="4EEFFAF9" w14:textId="77777777" w:rsidR="00D06C15" w:rsidRPr="00BE7ADA" w:rsidRDefault="00D06C15" w:rsidP="00BC3047">
      <w:pPr>
        <w:ind w:left="360"/>
        <w:rPr>
          <w:rFonts w:asciiTheme="minorHAnsi" w:hAnsiTheme="minorHAnsi"/>
          <w:sz w:val="24"/>
        </w:rPr>
      </w:pPr>
    </w:p>
    <w:p w14:paraId="13F530F1" w14:textId="77777777" w:rsidR="00A621F0" w:rsidRPr="00BE7ADA" w:rsidRDefault="00A621F0" w:rsidP="00DD17EC">
      <w:pPr>
        <w:pStyle w:val="ListParagraph"/>
        <w:numPr>
          <w:ilvl w:val="0"/>
          <w:numId w:val="65"/>
        </w:numPr>
        <w:spacing w:after="0" w:line="240" w:lineRule="auto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A cylinder of length 1.5 m and diameter 4 cm is fixed at one end. A tangential force of </w:t>
      </w:r>
      <m:oMath>
        <m:r>
          <w:rPr>
            <w:sz w:val="24"/>
          </w:rPr>
          <m:t>4×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5</m:t>
            </m:r>
          </m:sup>
        </m:sSup>
        <m:r>
          <w:rPr>
            <w:sz w:val="24"/>
          </w:rPr>
          <m:t xml:space="preserve"> N</m:t>
        </m:r>
      </m:oMath>
      <w:r w:rsidRPr="00BE7ADA">
        <w:rPr>
          <w:rFonts w:asciiTheme="minorHAnsi" w:hAnsiTheme="minorHAnsi"/>
          <w:sz w:val="24"/>
        </w:rPr>
        <w:t xml:space="preserve"> is applied at the other end. Calculate the twist produced in the cylinder if the modulus of rigidity </w:t>
      </w:r>
      <w:proofErr w:type="gramStart"/>
      <w:r w:rsidRPr="00BE7ADA">
        <w:rPr>
          <w:rFonts w:asciiTheme="minorHAnsi" w:hAnsiTheme="minorHAnsi"/>
          <w:sz w:val="24"/>
        </w:rPr>
        <w:t xml:space="preserve">is </w:t>
      </w:r>
      <w:proofErr w:type="gramEnd"/>
      <m:oMath>
        <m:r>
          <w:rPr>
            <w:sz w:val="24"/>
          </w:rPr>
          <m:t>6×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10</m:t>
            </m:r>
          </m:sup>
        </m:sSup>
        <m:r>
          <w:rPr>
            <w:sz w:val="24"/>
          </w:rPr>
          <m:t xml:space="preserve"> N/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  <m:r>
              <m:rPr>
                <m:sty m:val="p"/>
              </m:rPr>
              <w:rPr>
                <w:rStyle w:val="CommentReference"/>
              </w:rPr>
              <w:commentReference w:id="109"/>
            </m:r>
          </m:sup>
        </m:sSup>
      </m:oMath>
      <w:r w:rsidRPr="00BE7ADA">
        <w:rPr>
          <w:rFonts w:asciiTheme="minorHAnsi" w:hAnsiTheme="minorHAnsi"/>
          <w:sz w:val="24"/>
        </w:rPr>
        <w:t>.</w:t>
      </w:r>
    </w:p>
    <w:p w14:paraId="58356875" w14:textId="77777777" w:rsidR="00A621F0" w:rsidRPr="00BE7ADA" w:rsidRDefault="00A621F0" w:rsidP="00BC3047">
      <w:pPr>
        <w:ind w:left="360"/>
        <w:rPr>
          <w:rFonts w:asciiTheme="minorHAnsi" w:hAnsiTheme="minorHAnsi"/>
          <w:sz w:val="24"/>
        </w:rPr>
      </w:pPr>
    </w:p>
    <w:p w14:paraId="29D7AE25" w14:textId="68876FA9" w:rsidR="00A621F0" w:rsidRPr="00BE7ADA" w:rsidRDefault="00A621F0" w:rsidP="00DD17EC">
      <w:pPr>
        <w:pStyle w:val="ListParagraph"/>
        <w:numPr>
          <w:ilvl w:val="0"/>
          <w:numId w:val="65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>A bra</w:t>
      </w:r>
      <w:r w:rsidR="001D4E1A" w:rsidRPr="00BE7ADA">
        <w:rPr>
          <w:rFonts w:asciiTheme="minorHAnsi" w:hAnsiTheme="minorHAnsi"/>
          <w:sz w:val="24"/>
        </w:rPr>
        <w:t>ss wire 4m long is loaded with 5</w:t>
      </w:r>
      <w:r w:rsidRPr="00BE7ADA">
        <w:rPr>
          <w:rFonts w:asciiTheme="minorHAnsi" w:hAnsiTheme="minorHAnsi"/>
          <w:sz w:val="24"/>
        </w:rPr>
        <w:t xml:space="preserve"> kg. If the diameter of the wire is 1mm. Calcula</w:t>
      </w:r>
      <w:r w:rsidR="001D4E1A" w:rsidRPr="00BE7ADA">
        <w:rPr>
          <w:rFonts w:asciiTheme="minorHAnsi" w:hAnsiTheme="minorHAnsi"/>
          <w:sz w:val="24"/>
        </w:rPr>
        <w:t xml:space="preserve">te </w:t>
      </w:r>
      <w:commentRangeStart w:id="110"/>
      <w:r w:rsidR="001D4E1A" w:rsidRPr="00BE7ADA">
        <w:rPr>
          <w:rFonts w:asciiTheme="minorHAnsi" w:hAnsiTheme="minorHAnsi"/>
          <w:sz w:val="24"/>
        </w:rPr>
        <w:t>Work</w:t>
      </w:r>
      <w:commentRangeEnd w:id="110"/>
      <w:r w:rsidR="005F6311">
        <w:rPr>
          <w:rStyle w:val="CommentReference"/>
        </w:rPr>
        <w:commentReference w:id="110"/>
      </w:r>
      <w:r w:rsidR="001D4E1A" w:rsidRPr="00BE7ADA">
        <w:rPr>
          <w:rFonts w:asciiTheme="minorHAnsi" w:hAnsiTheme="minorHAnsi"/>
          <w:sz w:val="24"/>
        </w:rPr>
        <w:t xml:space="preserve"> done in producing 0.4</w:t>
      </w:r>
      <w:r w:rsidRPr="00BE7ADA">
        <w:rPr>
          <w:rFonts w:asciiTheme="minorHAnsi" w:hAnsiTheme="minorHAnsi"/>
          <w:sz w:val="24"/>
        </w:rPr>
        <w:t>m extension, given that the modulus of elasticity of brass=</w:t>
      </w:r>
      <m:oMath>
        <m:r>
          <w:rPr>
            <w:sz w:val="24"/>
          </w:rPr>
          <m:t>9.8×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10</m:t>
            </m:r>
          </m:sup>
        </m:sSup>
        <m:r>
          <w:rPr>
            <w:sz w:val="24"/>
          </w:rPr>
          <m:t xml:space="preserve"> </m:t>
        </m:r>
      </m:oMath>
      <w:r w:rsidR="00580470" w:rsidRPr="00BE7ADA">
        <w:rPr>
          <w:rFonts w:asciiTheme="minorHAnsi" w:hAnsiTheme="minorHAnsi"/>
          <w:sz w:val="24"/>
        </w:rPr>
        <w:t>N</w:t>
      </w:r>
      <w:r w:rsidRPr="00BE7ADA">
        <w:rPr>
          <w:rFonts w:asciiTheme="minorHAnsi" w:hAnsiTheme="minorHAnsi"/>
          <w:sz w:val="24"/>
        </w:rPr>
        <w:t>/</w:t>
      </w:r>
      <m:oMath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 and </w:t>
      </w:r>
      <m:oMath>
        <m:r>
          <w:rPr>
            <w:sz w:val="24"/>
          </w:rPr>
          <m:t>g=9.80 m/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sec</m:t>
            </m:r>
          </m:e>
          <m:sup>
            <m:r>
              <w:rPr>
                <w:sz w:val="24"/>
              </w:rPr>
              <m:t>2</m:t>
            </m:r>
            <m:r>
              <m:rPr>
                <m:sty m:val="p"/>
              </m:rPr>
              <w:rPr>
                <w:rStyle w:val="CommentReference"/>
              </w:rPr>
              <w:commentReference w:id="111"/>
            </m:r>
          </m:sup>
        </m:sSup>
      </m:oMath>
      <w:r w:rsidRPr="00BE7ADA">
        <w:rPr>
          <w:rFonts w:asciiTheme="minorHAnsi" w:hAnsiTheme="minorHAnsi"/>
          <w:sz w:val="24"/>
        </w:rPr>
        <w:t>.</w:t>
      </w:r>
    </w:p>
    <w:p w14:paraId="09DA38A3" w14:textId="520D3713" w:rsidR="00A621F0" w:rsidRPr="00BE7ADA" w:rsidRDefault="00A621F0" w:rsidP="00A621F0">
      <w:pPr>
        <w:pStyle w:val="ListParagraph"/>
        <w:numPr>
          <w:ilvl w:val="0"/>
          <w:numId w:val="0"/>
        </w:numPr>
        <w:ind w:left="1440"/>
        <w:rPr>
          <w:rFonts w:asciiTheme="minorHAnsi" w:hAnsiTheme="minorHAnsi"/>
          <w:sz w:val="24"/>
        </w:rPr>
      </w:pPr>
    </w:p>
    <w:p w14:paraId="0010E9E1" w14:textId="07ABF3D2" w:rsidR="00CC0311" w:rsidRPr="00BE7ADA" w:rsidRDefault="00AF5A86" w:rsidP="00513ED4">
      <w:pPr>
        <w:pStyle w:val="Heading5"/>
        <w:rPr>
          <w:rFonts w:asciiTheme="minorHAnsi" w:hAnsiTheme="minorHAnsi"/>
        </w:rPr>
      </w:pPr>
      <w:r w:rsidRPr="00BE7ADA">
        <w:rPr>
          <w:rFonts w:asciiTheme="minorHAnsi" w:hAnsiTheme="minorHAnsi"/>
        </w:rPr>
        <w:t>LEVEL 3</w:t>
      </w:r>
    </w:p>
    <w:p w14:paraId="08F2719F" w14:textId="7A77E9A9" w:rsidR="00FE5357" w:rsidRPr="00BE7ADA" w:rsidRDefault="00AF5A86" w:rsidP="00DD17EC">
      <w:pPr>
        <w:pStyle w:val="ListParagraph"/>
        <w:numPr>
          <w:ilvl w:val="0"/>
          <w:numId w:val="65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lastRenderedPageBreak/>
        <w:t xml:space="preserve">A steel cylindrical rod of length </w:t>
      </w:r>
      <m:oMath>
        <m:r>
          <w:rPr>
            <w:sz w:val="24"/>
          </w:rPr>
          <m:t>l</m:t>
        </m:r>
      </m:oMath>
      <w:r w:rsidRPr="00BE7ADA">
        <w:rPr>
          <w:rFonts w:asciiTheme="minorHAnsi" w:hAnsiTheme="minorHAnsi"/>
          <w:sz w:val="24"/>
        </w:rPr>
        <w:t xml:space="preserve"> and radius </w:t>
      </w:r>
      <m:oMath>
        <m:r>
          <w:rPr>
            <w:sz w:val="24"/>
          </w:rPr>
          <m:t>r</m:t>
        </m:r>
      </m:oMath>
      <w:r w:rsidRPr="00BE7ADA">
        <w:rPr>
          <w:rFonts w:asciiTheme="minorHAnsi" w:hAnsiTheme="minorHAnsi"/>
          <w:sz w:val="24"/>
        </w:rPr>
        <w:t xml:space="preserve"> is suspended by its end from the ceiling. </w:t>
      </w:r>
    </w:p>
    <w:p w14:paraId="339D5752" w14:textId="77777777" w:rsidR="00FE5357" w:rsidRPr="00BE7ADA" w:rsidRDefault="00AF5A86" w:rsidP="00AF5A86">
      <w:pPr>
        <w:tabs>
          <w:tab w:val="clear" w:pos="4320"/>
          <w:tab w:val="clear" w:pos="8640"/>
        </w:tabs>
        <w:spacing w:before="0" w:after="200"/>
        <w:ind w:right="0"/>
        <w:jc w:val="left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a. Find the elastic deformation energy </w:t>
      </w:r>
      <m:oMath>
        <m:r>
          <w:rPr>
            <w:sz w:val="24"/>
          </w:rPr>
          <m:t>U</m:t>
        </m:r>
      </m:oMath>
      <w:r w:rsidRPr="00BE7ADA">
        <w:rPr>
          <w:rFonts w:asciiTheme="minorHAnsi" w:hAnsiTheme="minorHAnsi"/>
          <w:sz w:val="24"/>
        </w:rPr>
        <w:t xml:space="preserve"> of the rod.</w:t>
      </w:r>
    </w:p>
    <w:p w14:paraId="1432783B" w14:textId="73DF0F5D" w:rsidR="00AF5A86" w:rsidRPr="00BE7ADA" w:rsidRDefault="00AF5A86" w:rsidP="00AF5A86">
      <w:pPr>
        <w:tabs>
          <w:tab w:val="clear" w:pos="4320"/>
          <w:tab w:val="clear" w:pos="8640"/>
        </w:tabs>
        <w:spacing w:before="0" w:after="200"/>
        <w:ind w:right="0"/>
        <w:jc w:val="left"/>
        <w:rPr>
          <w:sz w:val="24"/>
          <w:oMath/>
        </w:rPr>
      </w:pPr>
      <w:r w:rsidRPr="00BE7ADA">
        <w:rPr>
          <w:rFonts w:asciiTheme="minorHAnsi" w:hAnsiTheme="minorHAnsi"/>
          <w:sz w:val="24"/>
        </w:rPr>
        <w:t xml:space="preserve">b. Define </w:t>
      </w:r>
      <m:oMath>
        <m:r>
          <w:rPr>
            <w:sz w:val="24"/>
          </w:rPr>
          <m:t>U</m:t>
        </m:r>
      </m:oMath>
      <w:r w:rsidRPr="00BE7ADA">
        <w:rPr>
          <w:rFonts w:asciiTheme="minorHAnsi" w:hAnsiTheme="minorHAnsi"/>
          <w:sz w:val="24"/>
        </w:rPr>
        <w:t xml:space="preserve"> in terms of tensile strain </w:t>
      </w:r>
      <m:oMath>
        <m:r>
          <w:rPr>
            <w:sz w:val="24"/>
          </w:rPr>
          <m:t>∆l/l</m:t>
        </m:r>
      </m:oMath>
      <w:r w:rsidRPr="00BE7ADA">
        <w:rPr>
          <w:rFonts w:asciiTheme="minorHAnsi" w:hAnsiTheme="minorHAnsi"/>
          <w:sz w:val="24"/>
        </w:rPr>
        <w:t xml:space="preserve"> of the rod.</w:t>
      </w:r>
    </w:p>
    <w:p w14:paraId="03C4FDF0" w14:textId="374E85BA" w:rsidR="00AF5A86" w:rsidRPr="00BE7ADA" w:rsidRDefault="00AF5A86" w:rsidP="00AF5A86">
      <w:pPr>
        <w:rPr>
          <w:rFonts w:asciiTheme="minorHAnsi" w:hAnsiTheme="minorHAnsi"/>
          <w:sz w:val="24"/>
        </w:rPr>
      </w:pPr>
    </w:p>
    <w:p w14:paraId="64D30FA2" w14:textId="55A752F5" w:rsidR="00BC3047" w:rsidRPr="00BE7ADA" w:rsidRDefault="00BC3047" w:rsidP="00DD17EC">
      <w:pPr>
        <w:pStyle w:val="ListParagraph"/>
        <w:numPr>
          <w:ilvl w:val="0"/>
          <w:numId w:val="65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A </w:t>
      </w:r>
      <w:commentRangeStart w:id="112"/>
      <w:r w:rsidRPr="00BE7ADA">
        <w:rPr>
          <w:rFonts w:asciiTheme="minorHAnsi" w:hAnsiTheme="minorHAnsi"/>
          <w:sz w:val="24"/>
        </w:rPr>
        <w:t>mass 2 kg</w:t>
      </w:r>
      <w:commentRangeEnd w:id="112"/>
      <w:r w:rsidR="006E7E4D">
        <w:rPr>
          <w:rStyle w:val="CommentReference"/>
        </w:rPr>
        <w:commentReference w:id="112"/>
      </w:r>
      <w:r w:rsidRPr="00BE7ADA">
        <w:rPr>
          <w:rFonts w:asciiTheme="minorHAnsi" w:hAnsiTheme="minorHAnsi"/>
          <w:sz w:val="24"/>
        </w:rPr>
        <w:t xml:space="preserve"> is attached to one end of an elastic string of natural length 1.5m, whose ot</w:t>
      </w:r>
      <w:r w:rsidR="00FE5357" w:rsidRPr="00BE7ADA">
        <w:rPr>
          <w:rFonts w:asciiTheme="minorHAnsi" w:hAnsiTheme="minorHAnsi"/>
          <w:sz w:val="24"/>
        </w:rPr>
        <w:t>her end is fixed at a point A. T</w:t>
      </w:r>
      <w:r w:rsidRPr="00BE7ADA">
        <w:rPr>
          <w:rFonts w:asciiTheme="minorHAnsi" w:hAnsiTheme="minorHAnsi"/>
          <w:sz w:val="24"/>
        </w:rPr>
        <w:t>he elastic modulus of the string is such that the 2 kg mass hanging vertically would s</w:t>
      </w:r>
      <w:r w:rsidR="00FE5357" w:rsidRPr="00BE7ADA">
        <w:rPr>
          <w:rFonts w:asciiTheme="minorHAnsi" w:hAnsiTheme="minorHAnsi"/>
          <w:sz w:val="24"/>
        </w:rPr>
        <w:t>tretch the string by the 3 cm. The mass is held at A and a</w:t>
      </w:r>
      <w:r w:rsidRPr="00BE7ADA">
        <w:rPr>
          <w:rFonts w:asciiTheme="minorHAnsi" w:hAnsiTheme="minorHAnsi"/>
          <w:sz w:val="24"/>
        </w:rPr>
        <w:t xml:space="preserve">llowed to fall vertically. How far below A will it come to rest? </w:t>
      </w:r>
    </w:p>
    <w:p w14:paraId="5A21EF95" w14:textId="77777777" w:rsidR="00AF5A86" w:rsidRPr="00BE7ADA" w:rsidRDefault="00AF5A86" w:rsidP="00AF5A86">
      <w:pPr>
        <w:rPr>
          <w:rFonts w:asciiTheme="minorHAnsi" w:hAnsiTheme="minorHAnsi"/>
        </w:rPr>
      </w:pPr>
    </w:p>
    <w:p w14:paraId="536EA235" w14:textId="0184ACB2" w:rsidR="0067729C" w:rsidRPr="00BE7ADA" w:rsidRDefault="0067729C" w:rsidP="00DD17EC">
      <w:pPr>
        <w:pStyle w:val="ListParagraph"/>
        <w:numPr>
          <w:ilvl w:val="0"/>
          <w:numId w:val="65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A </w:t>
      </w:r>
      <w:commentRangeStart w:id="113"/>
      <w:r w:rsidRPr="00BE7ADA">
        <w:rPr>
          <w:rFonts w:asciiTheme="minorHAnsi" w:hAnsiTheme="minorHAnsi"/>
          <w:sz w:val="24"/>
        </w:rPr>
        <w:t>rod</w:t>
      </w:r>
      <w:commentRangeEnd w:id="113"/>
      <w:r w:rsidR="00344DE8">
        <w:rPr>
          <w:rStyle w:val="CommentReference"/>
        </w:rPr>
        <w:commentReference w:id="113"/>
      </w:r>
      <w:r w:rsidRPr="00BE7ADA">
        <w:rPr>
          <w:rFonts w:asciiTheme="minorHAnsi" w:hAnsiTheme="minorHAnsi"/>
          <w:sz w:val="24"/>
        </w:rPr>
        <w:t xml:space="preserve"> 1m long is </w:t>
      </w:r>
      <m:oMath>
        <m:r>
          <m:rPr>
            <m:sty m:val="p"/>
          </m:rPr>
          <w:rPr>
            <w:sz w:val="24"/>
          </w:rPr>
          <m:t>10 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 in area for a portion of its length and </w:t>
      </w:r>
      <m:oMath>
        <m:r>
          <m:rPr>
            <m:sty m:val="p"/>
          </m:rPr>
          <w:rPr>
            <w:sz w:val="24"/>
          </w:rPr>
          <m:t>5 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 in area for the </w:t>
      </w:r>
      <w:commentRangeStart w:id="114"/>
      <w:r w:rsidRPr="00BE7ADA">
        <w:rPr>
          <w:rFonts w:asciiTheme="minorHAnsi" w:hAnsiTheme="minorHAnsi"/>
          <w:sz w:val="24"/>
        </w:rPr>
        <w:t>remainder</w:t>
      </w:r>
      <w:commentRangeEnd w:id="114"/>
      <w:r w:rsidR="00344DE8">
        <w:rPr>
          <w:rStyle w:val="CommentReference"/>
        </w:rPr>
        <w:commentReference w:id="114"/>
      </w:r>
      <w:r w:rsidRPr="00BE7ADA">
        <w:rPr>
          <w:rFonts w:asciiTheme="minorHAnsi" w:hAnsiTheme="minorHAnsi"/>
          <w:sz w:val="24"/>
        </w:rPr>
        <w:t xml:space="preserve">. </w:t>
      </w:r>
      <w:commentRangeStart w:id="115"/>
      <w:r w:rsidRPr="00BE7ADA">
        <w:rPr>
          <w:rFonts w:asciiTheme="minorHAnsi" w:hAnsiTheme="minorHAnsi"/>
          <w:sz w:val="24"/>
        </w:rPr>
        <w:t xml:space="preserve">The strain energy of this stepped bar is </w:t>
      </w:r>
      <m:oMath>
        <m:r>
          <m:rPr>
            <m:sty m:val="p"/>
          </m:rPr>
          <w:rPr>
            <w:sz w:val="24"/>
          </w:rPr>
          <m:t>40%</m:t>
        </m:r>
      </m:oMath>
      <w:r w:rsidRPr="00BE7ADA">
        <w:rPr>
          <w:rFonts w:asciiTheme="minorHAnsi" w:hAnsiTheme="minorHAnsi"/>
          <w:sz w:val="24"/>
        </w:rPr>
        <w:t xml:space="preserve"> of that a bar </w:t>
      </w:r>
      <m:oMath>
        <m:r>
          <m:rPr>
            <m:sty m:val="p"/>
          </m:rPr>
          <w:rPr>
            <w:sz w:val="24"/>
          </w:rPr>
          <m:t>10 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 in area and 1 m long under the same stress in </w:t>
      </w:r>
      <m:oMath>
        <m:r>
          <m:rPr>
            <m:sty m:val="p"/>
          </m:rPr>
          <w:rPr>
            <w:sz w:val="24"/>
          </w:rPr>
          <m:t>10 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 part</w:t>
      </w:r>
      <w:commentRangeEnd w:id="115"/>
      <w:r w:rsidR="00BA6318">
        <w:rPr>
          <w:rStyle w:val="CommentReference"/>
        </w:rPr>
        <w:commentReference w:id="115"/>
      </w:r>
      <w:r w:rsidRPr="00BE7ADA">
        <w:rPr>
          <w:rFonts w:asciiTheme="minorHAnsi" w:hAnsiTheme="minorHAnsi"/>
          <w:sz w:val="24"/>
        </w:rPr>
        <w:t xml:space="preserve">. What is the length of the portion </w:t>
      </w:r>
      <m:oMath>
        <m:r>
          <m:rPr>
            <m:sty m:val="p"/>
          </m:rPr>
          <w:rPr>
            <w:sz w:val="24"/>
          </w:rPr>
          <m:t>10 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 in area?</w:t>
      </w:r>
    </w:p>
    <w:p w14:paraId="5651C071" w14:textId="328BE054" w:rsidR="0067729C" w:rsidRPr="0086333A" w:rsidRDefault="0067729C" w:rsidP="0086333A">
      <w:pPr>
        <w:pStyle w:val="ListParagraph"/>
        <w:numPr>
          <w:ilvl w:val="4"/>
          <w:numId w:val="28"/>
        </w:numPr>
        <w:tabs>
          <w:tab w:val="clear" w:pos="4320"/>
          <w:tab w:val="clear" w:pos="8640"/>
        </w:tabs>
        <w:spacing w:before="0" w:after="0"/>
        <w:ind w:left="720" w:right="0"/>
        <w:jc w:val="left"/>
        <w:rPr>
          <w:rFonts w:asciiTheme="minorHAnsi" w:hAnsiTheme="minorHAnsi"/>
          <w:sz w:val="24"/>
        </w:rPr>
      </w:pPr>
      <w:r w:rsidRPr="0086333A">
        <w:rPr>
          <w:rFonts w:asciiTheme="minorHAnsi" w:hAnsiTheme="minorHAnsi"/>
          <w:sz w:val="24"/>
        </w:rPr>
        <w:t xml:space="preserve">40cm </w:t>
      </w:r>
      <w:r w:rsidRPr="0086333A">
        <w:rPr>
          <w:rFonts w:asciiTheme="minorHAnsi" w:hAnsiTheme="minorHAnsi"/>
          <w:sz w:val="24"/>
        </w:rPr>
        <w:tab/>
      </w:r>
      <w:r w:rsidRPr="0086333A">
        <w:rPr>
          <w:rFonts w:asciiTheme="minorHAnsi" w:hAnsiTheme="minorHAnsi"/>
          <w:sz w:val="24"/>
        </w:rPr>
        <w:tab/>
        <w:t>b. 20cm</w:t>
      </w:r>
      <w:r w:rsidRPr="0086333A">
        <w:rPr>
          <w:rFonts w:asciiTheme="minorHAnsi" w:hAnsiTheme="minorHAnsi"/>
          <w:sz w:val="24"/>
        </w:rPr>
        <w:tab/>
      </w:r>
      <w:r w:rsidRPr="0086333A">
        <w:rPr>
          <w:rFonts w:asciiTheme="minorHAnsi" w:hAnsiTheme="minorHAnsi"/>
          <w:sz w:val="24"/>
        </w:rPr>
        <w:tab/>
        <w:t xml:space="preserve">c. 30cm </w:t>
      </w:r>
      <w:r w:rsidRPr="0086333A">
        <w:rPr>
          <w:rFonts w:asciiTheme="minorHAnsi" w:hAnsiTheme="minorHAnsi"/>
          <w:sz w:val="24"/>
        </w:rPr>
        <w:tab/>
      </w:r>
      <w:r w:rsidRPr="0086333A">
        <w:rPr>
          <w:rFonts w:asciiTheme="minorHAnsi" w:hAnsiTheme="minorHAnsi"/>
          <w:sz w:val="24"/>
        </w:rPr>
        <w:tab/>
        <w:t>d. None of these</w:t>
      </w:r>
    </w:p>
    <w:p w14:paraId="15CDFE30" w14:textId="6006C3EB" w:rsidR="0067729C" w:rsidRPr="00BE7ADA" w:rsidRDefault="0067729C" w:rsidP="0067729C">
      <w:pPr>
        <w:pStyle w:val="ListParagraph"/>
        <w:numPr>
          <w:ilvl w:val="0"/>
          <w:numId w:val="0"/>
        </w:numPr>
        <w:ind w:left="720"/>
        <w:rPr>
          <w:rFonts w:asciiTheme="minorHAnsi" w:hAnsiTheme="minorHAnsi"/>
        </w:rPr>
      </w:pPr>
    </w:p>
    <w:p w14:paraId="37F164D9" w14:textId="77777777" w:rsidR="009D7C1C" w:rsidRPr="00BE7ADA" w:rsidRDefault="00957505" w:rsidP="00556244">
      <w:pPr>
        <w:pStyle w:val="Heading5"/>
        <w:rPr>
          <w:rFonts w:asciiTheme="minorHAnsi" w:hAnsiTheme="minorHAnsi"/>
        </w:rPr>
      </w:pPr>
      <w:r w:rsidRPr="00BE7ADA">
        <w:rPr>
          <w:rFonts w:asciiTheme="minorHAnsi" w:hAnsiTheme="minorHAnsi"/>
        </w:rPr>
        <w:t>self assessment</w:t>
      </w:r>
    </w:p>
    <w:tbl>
      <w:tblPr>
        <w:tblStyle w:val="TableGrid"/>
        <w:tblW w:w="9259" w:type="dxa"/>
        <w:jc w:val="center"/>
        <w:tblLayout w:type="fixed"/>
        <w:tblLook w:val="04A0" w:firstRow="1" w:lastRow="0" w:firstColumn="1" w:lastColumn="0" w:noHBand="0" w:noVBand="1"/>
      </w:tblPr>
      <w:tblGrid>
        <w:gridCol w:w="1519"/>
        <w:gridCol w:w="1643"/>
        <w:gridCol w:w="1877"/>
        <w:gridCol w:w="2110"/>
        <w:gridCol w:w="2110"/>
      </w:tblGrid>
      <w:tr w:rsidR="009D7C1C" w:rsidRPr="00BE7ADA" w14:paraId="50EF3A1E" w14:textId="77777777" w:rsidTr="00416CDB">
        <w:trPr>
          <w:trHeight w:val="576"/>
          <w:jc w:val="center"/>
        </w:trPr>
        <w:tc>
          <w:tcPr>
            <w:tcW w:w="1729" w:type="dxa"/>
            <w:shd w:val="clear" w:color="auto" w:fill="C6C7C6" w:themeFill="text2"/>
            <w:tcMar>
              <w:left w:w="28" w:type="dxa"/>
              <w:right w:w="0" w:type="dxa"/>
            </w:tcMar>
            <w:vAlign w:val="center"/>
          </w:tcPr>
          <w:p w14:paraId="42B69B5E" w14:textId="77777777" w:rsidR="009D7C1C" w:rsidRPr="00BE7ADA" w:rsidRDefault="009D7C1C" w:rsidP="00416CD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BE7ADA">
              <w:rPr>
                <w:rFonts w:asciiTheme="minorHAnsi" w:hAnsiTheme="minorHAnsi"/>
                <w:color w:val="000000" w:themeColor="text1"/>
              </w:rPr>
              <w:t>Total  Qs.</w:t>
            </w:r>
          </w:p>
        </w:tc>
        <w:tc>
          <w:tcPr>
            <w:tcW w:w="1843" w:type="dxa"/>
            <w:shd w:val="clear" w:color="auto" w:fill="C6C7C6" w:themeFill="text2"/>
            <w:vAlign w:val="center"/>
          </w:tcPr>
          <w:p w14:paraId="72734A60" w14:textId="77777777" w:rsidR="009D7C1C" w:rsidRPr="00BE7ADA" w:rsidRDefault="009D7C1C" w:rsidP="00416CD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137" w:type="dxa"/>
            <w:shd w:val="clear" w:color="auto" w:fill="C6C7C6" w:themeFill="text2"/>
            <w:tcMar>
              <w:left w:w="28" w:type="dxa"/>
              <w:right w:w="0" w:type="dxa"/>
            </w:tcMar>
            <w:vAlign w:val="center"/>
          </w:tcPr>
          <w:p w14:paraId="4BF92DED" w14:textId="77777777" w:rsidR="009D7C1C" w:rsidRPr="00BE7ADA" w:rsidRDefault="009D7C1C" w:rsidP="00416CD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BE7ADA">
              <w:rPr>
                <w:rFonts w:asciiTheme="minorHAnsi" w:hAnsiTheme="minorHAnsi"/>
                <w:color w:val="000000" w:themeColor="text1"/>
              </w:rPr>
              <w:t>Correctly solved</w:t>
            </w:r>
          </w:p>
        </w:tc>
        <w:tc>
          <w:tcPr>
            <w:tcW w:w="2376" w:type="dxa"/>
            <w:shd w:val="clear" w:color="auto" w:fill="C6C7C6" w:themeFill="text2"/>
            <w:vAlign w:val="center"/>
          </w:tcPr>
          <w:p w14:paraId="3163AA0D" w14:textId="77777777" w:rsidR="009D7C1C" w:rsidRPr="00BE7ADA" w:rsidRDefault="009D7C1C" w:rsidP="00416CD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BE7ADA">
              <w:rPr>
                <w:rFonts w:asciiTheme="minorHAnsi" w:hAnsiTheme="minorHAnsi"/>
                <w:color w:val="000000" w:themeColor="text1"/>
              </w:rPr>
              <w:t>Attempted</w:t>
            </w:r>
          </w:p>
        </w:tc>
        <w:tc>
          <w:tcPr>
            <w:tcW w:w="2376" w:type="dxa"/>
            <w:shd w:val="clear" w:color="auto" w:fill="C6C7C6" w:themeFill="text2"/>
            <w:vAlign w:val="center"/>
          </w:tcPr>
          <w:p w14:paraId="577F7D1A" w14:textId="77777777" w:rsidR="009D7C1C" w:rsidRPr="00BE7ADA" w:rsidRDefault="009D7C1C" w:rsidP="00416CD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BE7ADA">
              <w:rPr>
                <w:rFonts w:asciiTheme="minorHAnsi" w:hAnsiTheme="minorHAnsi"/>
                <w:color w:val="000000" w:themeColor="text1"/>
              </w:rPr>
              <w:t>Not Attempted</w:t>
            </w:r>
          </w:p>
        </w:tc>
      </w:tr>
      <w:tr w:rsidR="009D7C1C" w:rsidRPr="00BE7ADA" w14:paraId="47B09FCA" w14:textId="77777777" w:rsidTr="00416CDB">
        <w:trPr>
          <w:trHeight w:val="576"/>
          <w:jc w:val="center"/>
        </w:trPr>
        <w:tc>
          <w:tcPr>
            <w:tcW w:w="1729" w:type="dxa"/>
            <w:vMerge w:val="restart"/>
            <w:tcMar>
              <w:left w:w="28" w:type="dxa"/>
              <w:right w:w="0" w:type="dxa"/>
            </w:tcMar>
            <w:vAlign w:val="center"/>
          </w:tcPr>
          <w:p w14:paraId="04956B6A" w14:textId="7E484227" w:rsidR="009D7C1C" w:rsidRPr="00BE7ADA" w:rsidRDefault="002B13A3" w:rsidP="00416CD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9</w:t>
            </w:r>
            <w:r w:rsidR="009D7C1C" w:rsidRPr="00BE7ADA">
              <w:rPr>
                <w:rFonts w:asciiTheme="minorHAnsi" w:hAnsiTheme="minorHAnsi"/>
                <w:color w:val="000000" w:themeColor="text1"/>
              </w:rPr>
              <w:br/>
            </w:r>
          </w:p>
        </w:tc>
        <w:tc>
          <w:tcPr>
            <w:tcW w:w="1843" w:type="dxa"/>
            <w:vAlign w:val="center"/>
          </w:tcPr>
          <w:p w14:paraId="7346852A" w14:textId="77777777" w:rsidR="009D7C1C" w:rsidRPr="00BE7ADA" w:rsidRDefault="009D7C1C" w:rsidP="00416CD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BE7ADA">
              <w:rPr>
                <w:rFonts w:asciiTheme="minorHAnsi" w:hAnsiTheme="minorHAnsi"/>
                <w:color w:val="000000" w:themeColor="text1"/>
              </w:rPr>
              <w:t>Individually</w:t>
            </w:r>
          </w:p>
        </w:tc>
        <w:tc>
          <w:tcPr>
            <w:tcW w:w="2137" w:type="dxa"/>
            <w:tcMar>
              <w:left w:w="28" w:type="dxa"/>
              <w:right w:w="0" w:type="dxa"/>
            </w:tcMar>
            <w:vAlign w:val="center"/>
          </w:tcPr>
          <w:p w14:paraId="736F9D48" w14:textId="77777777" w:rsidR="009D7C1C" w:rsidRPr="00BE7ADA" w:rsidRDefault="009D7C1C" w:rsidP="00416CD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376" w:type="dxa"/>
            <w:vAlign w:val="center"/>
          </w:tcPr>
          <w:p w14:paraId="1BF1CB45" w14:textId="77777777" w:rsidR="009D7C1C" w:rsidRPr="00BE7ADA" w:rsidRDefault="009D7C1C" w:rsidP="00416CD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376" w:type="dxa"/>
            <w:vAlign w:val="center"/>
          </w:tcPr>
          <w:p w14:paraId="260FD023" w14:textId="77777777" w:rsidR="009D7C1C" w:rsidRPr="00BE7ADA" w:rsidRDefault="009D7C1C" w:rsidP="00416CD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D7C1C" w:rsidRPr="00BE7ADA" w14:paraId="2E510C0B" w14:textId="77777777" w:rsidTr="00416CDB">
        <w:trPr>
          <w:trHeight w:val="576"/>
          <w:jc w:val="center"/>
        </w:trPr>
        <w:tc>
          <w:tcPr>
            <w:tcW w:w="1729" w:type="dxa"/>
            <w:vMerge/>
            <w:tcMar>
              <w:left w:w="28" w:type="dxa"/>
              <w:right w:w="0" w:type="dxa"/>
            </w:tcMar>
            <w:vAlign w:val="center"/>
          </w:tcPr>
          <w:p w14:paraId="5DEED063" w14:textId="77777777" w:rsidR="009D7C1C" w:rsidRPr="00BE7ADA" w:rsidRDefault="009D7C1C" w:rsidP="00416CD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2DBD5529" w14:textId="30824CCC" w:rsidR="009D7C1C" w:rsidRPr="00BE7ADA" w:rsidRDefault="009D7C1C" w:rsidP="00416CD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BE7ADA">
              <w:rPr>
                <w:rFonts w:asciiTheme="minorHAnsi" w:hAnsiTheme="minorHAnsi"/>
                <w:color w:val="000000" w:themeColor="text1"/>
              </w:rPr>
              <w:t>After GD</w:t>
            </w:r>
          </w:p>
        </w:tc>
        <w:tc>
          <w:tcPr>
            <w:tcW w:w="2137" w:type="dxa"/>
            <w:tcMar>
              <w:left w:w="28" w:type="dxa"/>
              <w:right w:w="0" w:type="dxa"/>
            </w:tcMar>
            <w:vAlign w:val="center"/>
          </w:tcPr>
          <w:p w14:paraId="5378CEA6" w14:textId="77777777" w:rsidR="009D7C1C" w:rsidRPr="00BE7ADA" w:rsidRDefault="009D7C1C" w:rsidP="00416CD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376" w:type="dxa"/>
            <w:vAlign w:val="center"/>
          </w:tcPr>
          <w:p w14:paraId="5C9C9E74" w14:textId="77777777" w:rsidR="009D7C1C" w:rsidRPr="00BE7ADA" w:rsidRDefault="009D7C1C" w:rsidP="00416CD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376" w:type="dxa"/>
            <w:vAlign w:val="center"/>
          </w:tcPr>
          <w:p w14:paraId="7F77B469" w14:textId="77777777" w:rsidR="009D7C1C" w:rsidRPr="00BE7ADA" w:rsidRDefault="009D7C1C" w:rsidP="00416CD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7647CB0C" w14:textId="77777777" w:rsidR="00957505" w:rsidRPr="00BE7ADA" w:rsidRDefault="00957505" w:rsidP="00556244">
      <w:pPr>
        <w:pStyle w:val="Heading5"/>
        <w:rPr>
          <w:rFonts w:asciiTheme="minorHAnsi" w:hAnsiTheme="minorHAnsi"/>
        </w:rPr>
      </w:pPr>
      <w:r w:rsidRPr="00BE7ADA">
        <w:rPr>
          <w:rFonts w:asciiTheme="minorHAnsi" w:hAnsiTheme="minorHAnsi"/>
        </w:rPr>
        <w:t>Notes/Doubts:</w:t>
      </w:r>
    </w:p>
    <w:p w14:paraId="18DB6B22" w14:textId="77777777" w:rsidR="0081706F" w:rsidRDefault="0081706F" w:rsidP="00937E39">
      <w:pPr>
        <w:pStyle w:val="Heading5"/>
      </w:pPr>
    </w:p>
    <w:p w14:paraId="6D13CCC9" w14:textId="77777777" w:rsidR="0081706F" w:rsidRDefault="0081706F" w:rsidP="00937E39">
      <w:pPr>
        <w:pStyle w:val="Heading5"/>
      </w:pPr>
    </w:p>
    <w:p w14:paraId="2BA43F45" w14:textId="77777777" w:rsidR="0081706F" w:rsidRDefault="0081706F" w:rsidP="00937E39">
      <w:pPr>
        <w:pStyle w:val="Heading5"/>
      </w:pPr>
    </w:p>
    <w:p w14:paraId="3B458F62" w14:textId="44303D77" w:rsidR="007E6CB4" w:rsidRDefault="00937E39" w:rsidP="00937E39">
      <w:pPr>
        <w:pStyle w:val="Heading5"/>
      </w:pPr>
      <w:r>
        <w:t>Pre-test answers</w:t>
      </w:r>
    </w:p>
    <w:p w14:paraId="1953F023" w14:textId="3CA7082E" w:rsidR="00937E39" w:rsidRPr="0089616D" w:rsidRDefault="00AD1FBF" w:rsidP="0089616D">
      <w:pPr>
        <w:pStyle w:val="ListParagraph"/>
        <w:numPr>
          <w:ilvl w:val="3"/>
          <w:numId w:val="29"/>
        </w:numPr>
        <w:ind w:left="360"/>
        <w:rPr>
          <w:rFonts w:asciiTheme="minorHAnsi" w:hAnsiTheme="minorHAnsi"/>
          <w:sz w:val="24"/>
        </w:rPr>
      </w:pPr>
      <m:oMath>
        <m:d>
          <m:dPr>
            <m:begChr m:val="["/>
            <m:endChr m:val="]"/>
            <m:ctrlPr>
              <w:rPr>
                <w:sz w:val="24"/>
              </w:rPr>
            </m:ctrlPr>
          </m:dPr>
          <m:e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1</m:t>
                </m:r>
              </m:sup>
            </m:sSup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1</m:t>
                </m:r>
              </m:sup>
            </m:sSup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-2</m:t>
                </m:r>
              </m:sup>
            </m:sSup>
          </m:e>
        </m:d>
      </m:oMath>
    </w:p>
    <w:p w14:paraId="3EE07A51" w14:textId="1EED491E" w:rsidR="0081706F" w:rsidRPr="0089616D" w:rsidRDefault="00AD1FBF" w:rsidP="0089616D">
      <w:pPr>
        <w:pStyle w:val="ListParagraph"/>
        <w:numPr>
          <w:ilvl w:val="3"/>
          <w:numId w:val="29"/>
        </w:numPr>
        <w:ind w:left="360"/>
        <w:rPr>
          <w:rFonts w:asciiTheme="minorHAnsi" w:hAnsiTheme="minorHAnsi"/>
          <w:sz w:val="24"/>
        </w:rPr>
      </w:pPr>
      <m:oMath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sz w:val="24"/>
              </w:rPr>
              <m:t>2</m:t>
            </m:r>
          </m:den>
        </m:f>
        <m:f>
          <m:fPr>
            <m:ctrlPr>
              <w:rPr>
                <w:sz w:val="24"/>
              </w:rPr>
            </m:ctrlPr>
          </m:fPr>
          <m:num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sz w:val="24"/>
              </w:rPr>
              <m:t>k</m:t>
            </m:r>
          </m:den>
        </m:f>
      </m:oMath>
    </w:p>
    <w:p w14:paraId="597837D3" w14:textId="06634CB8" w:rsidR="0081706F" w:rsidRPr="0089616D" w:rsidRDefault="00AD1FBF" w:rsidP="0089616D">
      <w:pPr>
        <w:pStyle w:val="ListParagraph"/>
        <w:numPr>
          <w:ilvl w:val="3"/>
          <w:numId w:val="29"/>
        </w:numPr>
        <w:ind w:left="360"/>
        <w:rPr>
          <w:rFonts w:asciiTheme="minorHAnsi" w:hAnsiTheme="minorHAnsi"/>
          <w:sz w:val="24"/>
        </w:rPr>
      </w:pPr>
      <m:oMath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sz w:val="24"/>
              </w:rPr>
              <m:t>2</m:t>
            </m:r>
          </m:den>
        </m:f>
        <m:f>
          <m:fPr>
            <m:ctrlPr>
              <w:rPr>
                <w:sz w:val="24"/>
              </w:rPr>
            </m:ctrlPr>
          </m:fPr>
          <m:num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sz w:val="24"/>
              </w:rPr>
              <m:t>k</m:t>
            </m:r>
          </m:den>
        </m:f>
        <m:r>
          <m:rPr>
            <m:sty m:val="p"/>
          </m:rPr>
          <w:rPr>
            <w:sz w:val="24"/>
          </w:rPr>
          <m:t xml:space="preserve"> </m:t>
        </m:r>
      </m:oMath>
    </w:p>
    <w:p w14:paraId="1BACEBD4" w14:textId="77777777" w:rsidR="00B30908" w:rsidRDefault="00B30908" w:rsidP="00556244">
      <w:pPr>
        <w:pStyle w:val="QuestionList"/>
        <w:numPr>
          <w:ilvl w:val="0"/>
          <w:numId w:val="0"/>
        </w:numPr>
        <w:ind w:left="567" w:hanging="567"/>
        <w:rPr>
          <w:rFonts w:asciiTheme="minorHAnsi" w:hAnsiTheme="minorHAnsi"/>
        </w:rPr>
      </w:pPr>
    </w:p>
    <w:p w14:paraId="2C234D90" w14:textId="4C9F6B25" w:rsidR="00B53250" w:rsidRPr="00BE7ADA" w:rsidRDefault="00B53250">
      <w:pPr>
        <w:pStyle w:val="QuestionList"/>
        <w:numPr>
          <w:ilvl w:val="0"/>
          <w:numId w:val="0"/>
        </w:numPr>
        <w:ind w:left="567" w:hanging="567"/>
        <w:rPr>
          <w:rFonts w:asciiTheme="minorHAnsi" w:hAnsiTheme="minorHAnsi"/>
          <w:b/>
          <w:sz w:val="28"/>
          <w:szCs w:val="28"/>
        </w:rPr>
      </w:pPr>
      <w:r w:rsidRPr="00CF2277">
        <w:rPr>
          <w:rStyle w:val="Heading5Char"/>
          <w:sz w:val="24"/>
          <w:szCs w:val="24"/>
        </w:rPr>
        <w:lastRenderedPageBreak/>
        <w:t>Objective Questions</w:t>
      </w:r>
    </w:p>
    <w:p w14:paraId="77582BBA" w14:textId="77777777" w:rsidR="00A12C9D" w:rsidRPr="00BE7ADA" w:rsidRDefault="00A12C9D" w:rsidP="00A12C9D">
      <w:pPr>
        <w:pStyle w:val="ListParagraph"/>
        <w:numPr>
          <w:ilvl w:val="0"/>
          <w:numId w:val="0"/>
        </w:numPr>
        <w:ind w:left="1080"/>
        <w:rPr>
          <w:rFonts w:asciiTheme="minorHAnsi" w:hAnsiTheme="minorHAnsi"/>
          <w:sz w:val="24"/>
        </w:rPr>
      </w:pPr>
    </w:p>
    <w:p w14:paraId="4A6E79FC" w14:textId="77777777" w:rsidR="00A12C9D" w:rsidRPr="00BE7ADA" w:rsidRDefault="00A12C9D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200"/>
        <w:ind w:right="0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>A wire is loaded by 6 kg at its one end; the increase in length is 12 mm. If the radius of the wire is doubled then the increase in length will be.</w:t>
      </w:r>
    </w:p>
    <w:p w14:paraId="0B4A84C1" w14:textId="77777777" w:rsidR="00A12C9D" w:rsidRPr="00BE7ADA" w:rsidRDefault="00A12C9D" w:rsidP="00DD17EC">
      <w:pPr>
        <w:pStyle w:val="ListParagraph"/>
        <w:numPr>
          <w:ilvl w:val="0"/>
          <w:numId w:val="36"/>
        </w:numPr>
        <w:tabs>
          <w:tab w:val="clear" w:pos="4320"/>
          <w:tab w:val="clear" w:pos="8640"/>
        </w:tabs>
        <w:spacing w:before="0" w:after="200"/>
        <w:ind w:right="0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>6 mm</w:t>
      </w:r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  <w:t>b.    3 mm</w:t>
      </w:r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  <w:t>c.    24 mm</w:t>
      </w:r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  <w:t>d.    48 mm</w:t>
      </w:r>
    </w:p>
    <w:p w14:paraId="01E00A4F" w14:textId="77777777" w:rsidR="003A0DF4" w:rsidRPr="00BE7ADA" w:rsidRDefault="003A0DF4" w:rsidP="00A12C9D">
      <w:pPr>
        <w:pStyle w:val="QuestionList"/>
        <w:numPr>
          <w:ilvl w:val="0"/>
          <w:numId w:val="0"/>
        </w:numPr>
        <w:ind w:left="567" w:hanging="567"/>
        <w:rPr>
          <w:rFonts w:asciiTheme="minorHAnsi" w:hAnsiTheme="minorHAnsi"/>
          <w:sz w:val="24"/>
        </w:rPr>
      </w:pPr>
    </w:p>
    <w:p w14:paraId="3902D0FA" w14:textId="77777777" w:rsidR="00A12C9D" w:rsidRPr="00BE7ADA" w:rsidRDefault="00A12C9D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200"/>
        <w:ind w:right="0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>If the density of the material increases, the value of  Young’s modulus</w:t>
      </w:r>
    </w:p>
    <w:p w14:paraId="3C17DE8F" w14:textId="77777777" w:rsidR="00A12C9D" w:rsidRPr="00BE7ADA" w:rsidRDefault="00A12C9D" w:rsidP="00DD17EC">
      <w:pPr>
        <w:pStyle w:val="ListParagraph"/>
        <w:numPr>
          <w:ilvl w:val="0"/>
          <w:numId w:val="37"/>
        </w:numPr>
        <w:tabs>
          <w:tab w:val="clear" w:pos="4320"/>
          <w:tab w:val="clear" w:pos="8640"/>
        </w:tabs>
        <w:spacing w:before="0" w:after="200"/>
        <w:ind w:right="0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Increases </w:t>
      </w:r>
      <w:r w:rsidRPr="00BE7ADA">
        <w:rPr>
          <w:rFonts w:asciiTheme="minorHAnsi" w:hAnsiTheme="minorHAnsi"/>
          <w:b/>
          <w:sz w:val="24"/>
        </w:rPr>
        <w:tab/>
      </w:r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  <w:t xml:space="preserve">b.    Decreases </w:t>
      </w:r>
    </w:p>
    <w:p w14:paraId="7AC1DAAE" w14:textId="6DD9F2B6" w:rsidR="00A12C9D" w:rsidRPr="00BE7ADA" w:rsidRDefault="00FC75CD" w:rsidP="00DD17EC">
      <w:pPr>
        <w:pStyle w:val="ListParagraph"/>
        <w:numPr>
          <w:ilvl w:val="0"/>
          <w:numId w:val="38"/>
        </w:numPr>
        <w:tabs>
          <w:tab w:val="clear" w:pos="4320"/>
          <w:tab w:val="clear" w:pos="8640"/>
        </w:tabs>
        <w:spacing w:before="0" w:after="200"/>
        <w:ind w:right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First increases than d</w:t>
      </w:r>
      <w:r w:rsidR="00A12C9D" w:rsidRPr="00BE7ADA">
        <w:rPr>
          <w:rFonts w:asciiTheme="minorHAnsi" w:hAnsiTheme="minorHAnsi"/>
          <w:sz w:val="24"/>
        </w:rPr>
        <w:t xml:space="preserve">ecreases </w:t>
      </w:r>
      <w:r w:rsidR="00A12C9D" w:rsidRPr="00BE7ADA">
        <w:rPr>
          <w:rFonts w:asciiTheme="minorHAnsi" w:hAnsiTheme="minorHAnsi"/>
          <w:sz w:val="24"/>
        </w:rPr>
        <w:tab/>
        <w:t>d.    First</w:t>
      </w:r>
      <w:r w:rsidR="00A12C9D" w:rsidRPr="00BE7ADA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sz w:val="24"/>
        </w:rPr>
        <w:t>d</w:t>
      </w:r>
      <w:r w:rsidR="00A12C9D" w:rsidRPr="00BE7ADA">
        <w:rPr>
          <w:rFonts w:asciiTheme="minorHAnsi" w:hAnsiTheme="minorHAnsi"/>
          <w:sz w:val="24"/>
        </w:rPr>
        <w:t>ecreases than increases</w:t>
      </w:r>
    </w:p>
    <w:p w14:paraId="381B7AD8" w14:textId="2A0FAC32" w:rsidR="00A12C9D" w:rsidRPr="00BE7ADA" w:rsidRDefault="00B524B3" w:rsidP="008B3DF1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IN" w:eastAsia="en-IN"/>
        </w:rPr>
        <w:drawing>
          <wp:anchor distT="0" distB="0" distL="114300" distR="114300" simplePos="0" relativeHeight="251743232" behindDoc="0" locked="0" layoutInCell="1" allowOverlap="1" wp14:anchorId="16D1B59A" wp14:editId="4E2190D9">
            <wp:simplePos x="0" y="0"/>
            <wp:positionH relativeFrom="column">
              <wp:posOffset>4646295</wp:posOffset>
            </wp:positionH>
            <wp:positionV relativeFrom="paragraph">
              <wp:posOffset>274955</wp:posOffset>
            </wp:positionV>
            <wp:extent cx="1657350" cy="1279525"/>
            <wp:effectExtent l="0" t="0" r="0" b="0"/>
            <wp:wrapSquare wrapText="bothSides"/>
            <wp:docPr id="289" name="Picture 289" descr="C:\Users\Pritesh-PC\Desktop\P8 Module Version 4\Images-prabhakar\mumbai 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ritesh-PC\Desktop\P8 Module Version 4\Images-prabhakar\mumbai 4_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68A96" w14:textId="1CC0C343" w:rsidR="008B3DF1" w:rsidRPr="00BE7ADA" w:rsidRDefault="008B3DF1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200"/>
        <w:ind w:right="0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The strain –stress curves of three wires of different materials are shown in the figure. P, Q and R are the elastic limits of the wire. The figure shows that </w:t>
      </w:r>
    </w:p>
    <w:p w14:paraId="725F6A57" w14:textId="77777777" w:rsidR="008B3DF1" w:rsidRPr="00BE7ADA" w:rsidRDefault="008B3DF1" w:rsidP="00DD17EC">
      <w:pPr>
        <w:pStyle w:val="ListParagraph"/>
        <w:numPr>
          <w:ilvl w:val="0"/>
          <w:numId w:val="44"/>
        </w:numPr>
        <w:tabs>
          <w:tab w:val="clear" w:pos="4320"/>
          <w:tab w:val="clear" w:pos="8640"/>
        </w:tabs>
        <w:spacing w:before="0" w:after="200"/>
        <w:ind w:right="0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Elasticity  of wire P is maximum </w:t>
      </w:r>
    </w:p>
    <w:p w14:paraId="517F813E" w14:textId="77777777" w:rsidR="008B3DF1" w:rsidRPr="00BE7ADA" w:rsidRDefault="008B3DF1" w:rsidP="00DD17EC">
      <w:pPr>
        <w:pStyle w:val="ListParagraph"/>
        <w:numPr>
          <w:ilvl w:val="0"/>
          <w:numId w:val="44"/>
        </w:numPr>
        <w:tabs>
          <w:tab w:val="clear" w:pos="4320"/>
          <w:tab w:val="clear" w:pos="8640"/>
        </w:tabs>
        <w:spacing w:before="0" w:after="200"/>
        <w:ind w:right="0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Elasticity  of wire Q is maximum </w:t>
      </w:r>
    </w:p>
    <w:p w14:paraId="238E081C" w14:textId="77777777" w:rsidR="008B3DF1" w:rsidRPr="00BE7ADA" w:rsidRDefault="008B3DF1" w:rsidP="00DD17EC">
      <w:pPr>
        <w:pStyle w:val="ListParagraph"/>
        <w:numPr>
          <w:ilvl w:val="0"/>
          <w:numId w:val="44"/>
        </w:numPr>
        <w:tabs>
          <w:tab w:val="clear" w:pos="4320"/>
          <w:tab w:val="clear" w:pos="8640"/>
        </w:tabs>
        <w:spacing w:before="0" w:after="200"/>
        <w:ind w:right="0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Elasticity  of wire R is maximum </w:t>
      </w:r>
    </w:p>
    <w:p w14:paraId="1AD9D2D2" w14:textId="76CEF411" w:rsidR="008B3DF1" w:rsidRPr="00BE7ADA" w:rsidRDefault="008B3DF1" w:rsidP="00DD17EC">
      <w:pPr>
        <w:pStyle w:val="ListParagraph"/>
        <w:numPr>
          <w:ilvl w:val="0"/>
          <w:numId w:val="44"/>
        </w:numPr>
        <w:tabs>
          <w:tab w:val="clear" w:pos="4320"/>
          <w:tab w:val="clear" w:pos="8640"/>
        </w:tabs>
        <w:spacing w:before="0" w:after="200"/>
        <w:ind w:right="0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None of the above is true </w:t>
      </w:r>
    </w:p>
    <w:p w14:paraId="0EFD09AF" w14:textId="7C76274F" w:rsidR="008B3DF1" w:rsidRPr="00BE7ADA" w:rsidRDefault="00B524B3" w:rsidP="008B3DF1">
      <w:pPr>
        <w:pStyle w:val="ListParagraph"/>
        <w:numPr>
          <w:ilvl w:val="0"/>
          <w:numId w:val="0"/>
        </w:numPr>
        <w:ind w:left="1440"/>
        <w:rPr>
          <w:rFonts w:asciiTheme="minorHAnsi" w:hAnsiTheme="minorHAnsi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anchor distT="0" distB="0" distL="114300" distR="114300" simplePos="0" relativeHeight="251745280" behindDoc="0" locked="0" layoutInCell="1" allowOverlap="1" wp14:anchorId="216F8404" wp14:editId="11695230">
            <wp:simplePos x="0" y="0"/>
            <wp:positionH relativeFrom="column">
              <wp:posOffset>4726940</wp:posOffset>
            </wp:positionH>
            <wp:positionV relativeFrom="paragraph">
              <wp:posOffset>153035</wp:posOffset>
            </wp:positionV>
            <wp:extent cx="1322070" cy="1296670"/>
            <wp:effectExtent l="0" t="0" r="0" b="0"/>
            <wp:wrapSquare wrapText="bothSides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2F491" w14:textId="3A0F5B18" w:rsidR="008B3DF1" w:rsidRPr="00BE7ADA" w:rsidRDefault="008B3DF1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200"/>
        <w:ind w:right="0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 xml:space="preserve">The load versus elongation graph for four wires of the same material and same length is shown in the figure. The thickest wire is represented by the line </w:t>
      </w:r>
    </w:p>
    <w:p w14:paraId="09C303D3" w14:textId="77777777" w:rsidR="00B524B3" w:rsidRDefault="008B3DF1" w:rsidP="00DD17EC">
      <w:pPr>
        <w:pStyle w:val="ListParagraph"/>
        <w:numPr>
          <w:ilvl w:val="0"/>
          <w:numId w:val="45"/>
        </w:numPr>
        <w:tabs>
          <w:tab w:val="clear" w:pos="4320"/>
          <w:tab w:val="clear" w:pos="8640"/>
        </w:tabs>
        <w:spacing w:before="0" w:after="200"/>
        <w:ind w:left="1080" w:right="0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>OD</w:t>
      </w:r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  <w:t>b.    OC</w:t>
      </w:r>
      <w:r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ab/>
      </w:r>
    </w:p>
    <w:p w14:paraId="23ED62C7" w14:textId="3524EBAB" w:rsidR="008B3DF1" w:rsidRPr="00B524B3" w:rsidRDefault="008B3DF1" w:rsidP="00B524B3">
      <w:pPr>
        <w:tabs>
          <w:tab w:val="clear" w:pos="4320"/>
          <w:tab w:val="clear" w:pos="8640"/>
        </w:tabs>
        <w:spacing w:before="0" w:after="200"/>
        <w:ind w:left="720" w:right="0"/>
        <w:rPr>
          <w:rFonts w:asciiTheme="minorHAnsi" w:hAnsiTheme="minorHAnsi"/>
          <w:sz w:val="24"/>
        </w:rPr>
      </w:pPr>
      <w:r w:rsidRPr="00B524B3">
        <w:rPr>
          <w:rFonts w:asciiTheme="minorHAnsi" w:hAnsiTheme="minorHAnsi"/>
          <w:sz w:val="24"/>
        </w:rPr>
        <w:t xml:space="preserve">c.    OB </w:t>
      </w:r>
      <w:r w:rsidRPr="00B524B3">
        <w:rPr>
          <w:rFonts w:asciiTheme="minorHAnsi" w:hAnsiTheme="minorHAnsi"/>
          <w:sz w:val="24"/>
        </w:rPr>
        <w:tab/>
        <w:t xml:space="preserve">d.    OA </w:t>
      </w:r>
    </w:p>
    <w:p w14:paraId="74C721E1" w14:textId="47866A07" w:rsidR="0047585F" w:rsidRPr="00BE7ADA" w:rsidRDefault="008B3DF1" w:rsidP="008B3DF1">
      <w:pPr>
        <w:ind w:left="720" w:hanging="360"/>
        <w:rPr>
          <w:rFonts w:asciiTheme="minorHAnsi" w:hAnsiTheme="minorHAnsi"/>
          <w:sz w:val="24"/>
        </w:rPr>
      </w:pPr>
      <w:r w:rsidRPr="00BE7ADA">
        <w:rPr>
          <w:rFonts w:asciiTheme="minorHAnsi" w:hAnsiTheme="minorHAnsi"/>
          <w:sz w:val="24"/>
        </w:rPr>
        <w:tab/>
      </w:r>
    </w:p>
    <w:p w14:paraId="12DFE48C" w14:textId="0A9E7772" w:rsidR="0047585F" w:rsidRPr="00BE7ADA" w:rsidRDefault="00AC7D48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200"/>
        <w:ind w:right="0"/>
        <w:rPr>
          <w:rFonts w:asciiTheme="minorHAnsi" w:hAnsiTheme="minorHAnsi"/>
          <w:sz w:val="24"/>
        </w:rPr>
      </w:pPr>
      <w:r>
        <w:rPr>
          <w:noProof/>
          <w:sz w:val="24"/>
          <w:lang w:val="en-IN" w:eastAsia="en-IN"/>
        </w:rPr>
        <w:drawing>
          <wp:anchor distT="0" distB="0" distL="114300" distR="114300" simplePos="0" relativeHeight="251747328" behindDoc="0" locked="0" layoutInCell="1" allowOverlap="1" wp14:anchorId="4B2A5685" wp14:editId="29300DF3">
            <wp:simplePos x="0" y="0"/>
            <wp:positionH relativeFrom="column">
              <wp:posOffset>4272280</wp:posOffset>
            </wp:positionH>
            <wp:positionV relativeFrom="paragraph">
              <wp:posOffset>-2540</wp:posOffset>
            </wp:positionV>
            <wp:extent cx="1883410" cy="1083945"/>
            <wp:effectExtent l="0" t="0" r="2540" b="1905"/>
            <wp:wrapSquare wrapText="bothSides"/>
            <wp:docPr id="292" name="Picture 292" descr="C:\Users\Pritesh-PC\Desktop\P8 Module Version 4\Images-prabhakar\mumbai 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ritesh-PC\Desktop\P8 Module Version 4\Images-prabhakar\mumbai 6_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85F" w:rsidRPr="00BE7ADA">
        <w:rPr>
          <w:rFonts w:asciiTheme="minorHAnsi" w:hAnsiTheme="minorHAnsi"/>
          <w:sz w:val="24"/>
        </w:rPr>
        <w:t xml:space="preserve">Which one of the following is the Young’s modulus (in </w:t>
      </w:r>
      <m:oMath>
        <m:f>
          <m:fPr>
            <m:type m:val="lin"/>
            <m:ctrlPr>
              <w:rPr>
                <w:i/>
                <w:sz w:val="24"/>
              </w:rPr>
            </m:ctrlPr>
          </m:fPr>
          <m:num>
            <m:r>
              <w:rPr>
                <w:sz w:val="24"/>
              </w:rPr>
              <m:t>N</m:t>
            </m:r>
          </m:num>
          <m:den>
            <m:sSup>
              <m:sSupPr>
                <m:ctrlPr>
                  <w:rPr>
                    <w:i/>
                    <w:sz w:val="24"/>
                  </w:rPr>
                </m:ctrlPr>
              </m:sSupPr>
              <m:e>
                <m:r>
                  <w:rPr>
                    <w:sz w:val="24"/>
                  </w:rPr>
                  <m:t>m</m:t>
                </m:r>
              </m:e>
              <m:sup>
                <m:r>
                  <w:rPr>
                    <w:sz w:val="24"/>
                  </w:rPr>
                  <m:t>2</m:t>
                </m:r>
              </m:sup>
            </m:sSup>
            <m:r>
              <w:rPr>
                <w:sz w:val="24"/>
              </w:rPr>
              <m:t xml:space="preserve">  )</m:t>
            </m:r>
          </m:den>
        </m:f>
      </m:oMath>
      <w:r w:rsidR="0047585F" w:rsidRPr="00BE7ADA">
        <w:rPr>
          <w:rFonts w:asciiTheme="minorHAnsi" w:hAnsiTheme="minorHAnsi"/>
          <w:sz w:val="24"/>
        </w:rPr>
        <w:t xml:space="preserve">for the wire having the stress-strain curve shown in the figure </w:t>
      </w:r>
    </w:p>
    <w:p w14:paraId="324F8110" w14:textId="3740AA5B" w:rsidR="0047585F" w:rsidRPr="00BE7ADA" w:rsidRDefault="0047585F" w:rsidP="00DD17EC">
      <w:pPr>
        <w:pStyle w:val="ListParagraph"/>
        <w:numPr>
          <w:ilvl w:val="0"/>
          <w:numId w:val="46"/>
        </w:numPr>
        <w:tabs>
          <w:tab w:val="clear" w:pos="4320"/>
          <w:tab w:val="clear" w:pos="8640"/>
        </w:tabs>
        <w:spacing w:before="0" w:after="200"/>
        <w:ind w:left="1080" w:right="0"/>
        <w:rPr>
          <w:rFonts w:asciiTheme="minorHAnsi" w:hAnsiTheme="minorHAnsi"/>
          <w:sz w:val="24"/>
        </w:rPr>
      </w:pPr>
      <m:oMath>
        <m:r>
          <w:rPr>
            <w:sz w:val="24"/>
          </w:rPr>
          <m:t>24×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11</m:t>
            </m:r>
          </m:sup>
        </m:sSup>
      </m:oMath>
      <w:r w:rsidRPr="00BE7ADA">
        <w:rPr>
          <w:rFonts w:asciiTheme="minorHAnsi" w:hAnsiTheme="minorHAnsi"/>
          <w:sz w:val="24"/>
        </w:rPr>
        <w:tab/>
      </w:r>
      <w:r w:rsidR="00FD570E" w:rsidRPr="00BE7ADA">
        <w:rPr>
          <w:rFonts w:asciiTheme="minorHAnsi" w:hAnsiTheme="minorHAnsi"/>
          <w:sz w:val="24"/>
        </w:rPr>
        <w:tab/>
      </w:r>
      <w:r w:rsidRPr="00BE7ADA">
        <w:rPr>
          <w:rFonts w:asciiTheme="minorHAnsi" w:hAnsiTheme="minorHAnsi"/>
          <w:sz w:val="24"/>
        </w:rPr>
        <w:t xml:space="preserve">b.   </w:t>
      </w:r>
      <m:oMath>
        <m:r>
          <w:rPr>
            <w:sz w:val="24"/>
          </w:rPr>
          <m:t>8.0×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11</m:t>
            </m:r>
          </m:sup>
        </m:sSup>
      </m:oMath>
      <w:r w:rsidRPr="00BE7ADA">
        <w:rPr>
          <w:rFonts w:asciiTheme="minorHAnsi" w:hAnsiTheme="minorHAnsi"/>
          <w:sz w:val="24"/>
        </w:rPr>
        <w:tab/>
      </w:r>
    </w:p>
    <w:p w14:paraId="2F17111D" w14:textId="4641F821" w:rsidR="0047585F" w:rsidRPr="00BE7ADA" w:rsidRDefault="0047585F" w:rsidP="0047585F">
      <w:pPr>
        <w:ind w:left="360"/>
        <w:rPr>
          <w:rFonts w:asciiTheme="minorHAnsi" w:hAnsiTheme="minorHAnsi"/>
          <w:b/>
          <w:sz w:val="24"/>
        </w:rPr>
      </w:pPr>
      <w:r w:rsidRPr="00BE7ADA">
        <w:rPr>
          <w:rFonts w:asciiTheme="minorHAnsi" w:hAnsiTheme="minorHAnsi"/>
          <w:sz w:val="24"/>
        </w:rPr>
        <w:t xml:space="preserve">      </w:t>
      </w:r>
      <w:proofErr w:type="gramStart"/>
      <w:r w:rsidRPr="00BE7ADA">
        <w:rPr>
          <w:rFonts w:asciiTheme="minorHAnsi" w:hAnsiTheme="minorHAnsi"/>
          <w:sz w:val="24"/>
        </w:rPr>
        <w:t>c</w:t>
      </w:r>
      <w:proofErr w:type="gramEnd"/>
      <w:r w:rsidRPr="00BE7ADA">
        <w:rPr>
          <w:rFonts w:asciiTheme="minorHAnsi" w:hAnsiTheme="minorHAnsi"/>
          <w:sz w:val="24"/>
        </w:rPr>
        <w:t xml:space="preserve">.    </w:t>
      </w:r>
      <m:oMath>
        <m:r>
          <w:rPr>
            <w:sz w:val="24"/>
          </w:rPr>
          <m:t>10×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11</m:t>
            </m:r>
          </m:sup>
        </m:sSup>
      </m:oMath>
      <w:r w:rsidRPr="00BE7ADA">
        <w:rPr>
          <w:rFonts w:asciiTheme="minorHAnsi" w:hAnsiTheme="minorHAnsi"/>
          <w:sz w:val="24"/>
        </w:rPr>
        <w:t xml:space="preserve">                d.    </w:t>
      </w:r>
      <m:oMath>
        <m:r>
          <w:rPr>
            <w:sz w:val="24"/>
          </w:rPr>
          <m:t>2.0×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11</m:t>
            </m:r>
          </m:sup>
        </m:sSup>
      </m:oMath>
      <w:r w:rsidRPr="00BE7ADA">
        <w:rPr>
          <w:rFonts w:asciiTheme="minorHAnsi" w:hAnsiTheme="minorHAnsi"/>
          <w:b/>
          <w:sz w:val="24"/>
        </w:rPr>
        <w:t xml:space="preserve"> </w:t>
      </w:r>
    </w:p>
    <w:p w14:paraId="142942F6" w14:textId="2F847DB7" w:rsidR="008B3DF1" w:rsidRDefault="00AC7D48" w:rsidP="000308AF">
      <w:pPr>
        <w:pStyle w:val="ListParagraph"/>
        <w:numPr>
          <w:ilvl w:val="0"/>
          <w:numId w:val="0"/>
        </w:numPr>
        <w:ind w:left="720"/>
        <w:rPr>
          <w:sz w:val="24"/>
        </w:rPr>
      </w:pPr>
      <w:r>
        <w:rPr>
          <w:noProof/>
          <w:sz w:val="24"/>
          <w:lang w:val="en-IN" w:eastAsia="en-IN"/>
        </w:rPr>
        <w:drawing>
          <wp:anchor distT="0" distB="0" distL="114300" distR="114300" simplePos="0" relativeHeight="251656189" behindDoc="0" locked="0" layoutInCell="1" allowOverlap="1" wp14:anchorId="76E54979" wp14:editId="79E9FF1C">
            <wp:simplePos x="0" y="0"/>
            <wp:positionH relativeFrom="column">
              <wp:posOffset>4499610</wp:posOffset>
            </wp:positionH>
            <wp:positionV relativeFrom="paragraph">
              <wp:posOffset>11430</wp:posOffset>
            </wp:positionV>
            <wp:extent cx="2004060" cy="1457325"/>
            <wp:effectExtent l="0" t="0" r="0" b="9525"/>
            <wp:wrapSquare wrapText="bothSides"/>
            <wp:docPr id="294" name="Picture 294" descr="C:\Users\Pritesh-PC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ritesh-PC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3212F" w14:textId="402C771A" w:rsidR="00737E8C" w:rsidRPr="00737E8C" w:rsidRDefault="00737E8C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sz w:val="24"/>
        </w:rPr>
      </w:pPr>
      <w:r w:rsidRPr="00737E8C">
        <w:rPr>
          <w:sz w:val="24"/>
        </w:rPr>
        <w:t xml:space="preserve">The adjacent graph shows the extension </w:t>
      </w:r>
      <m:oMath>
        <m:d>
          <m:dPr>
            <m:ctrlPr>
              <w:rPr>
                <w:sz w:val="24"/>
              </w:rPr>
            </m:ctrlPr>
          </m:dPr>
          <m:e>
            <m:r>
              <m:rPr>
                <m:sty m:val="p"/>
              </m:rPr>
              <w:rPr>
                <w:sz w:val="24"/>
              </w:rPr>
              <m:t>Δl</m:t>
            </m:r>
          </m:e>
        </m:d>
      </m:oMath>
      <w:r w:rsidRPr="00737E8C">
        <w:rPr>
          <w:sz w:val="24"/>
        </w:rPr>
        <w:t xml:space="preserve"> of a wire of length 1 m suspended from the top of a roof at one end and with a load </w:t>
      </w:r>
      <m:oMath>
        <m:r>
          <m:rPr>
            <m:sty m:val="p"/>
          </m:rPr>
          <w:rPr>
            <w:sz w:val="24"/>
          </w:rPr>
          <m:t>W</m:t>
        </m:r>
      </m:oMath>
      <w:r w:rsidRPr="00737E8C">
        <w:rPr>
          <w:sz w:val="24"/>
        </w:rPr>
        <w:t xml:space="preserve"> connected to the other end. If the cross-</w:t>
      </w:r>
      <w:r w:rsidRPr="00737E8C">
        <w:rPr>
          <w:sz w:val="24"/>
        </w:rPr>
        <w:lastRenderedPageBreak/>
        <w:t xml:space="preserve">sectional area of the wire </w:t>
      </w:r>
      <w:proofErr w:type="gramStart"/>
      <w:r w:rsidRPr="00737E8C">
        <w:rPr>
          <w:sz w:val="24"/>
        </w:rPr>
        <w:t xml:space="preserve">is </w:t>
      </w:r>
      <w:proofErr w:type="gramEnd"/>
      <m:oMath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-6</m:t>
            </m:r>
          </m:sup>
        </m:sSup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737E8C">
        <w:rPr>
          <w:sz w:val="24"/>
        </w:rPr>
        <w:t>, calculate from the graph the Young’s modulus of the material of the wire.</w:t>
      </w:r>
    </w:p>
    <w:p w14:paraId="1B3CEA02" w14:textId="77777777" w:rsidR="00737E8C" w:rsidRPr="00737E8C" w:rsidRDefault="00737E8C" w:rsidP="00737E8C">
      <w:pPr>
        <w:pStyle w:val="ListParagraph"/>
        <w:numPr>
          <w:ilvl w:val="0"/>
          <w:numId w:val="0"/>
        </w:numPr>
        <w:spacing w:after="0"/>
        <w:ind w:left="360"/>
        <w:rPr>
          <w:sz w:val="24"/>
        </w:rPr>
      </w:pPr>
    </w:p>
    <w:p w14:paraId="780CC4F8" w14:textId="77777777" w:rsidR="00737E8C" w:rsidRDefault="00737E8C" w:rsidP="00DD17EC">
      <w:pPr>
        <w:pStyle w:val="ListParagraph"/>
        <w:numPr>
          <w:ilvl w:val="0"/>
          <w:numId w:val="47"/>
        </w:numPr>
        <w:tabs>
          <w:tab w:val="clear" w:pos="4320"/>
          <w:tab w:val="clear" w:pos="8640"/>
        </w:tabs>
        <w:spacing w:before="0" w:after="0"/>
        <w:ind w:left="1080" w:right="0"/>
        <w:jc w:val="left"/>
        <w:rPr>
          <w:sz w:val="24"/>
        </w:rPr>
      </w:pPr>
      <m:oMath>
        <m:r>
          <m:rPr>
            <m:sty m:val="p"/>
          </m:rPr>
          <w:rPr>
            <w:sz w:val="24"/>
          </w:rPr>
          <m:t>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11</m:t>
            </m:r>
          </m:sup>
        </m:sSup>
        <m:r>
          <m:rPr>
            <m:sty m:val="p"/>
          </m:rPr>
          <w:rPr>
            <w:sz w:val="24"/>
          </w:rPr>
          <m:t>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737E8C">
        <w:rPr>
          <w:sz w:val="24"/>
        </w:rPr>
        <w:tab/>
      </w:r>
      <w:r w:rsidRPr="00737E8C">
        <w:rPr>
          <w:sz w:val="24"/>
        </w:rPr>
        <w:tab/>
        <w:t xml:space="preserve">  b.    </w:t>
      </w:r>
      <m:oMath>
        <m:r>
          <m:rPr>
            <m:sty m:val="p"/>
          </m:rPr>
          <w:rPr>
            <w:sz w:val="24"/>
          </w:rPr>
          <m:t>2×</m:t>
        </m:r>
        <w:commentRangeStart w:id="116"/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100</m:t>
            </m:r>
          </m:e>
          <m:sup>
            <m:r>
              <m:rPr>
                <m:sty m:val="p"/>
              </m:rPr>
              <w:rPr>
                <w:sz w:val="24"/>
              </w:rPr>
              <m:t>-11</m:t>
            </m:r>
          </m:sup>
        </m:sSup>
        <w:commentRangeEnd w:id="116"/>
        <m:r>
          <m:rPr>
            <m:sty m:val="p"/>
          </m:rPr>
          <w:rPr>
            <w:rStyle w:val="CommentReference"/>
          </w:rPr>
          <w:commentReference w:id="116"/>
        </m:r>
        <m:r>
          <m:rPr>
            <m:sty m:val="p"/>
          </m:rPr>
          <w:rPr>
            <w:sz w:val="24"/>
          </w:rPr>
          <m:t>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737E8C">
        <w:rPr>
          <w:sz w:val="24"/>
        </w:rPr>
        <w:tab/>
      </w:r>
      <w:r w:rsidRPr="00737E8C">
        <w:rPr>
          <w:sz w:val="24"/>
        </w:rPr>
        <w:tab/>
      </w:r>
    </w:p>
    <w:p w14:paraId="0AEA11B7" w14:textId="39EFFA1B" w:rsidR="00737E8C" w:rsidRPr="00737E8C" w:rsidRDefault="00737E8C" w:rsidP="00737E8C">
      <w:pPr>
        <w:tabs>
          <w:tab w:val="clear" w:pos="4320"/>
          <w:tab w:val="clear" w:pos="8640"/>
        </w:tabs>
        <w:spacing w:before="0" w:after="0"/>
        <w:ind w:left="360" w:right="0" w:firstLine="360"/>
        <w:jc w:val="left"/>
        <w:rPr>
          <w:sz w:val="24"/>
        </w:rPr>
      </w:pPr>
      <w:proofErr w:type="gramStart"/>
      <w:r w:rsidRPr="00737E8C">
        <w:rPr>
          <w:sz w:val="24"/>
        </w:rPr>
        <w:t>c</w:t>
      </w:r>
      <w:proofErr w:type="gramEnd"/>
      <w:r w:rsidRPr="00737E8C">
        <w:rPr>
          <w:sz w:val="24"/>
        </w:rPr>
        <w:t xml:space="preserve">.    </w:t>
      </w:r>
      <m:oMath>
        <m:r>
          <m:rPr>
            <m:sty m:val="p"/>
          </m:rPr>
          <w:rPr>
            <w:sz w:val="24"/>
          </w:rPr>
          <m:t>3×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12</m:t>
            </m:r>
          </m:sup>
        </m:sSup>
        <m:r>
          <m:rPr>
            <m:sty m:val="p"/>
          </m:rPr>
          <w:rPr>
            <w:sz w:val="24"/>
          </w:rPr>
          <m:t>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737E8C">
        <w:rPr>
          <w:sz w:val="24"/>
        </w:rPr>
        <w:tab/>
      </w:r>
      <w:r w:rsidRPr="00737E8C">
        <w:rPr>
          <w:sz w:val="24"/>
        </w:rPr>
        <w:tab/>
      </w:r>
      <w:r>
        <w:rPr>
          <w:sz w:val="24"/>
        </w:rPr>
        <w:t xml:space="preserve">  </w:t>
      </w:r>
      <w:r w:rsidRPr="00737E8C">
        <w:rPr>
          <w:sz w:val="24"/>
        </w:rPr>
        <w:t xml:space="preserve">d. </w:t>
      </w:r>
      <w:r>
        <w:rPr>
          <w:sz w:val="24"/>
        </w:rPr>
        <w:t xml:space="preserve">   </w:t>
      </w:r>
      <m:oMath>
        <m:r>
          <m:rPr>
            <m:sty m:val="p"/>
          </m:rPr>
          <w:rPr>
            <w:sz w:val="24"/>
          </w:rPr>
          <m:t>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13</m:t>
            </m:r>
          </m:sup>
        </m:sSup>
        <m:r>
          <m:rPr>
            <m:sty m:val="p"/>
          </m:rPr>
          <w:rPr>
            <w:sz w:val="24"/>
          </w:rPr>
          <m:t>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</w:p>
    <w:p w14:paraId="41983833" w14:textId="77777777" w:rsidR="000308AF" w:rsidRDefault="000308AF" w:rsidP="00EF5C98">
      <w:pPr>
        <w:rPr>
          <w:sz w:val="24"/>
        </w:rPr>
      </w:pPr>
    </w:p>
    <w:p w14:paraId="1C9B2AAD" w14:textId="77777777" w:rsidR="008C6D28" w:rsidRDefault="008C6D28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sz w:val="24"/>
        </w:rPr>
      </w:pPr>
      <w:r w:rsidRPr="008C6D28">
        <w:rPr>
          <w:sz w:val="24"/>
        </w:rPr>
        <w:t xml:space="preserve">A wire of length </w:t>
      </w:r>
      <m:oMath>
        <m:r>
          <m:rPr>
            <m:sty m:val="p"/>
          </m:rPr>
          <w:rPr>
            <w:sz w:val="24"/>
          </w:rPr>
          <m:t>L</m:t>
        </m:r>
      </m:oMath>
      <w:r w:rsidRPr="008C6D28">
        <w:rPr>
          <w:sz w:val="24"/>
        </w:rPr>
        <w:t xml:space="preserve"> cross-sectional area </w:t>
      </w:r>
      <m:oMath>
        <m:r>
          <m:rPr>
            <m:sty m:val="p"/>
          </m:rPr>
          <w:rPr>
            <w:sz w:val="24"/>
          </w:rPr>
          <m:t>A</m:t>
        </m:r>
      </m:oMath>
      <w:r w:rsidRPr="008C6D28">
        <w:rPr>
          <w:sz w:val="24"/>
        </w:rPr>
        <w:t xml:space="preserve"> is made of a material of Young’s modulus </w:t>
      </w:r>
      <m:oMath>
        <m:r>
          <m:rPr>
            <m:sty m:val="p"/>
          </m:rPr>
          <w:rPr>
            <w:sz w:val="24"/>
          </w:rPr>
          <m:t>Y.</m:t>
        </m:r>
      </m:oMath>
      <w:r w:rsidRPr="008C6D28">
        <w:rPr>
          <w:sz w:val="24"/>
        </w:rPr>
        <w:t xml:space="preserve"> If the wire is stretched by an amount </w:t>
      </w:r>
      <m:oMath>
        <m:r>
          <m:rPr>
            <m:sty m:val="p"/>
          </m:rPr>
          <w:rPr>
            <w:sz w:val="24"/>
          </w:rPr>
          <m:t xml:space="preserve">x, </m:t>
        </m:r>
      </m:oMath>
      <w:r w:rsidRPr="008C6D28">
        <w:rPr>
          <w:sz w:val="24"/>
        </w:rPr>
        <w:t>what is the work done in the process?</w:t>
      </w:r>
    </w:p>
    <w:p w14:paraId="319F4A5C" w14:textId="5B446621" w:rsidR="00DF2BE3" w:rsidRPr="00DF2BE3" w:rsidRDefault="00DD594F" w:rsidP="00DF2BE3">
      <w:pPr>
        <w:pStyle w:val="ListParagraph"/>
        <w:numPr>
          <w:ilvl w:val="1"/>
          <w:numId w:val="29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sz w:val="24"/>
        </w:rPr>
      </w:pPr>
      <w:r>
        <w:rPr>
          <w:rStyle w:val="CommentReference"/>
        </w:rPr>
        <w:commentReference w:id="117"/>
      </w:r>
      <m:oMath>
        <m:r>
          <m:rPr>
            <m:sty m:val="p"/>
          </m:rPr>
          <w:rPr>
            <w:sz w:val="24"/>
          </w:rPr>
          <m:t>W=</m:t>
        </m:r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sz w:val="24"/>
              </w:rPr>
              <m:t>2</m:t>
            </m:r>
          </m:den>
        </m:f>
        <m:d>
          <m:dPr>
            <m:ctrlPr>
              <w:rPr>
                <w:sz w:val="24"/>
              </w:rPr>
            </m:ctrlPr>
          </m:dPr>
          <m:e>
            <m:f>
              <m:fPr>
                <m:ctrlPr>
                  <w:rPr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sz w:val="24"/>
                  </w:rPr>
                  <m:t>YL</m:t>
                </m:r>
              </m:num>
              <m:den>
                <m:r>
                  <m:rPr>
                    <m:sty m:val="p"/>
                  </m:rPr>
                  <w:rPr>
                    <w:sz w:val="24"/>
                  </w:rPr>
                  <m:t>A</m:t>
                </m:r>
              </m:den>
            </m:f>
          </m:e>
        </m:d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="00DF2BE3">
        <w:rPr>
          <w:sz w:val="24"/>
        </w:rPr>
        <w:tab/>
      </w:r>
      <w:r w:rsidR="00DF2BE3">
        <w:rPr>
          <w:sz w:val="24"/>
        </w:rPr>
        <w:tab/>
        <w:t xml:space="preserve">b. </w:t>
      </w:r>
      <m:oMath>
        <m:r>
          <m:rPr>
            <m:sty m:val="p"/>
          </m:rPr>
          <w:rPr>
            <w:sz w:val="24"/>
          </w:rPr>
          <m:t>W=</m:t>
        </m:r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sz w:val="24"/>
              </w:rPr>
              <m:t>2</m:t>
            </m:r>
          </m:den>
        </m:f>
        <m:d>
          <m:dPr>
            <m:ctrlPr>
              <w:rPr>
                <w:sz w:val="24"/>
              </w:rPr>
            </m:ctrlPr>
          </m:dPr>
          <m:e>
            <m:f>
              <m:fPr>
                <m:ctrlPr>
                  <w:rPr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sz w:val="24"/>
                  </w:rPr>
                  <m:t>YA</m:t>
                </m:r>
              </m:num>
              <m:den>
                <m:r>
                  <m:rPr>
                    <m:sty m:val="p"/>
                  </m:rPr>
                  <w:rPr>
                    <w:sz w:val="24"/>
                  </w:rPr>
                  <m:t>L</m:t>
                </m:r>
              </m:den>
            </m:f>
          </m:e>
        </m:d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</w:p>
    <w:p w14:paraId="6C991CAD" w14:textId="3959F54C" w:rsidR="00DF2BE3" w:rsidRPr="00DF2BE3" w:rsidRDefault="00DF2BE3" w:rsidP="00DF2BE3">
      <w:pPr>
        <w:tabs>
          <w:tab w:val="clear" w:pos="4320"/>
          <w:tab w:val="clear" w:pos="8640"/>
        </w:tabs>
        <w:spacing w:before="0" w:after="0"/>
        <w:ind w:left="1080" w:right="0"/>
        <w:jc w:val="left"/>
        <w:rPr>
          <w:sz w:val="24"/>
        </w:rPr>
      </w:pPr>
      <w:proofErr w:type="gramStart"/>
      <w:r>
        <w:rPr>
          <w:sz w:val="24"/>
        </w:rPr>
        <w:t>c</w:t>
      </w:r>
      <w:proofErr w:type="gramEnd"/>
      <w:r>
        <w:rPr>
          <w:sz w:val="24"/>
        </w:rPr>
        <w:t xml:space="preserve">. </w:t>
      </w:r>
      <m:oMath>
        <m:r>
          <m:rPr>
            <m:sty m:val="p"/>
          </m:rPr>
          <w:rPr>
            <w:sz w:val="24"/>
          </w:rPr>
          <m:t>W=</m:t>
        </m:r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sz w:val="24"/>
              </w:rPr>
              <m:t>2</m:t>
            </m:r>
          </m:den>
        </m:f>
        <m:d>
          <m:dPr>
            <m:ctrlPr>
              <w:rPr>
                <w:sz w:val="24"/>
              </w:rPr>
            </m:ctrlPr>
          </m:dPr>
          <m:e>
            <m:f>
              <m:fPr>
                <m:ctrlPr>
                  <w:rPr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sz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sz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sz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4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sz w:val="24"/>
              </w:rPr>
              <m:t>4</m:t>
            </m:r>
          </m:sup>
        </m:sSup>
      </m:oMath>
      <w:r>
        <w:rPr>
          <w:sz w:val="24"/>
        </w:rPr>
        <w:tab/>
      </w:r>
      <w:r>
        <w:rPr>
          <w:sz w:val="24"/>
        </w:rPr>
        <w:tab/>
        <w:t xml:space="preserve">d.  </w:t>
      </w:r>
      <m:oMath>
        <m:r>
          <m:rPr>
            <m:sty m:val="p"/>
          </m:rPr>
          <w:rPr>
            <w:sz w:val="24"/>
          </w:rPr>
          <m:t>W=</m:t>
        </m:r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sz w:val="24"/>
              </w:rPr>
              <m:t>2</m:t>
            </m:r>
          </m:den>
        </m:f>
        <m:d>
          <m:dPr>
            <m:ctrlPr>
              <w:rPr>
                <w:sz w:val="24"/>
              </w:rPr>
            </m:ctrlPr>
          </m:dPr>
          <m:e>
            <m:f>
              <m:fPr>
                <m:ctrlPr>
                  <w:rPr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sz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sz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sz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4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x</m:t>
            </m:r>
          </m:e>
          <m:sup>
            <m:r>
              <w:rPr>
                <w:sz w:val="24"/>
              </w:rPr>
              <m:t>4</m:t>
            </m:r>
          </m:sup>
        </m:sSup>
      </m:oMath>
    </w:p>
    <w:p w14:paraId="10274EA0" w14:textId="32391885" w:rsidR="00343188" w:rsidRPr="008C6D28" w:rsidRDefault="0037381D" w:rsidP="008C6D28">
      <w:pPr>
        <w:spacing w:after="0"/>
        <w:rPr>
          <w:sz w:val="24"/>
        </w:rPr>
      </w:pPr>
      <w:r>
        <w:rPr>
          <w:noProof/>
          <w:sz w:val="24"/>
          <w:lang w:val="en-IN" w:eastAsia="en-IN"/>
        </w:rPr>
        <w:drawing>
          <wp:anchor distT="0" distB="0" distL="114300" distR="114300" simplePos="0" relativeHeight="251655164" behindDoc="0" locked="0" layoutInCell="1" allowOverlap="1" wp14:anchorId="286172F7" wp14:editId="4B69BB09">
            <wp:simplePos x="0" y="0"/>
            <wp:positionH relativeFrom="column">
              <wp:posOffset>3855720</wp:posOffset>
            </wp:positionH>
            <wp:positionV relativeFrom="paragraph">
              <wp:posOffset>260985</wp:posOffset>
            </wp:positionV>
            <wp:extent cx="2141220" cy="1419225"/>
            <wp:effectExtent l="0" t="0" r="0" b="9525"/>
            <wp:wrapSquare wrapText="bothSides"/>
            <wp:docPr id="295" name="Picture 295" descr="C:\Users\Pritesh-PC\Desktop\P8 Module Version 4\Images-prabhakar\mumbai 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ritesh-PC\Desktop\P8 Module Version 4\Images-prabhakar\mumbai 7_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0B78E" w14:textId="3ADCAC32" w:rsidR="00343188" w:rsidRPr="0041158E" w:rsidRDefault="00343188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sz w:val="24"/>
        </w:rPr>
      </w:pPr>
      <w:r w:rsidRPr="0041158E">
        <w:rPr>
          <w:sz w:val="24"/>
        </w:rPr>
        <w:t>In determination of young modulus of elasticity of wire, a force is applied and extension is recorded. Initial length of wire is ‘1m’. The curve between extension and stress is depicted besides ,the young modulus of wire will be:</w:t>
      </w:r>
    </w:p>
    <w:p w14:paraId="0E8E8A72" w14:textId="30CB7EE5" w:rsidR="00343188" w:rsidRPr="00C651E7" w:rsidRDefault="00C651E7" w:rsidP="00C651E7">
      <w:pPr>
        <w:tabs>
          <w:tab w:val="clear" w:pos="4320"/>
          <w:tab w:val="clear" w:pos="8640"/>
        </w:tabs>
        <w:spacing w:before="0" w:after="0"/>
        <w:ind w:left="360" w:right="0"/>
        <w:jc w:val="left"/>
        <w:rPr>
          <w:sz w:val="24"/>
        </w:rPr>
      </w:pPr>
      <m:oMath>
        <m:r>
          <m:rPr>
            <m:sty m:val="p"/>
          </m:rPr>
          <w:rPr>
            <w:sz w:val="24"/>
          </w:rPr>
          <m:t>a.   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9</m:t>
            </m:r>
          </m:sup>
        </m:sSup>
        <m:r>
          <m:rPr>
            <m:sty m:val="p"/>
          </m:rPr>
          <w:rPr>
            <w:sz w:val="24"/>
          </w:rPr>
          <m:t>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="00343188" w:rsidRPr="00C651E7">
        <w:rPr>
          <w:sz w:val="24"/>
        </w:rPr>
        <w:tab/>
      </w:r>
      <w:r w:rsidR="00343188" w:rsidRPr="00C651E7">
        <w:rPr>
          <w:sz w:val="24"/>
        </w:rPr>
        <w:tab/>
        <w:t xml:space="preserve">   </w:t>
      </w:r>
      <w:proofErr w:type="gramStart"/>
      <w:r w:rsidR="00343188" w:rsidRPr="00C651E7">
        <w:rPr>
          <w:sz w:val="24"/>
        </w:rPr>
        <w:t>b</w:t>
      </w:r>
      <w:proofErr w:type="gramEnd"/>
      <w:r w:rsidR="00343188" w:rsidRPr="00C651E7">
        <w:rPr>
          <w:sz w:val="24"/>
        </w:rPr>
        <w:t xml:space="preserve">.    </w:t>
      </w:r>
      <m:oMath>
        <m:r>
          <m:rPr>
            <m:sty m:val="p"/>
          </m:rPr>
          <w:rPr>
            <w:sz w:val="24"/>
          </w:rPr>
          <m:t>1×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9</m:t>
            </m:r>
          </m:sup>
        </m:sSup>
        <m:r>
          <m:rPr>
            <m:sty m:val="p"/>
          </m:rPr>
          <w:rPr>
            <w:sz w:val="24"/>
          </w:rPr>
          <m:t>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="00343188" w:rsidRPr="00C651E7">
        <w:rPr>
          <w:sz w:val="24"/>
        </w:rPr>
        <w:tab/>
      </w:r>
      <w:r w:rsidR="00343188" w:rsidRPr="00C651E7">
        <w:rPr>
          <w:sz w:val="24"/>
        </w:rPr>
        <w:tab/>
      </w:r>
    </w:p>
    <w:p w14:paraId="0D61F250" w14:textId="0FB0541C" w:rsidR="00343188" w:rsidRPr="0041158E" w:rsidRDefault="00343188" w:rsidP="00343188">
      <w:pPr>
        <w:spacing w:after="0"/>
        <w:ind w:left="360"/>
        <w:rPr>
          <w:sz w:val="24"/>
        </w:rPr>
      </w:pPr>
      <w:proofErr w:type="gramStart"/>
      <w:r w:rsidRPr="0041158E">
        <w:rPr>
          <w:sz w:val="24"/>
        </w:rPr>
        <w:t>c</w:t>
      </w:r>
      <w:proofErr w:type="gramEnd"/>
      <w:r w:rsidRPr="0041158E">
        <w:rPr>
          <w:sz w:val="24"/>
        </w:rPr>
        <w:t xml:space="preserve">.    </w:t>
      </w:r>
      <m:oMath>
        <m:r>
          <m:rPr>
            <m:sty m:val="p"/>
          </m:rPr>
          <w:rPr>
            <w:sz w:val="24"/>
          </w:rPr>
          <m:t>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10</m:t>
            </m:r>
          </m:sup>
        </m:sSup>
        <m:r>
          <m:rPr>
            <m:sty m:val="p"/>
          </m:rPr>
          <w:rPr>
            <w:sz w:val="24"/>
          </w:rPr>
          <m:t>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41158E">
        <w:rPr>
          <w:sz w:val="24"/>
        </w:rPr>
        <w:t xml:space="preserve">                         d.    </w:t>
      </w:r>
      <m:oMath>
        <m:r>
          <m:rPr>
            <m:sty m:val="p"/>
          </m:rPr>
          <w:rPr>
            <w:sz w:val="24"/>
          </w:rPr>
          <m:t>1×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10</m:t>
            </m:r>
          </m:sup>
        </m:sSup>
        <m:r>
          <m:rPr>
            <m:sty m:val="p"/>
          </m:rPr>
          <w:rPr>
            <w:sz w:val="24"/>
          </w:rPr>
          <m:t>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</w:p>
    <w:p w14:paraId="23624288" w14:textId="77777777" w:rsidR="00343188" w:rsidRDefault="00343188" w:rsidP="004F27A9">
      <w:pPr>
        <w:pStyle w:val="ListParagraph"/>
        <w:numPr>
          <w:ilvl w:val="0"/>
          <w:numId w:val="0"/>
        </w:numPr>
        <w:ind w:left="720"/>
        <w:rPr>
          <w:sz w:val="24"/>
        </w:rPr>
      </w:pPr>
    </w:p>
    <w:p w14:paraId="206771EB" w14:textId="77777777" w:rsidR="00CF3F9F" w:rsidRPr="00666336" w:rsidRDefault="00CF3F9F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 xml:space="preserve">If x longitudinal strain is produced in a wire of Young’s modulus Y, </w:t>
      </w:r>
      <w:r w:rsidRPr="00666336">
        <w:rPr>
          <w:sz w:val="24"/>
        </w:rPr>
        <w:t>the</w:t>
      </w:r>
      <w:r>
        <w:rPr>
          <w:sz w:val="24"/>
        </w:rPr>
        <w:t>n the</w:t>
      </w:r>
      <w:r w:rsidRPr="00666336">
        <w:rPr>
          <w:sz w:val="24"/>
        </w:rPr>
        <w:t xml:space="preserve"> energy stored in the material of the wire per unit volume is.</w:t>
      </w:r>
    </w:p>
    <w:p w14:paraId="3B89F932" w14:textId="77777777" w:rsidR="00CF3F9F" w:rsidRPr="00BC373C" w:rsidRDefault="00CF3F9F" w:rsidP="00DD17EC">
      <w:pPr>
        <w:pStyle w:val="ListParagraph"/>
        <w:numPr>
          <w:ilvl w:val="0"/>
          <w:numId w:val="48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m:oMath>
        <m:r>
          <w:rPr>
            <w:sz w:val="24"/>
          </w:rPr>
          <m:t>Y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x</m:t>
            </m:r>
          </m:e>
          <m:sup>
            <m:r>
              <w:rPr>
                <w:sz w:val="24"/>
              </w:rPr>
              <m:t>2</m:t>
            </m:r>
          </m:sup>
        </m:sSup>
      </m:oMath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b</w:t>
      </w:r>
      <w:proofErr w:type="gramEnd"/>
      <w:r>
        <w:rPr>
          <w:sz w:val="24"/>
        </w:rPr>
        <w:t xml:space="preserve">.    </w:t>
      </w:r>
      <m:oMath>
        <m:r>
          <w:rPr>
            <w:sz w:val="24"/>
          </w:rPr>
          <m:t>2Y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x</m:t>
            </m:r>
          </m:e>
          <m:sup>
            <m:r>
              <w:rPr>
                <w:sz w:val="24"/>
              </w:rPr>
              <m:t>2</m:t>
            </m:r>
          </m:sup>
        </m:sSup>
      </m:oMath>
      <w:r>
        <w:rPr>
          <w:sz w:val="24"/>
        </w:rPr>
        <w:tab/>
      </w:r>
      <w:r>
        <w:rPr>
          <w:sz w:val="24"/>
        </w:rPr>
        <w:tab/>
        <w:t xml:space="preserve">c.    </w:t>
      </w:r>
      <m:oMath>
        <m:f>
          <m:fPr>
            <m:ctrlPr>
              <w:rPr>
                <w:i/>
                <w:sz w:val="24"/>
              </w:rPr>
            </m:ctrlPr>
          </m:fPr>
          <m:num>
            <m:r>
              <w:rPr>
                <w:sz w:val="24"/>
              </w:rPr>
              <m:t>1</m:t>
            </m:r>
          </m:num>
          <m:den>
            <m:r>
              <w:rPr>
                <w:sz w:val="24"/>
              </w:rPr>
              <m:t>2</m:t>
            </m:r>
          </m:den>
        </m:f>
        <m:r>
          <w:rPr>
            <w:sz w:val="24"/>
          </w:rPr>
          <m:t xml:space="preserve"> 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Y</m:t>
            </m:r>
          </m:e>
          <m:sup>
            <m:r>
              <w:rPr>
                <w:sz w:val="24"/>
              </w:rPr>
              <m:t>2</m:t>
            </m:r>
          </m:sup>
        </m:sSup>
        <m:r>
          <w:rPr>
            <w:sz w:val="24"/>
          </w:rPr>
          <m:t>x</m:t>
        </m:r>
      </m:oMath>
      <w:r>
        <w:rPr>
          <w:sz w:val="24"/>
        </w:rPr>
        <w:tab/>
      </w:r>
      <w:r>
        <w:rPr>
          <w:sz w:val="24"/>
        </w:rPr>
        <w:tab/>
        <w:t xml:space="preserve">d.    </w:t>
      </w:r>
      <m:oMath>
        <m:f>
          <m:fPr>
            <m:ctrlPr>
              <w:rPr>
                <w:i/>
                <w:sz w:val="24"/>
              </w:rPr>
            </m:ctrlPr>
          </m:fPr>
          <m:num>
            <m:r>
              <w:rPr>
                <w:sz w:val="24"/>
              </w:rPr>
              <m:t>1</m:t>
            </m:r>
          </m:num>
          <m:den>
            <m:r>
              <w:rPr>
                <w:sz w:val="24"/>
              </w:rPr>
              <m:t>2</m:t>
            </m:r>
          </m:den>
        </m:f>
        <m:r>
          <w:rPr>
            <w:sz w:val="24"/>
          </w:rPr>
          <m:t>Y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x</m:t>
            </m:r>
          </m:e>
          <m:sup>
            <m:r>
              <w:rPr>
                <w:sz w:val="24"/>
              </w:rPr>
              <m:t>2</m:t>
            </m:r>
          </m:sup>
        </m:sSup>
      </m:oMath>
    </w:p>
    <w:p w14:paraId="59FDCD49" w14:textId="303E89D1" w:rsidR="00CF3F9F" w:rsidRDefault="00CF3F9F" w:rsidP="00CF3F9F">
      <w:pPr>
        <w:pStyle w:val="ListParagraph"/>
        <w:numPr>
          <w:ilvl w:val="0"/>
          <w:numId w:val="0"/>
        </w:numPr>
        <w:ind w:left="1128"/>
        <w:rPr>
          <w:sz w:val="24"/>
        </w:rPr>
      </w:pPr>
      <w:r>
        <w:rPr>
          <w:sz w:val="24"/>
        </w:rPr>
        <w:t xml:space="preserve"> </w:t>
      </w:r>
    </w:p>
    <w:p w14:paraId="21815ADF" w14:textId="77777777" w:rsidR="004F27A9" w:rsidRDefault="004F27A9" w:rsidP="00CF3F9F">
      <w:pPr>
        <w:pStyle w:val="ListParagraph"/>
        <w:numPr>
          <w:ilvl w:val="0"/>
          <w:numId w:val="0"/>
        </w:numPr>
        <w:ind w:left="720"/>
        <w:rPr>
          <w:sz w:val="24"/>
        </w:rPr>
      </w:pPr>
    </w:p>
    <w:p w14:paraId="3148F9CA" w14:textId="77777777" w:rsidR="00244BA2" w:rsidRPr="00FA0E93" w:rsidRDefault="00244BA2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 xml:space="preserve">A rubber cord catapult has cross-sectional area </w:t>
      </w:r>
      <m:oMath>
        <m:r>
          <w:rPr>
            <w:sz w:val="24"/>
          </w:rPr>
          <m:t>25m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</m:sup>
        </m:sSup>
      </m:oMath>
      <w:r>
        <w:rPr>
          <w:sz w:val="24"/>
        </w:rPr>
        <w:t xml:space="preserve"> and initial length of rubber cord is 10 cm. It is stretched to 5cm and then released to project a missile of mass 5 gm. Taking </w:t>
      </w:r>
      <m:oMath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Y</m:t>
            </m:r>
          </m:e>
          <m:sub>
            <m:r>
              <w:rPr>
                <w:sz w:val="24"/>
              </w:rPr>
              <m:t>rubber</m:t>
            </m:r>
          </m:sub>
        </m:sSub>
        <m:r>
          <w:rPr>
            <w:sz w:val="24"/>
          </w:rPr>
          <m:t>=5×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8</m:t>
            </m:r>
          </m:sup>
        </m:sSup>
        <m:f>
          <m:fPr>
            <m:type m:val="lin"/>
            <m:ctrlPr>
              <w:rPr>
                <w:i/>
                <w:sz w:val="24"/>
              </w:rPr>
            </m:ctrlPr>
          </m:fPr>
          <m:num>
            <m:r>
              <w:rPr>
                <w:sz w:val="24"/>
              </w:rPr>
              <m:t>N</m:t>
            </m:r>
          </m:num>
          <m:den>
            <m:sSup>
              <m:sSupPr>
                <m:ctrlPr>
                  <w:rPr>
                    <w:i/>
                    <w:sz w:val="24"/>
                  </w:rPr>
                </m:ctrlPr>
              </m:sSupPr>
              <m:e>
                <m:r>
                  <w:rPr>
                    <w:sz w:val="24"/>
                  </w:rPr>
                  <m:t>m</m:t>
                </m:r>
              </m:e>
              <m:sup>
                <m:r>
                  <w:rPr>
                    <w:sz w:val="24"/>
                  </w:rPr>
                  <m:t>2</m:t>
                </m:r>
              </m:sup>
            </m:sSup>
          </m:den>
        </m:f>
      </m:oMath>
      <w:r>
        <w:rPr>
          <w:sz w:val="24"/>
        </w:rPr>
        <w:t xml:space="preserve"> velocity of projected missile is</w:t>
      </w:r>
    </w:p>
    <w:p w14:paraId="57A38B9B" w14:textId="488A4B9C" w:rsidR="00244BA2" w:rsidRPr="00A5050F" w:rsidRDefault="00244BA2" w:rsidP="00DD17EC">
      <w:pPr>
        <w:pStyle w:val="ListParagraph"/>
        <w:numPr>
          <w:ilvl w:val="0"/>
          <w:numId w:val="49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m:oMath>
        <m:r>
          <w:rPr>
            <w:sz w:val="24"/>
          </w:rPr>
          <m:t>20 m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s</m:t>
            </m:r>
          </m:e>
          <m:sup>
            <m:r>
              <w:rPr>
                <w:sz w:val="24"/>
              </w:rPr>
              <m:t>-1</m:t>
            </m:r>
          </m:sup>
        </m:sSup>
      </m:oMath>
      <w:r>
        <w:rPr>
          <w:sz w:val="24"/>
        </w:rPr>
        <w:tab/>
      </w:r>
      <w:proofErr w:type="gramStart"/>
      <w:r>
        <w:rPr>
          <w:sz w:val="24"/>
        </w:rPr>
        <w:t>b</w:t>
      </w:r>
      <w:proofErr w:type="gramEnd"/>
      <w:r>
        <w:rPr>
          <w:sz w:val="24"/>
        </w:rPr>
        <w:t xml:space="preserve">.    </w:t>
      </w:r>
      <m:oMath>
        <m:r>
          <w:rPr>
            <w:sz w:val="24"/>
          </w:rPr>
          <m:t>100 m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s</m:t>
            </m:r>
          </m:e>
          <m:sup>
            <m:r>
              <w:rPr>
                <w:sz w:val="24"/>
              </w:rPr>
              <m:t>-1</m:t>
            </m:r>
          </m:sup>
        </m:sSup>
      </m:oMath>
      <w:r>
        <w:rPr>
          <w:sz w:val="24"/>
        </w:rPr>
        <w:tab/>
      </w:r>
      <w:r>
        <w:rPr>
          <w:sz w:val="24"/>
        </w:rPr>
        <w:tab/>
      </w:r>
      <w:r w:rsidRPr="00265E94">
        <w:rPr>
          <w:sz w:val="24"/>
        </w:rPr>
        <w:t>c.</w:t>
      </w:r>
      <w:r w:rsidRPr="00A5050F">
        <w:rPr>
          <w:b/>
          <w:sz w:val="24"/>
        </w:rPr>
        <w:t xml:space="preserve">    </w:t>
      </w:r>
      <m:oMath>
        <m:r>
          <m:rPr>
            <m:sty m:val="p"/>
          </m:rPr>
          <w:rPr>
            <w:sz w:val="24"/>
          </w:rPr>
          <m:t>250 m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s</m:t>
            </m:r>
          </m:e>
          <m:sup>
            <m:r>
              <m:rPr>
                <m:sty m:val="p"/>
              </m:rPr>
              <w:rPr>
                <w:sz w:val="24"/>
              </w:rPr>
              <m:t>-1</m:t>
            </m:r>
          </m:sup>
        </m:sSup>
      </m:oMath>
      <w:r w:rsidRPr="00A5050F">
        <w:rPr>
          <w:b/>
          <w:sz w:val="24"/>
        </w:rPr>
        <w:tab/>
      </w:r>
      <w:r>
        <w:rPr>
          <w:sz w:val="24"/>
        </w:rPr>
        <w:tab/>
        <w:t xml:space="preserve">d.    </w:t>
      </w:r>
      <m:oMath>
        <m:r>
          <w:rPr>
            <w:sz w:val="24"/>
          </w:rPr>
          <m:t>200 m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s</m:t>
            </m:r>
          </m:e>
          <m:sup>
            <m:r>
              <w:rPr>
                <w:sz w:val="24"/>
              </w:rPr>
              <m:t>-1</m:t>
            </m:r>
          </m:sup>
        </m:sSup>
      </m:oMath>
    </w:p>
    <w:p w14:paraId="03630387" w14:textId="77777777" w:rsidR="00CF3F9F" w:rsidRDefault="00CF3F9F" w:rsidP="00244BA2">
      <w:pPr>
        <w:pStyle w:val="ListParagraph"/>
        <w:numPr>
          <w:ilvl w:val="0"/>
          <w:numId w:val="0"/>
        </w:numPr>
        <w:ind w:left="720"/>
        <w:rPr>
          <w:sz w:val="24"/>
        </w:rPr>
      </w:pPr>
    </w:p>
    <w:p w14:paraId="743ECE3D" w14:textId="77777777" w:rsidR="00BD5766" w:rsidRPr="00A5050F" w:rsidRDefault="00BD5766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 w:rsidRPr="00A5050F">
        <w:rPr>
          <w:sz w:val="24"/>
        </w:rPr>
        <w:t xml:space="preserve">If a rubber ball is taken at the depth of 200 m in a pool, its volume decreases by 0.1%. </w:t>
      </w:r>
      <w:r>
        <w:rPr>
          <w:sz w:val="24"/>
        </w:rPr>
        <w:t>I</w:t>
      </w:r>
      <w:r w:rsidRPr="00A5050F">
        <w:rPr>
          <w:sz w:val="24"/>
        </w:rPr>
        <w:t xml:space="preserve">f the density of the water is </w:t>
      </w:r>
      <m:oMath>
        <m:r>
          <w:rPr>
            <w:sz w:val="24"/>
          </w:rPr>
          <m:t>1×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3</m:t>
            </m:r>
          </m:sup>
        </m:sSup>
        <m:r>
          <w:rPr>
            <w:sz w:val="24"/>
          </w:rPr>
          <m:t xml:space="preserve"> kg/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3</m:t>
            </m:r>
          </m:sup>
        </m:sSup>
      </m:oMath>
      <w:r w:rsidRPr="00A5050F">
        <w:rPr>
          <w:sz w:val="24"/>
        </w:rPr>
        <w:t xml:space="preserve">  and </w:t>
      </w:r>
      <m:oMath>
        <m:r>
          <w:rPr>
            <w:sz w:val="24"/>
          </w:rPr>
          <m:t xml:space="preserve">g=10 </m:t>
        </m:r>
        <m:f>
          <m:fPr>
            <m:type m:val="lin"/>
            <m:ctrlPr>
              <w:rPr>
                <w:i/>
                <w:sz w:val="24"/>
              </w:rPr>
            </m:ctrlPr>
          </m:fPr>
          <m:num>
            <m:r>
              <w:rPr>
                <w:sz w:val="24"/>
              </w:rPr>
              <m:t>m</m:t>
            </m:r>
          </m:num>
          <m:den>
            <m:sSup>
              <m:sSupPr>
                <m:ctrlPr>
                  <w:rPr>
                    <w:i/>
                    <w:sz w:val="24"/>
                  </w:rPr>
                </m:ctrlPr>
              </m:sSupPr>
              <m:e>
                <m:r>
                  <w:rPr>
                    <w:sz w:val="24"/>
                  </w:rPr>
                  <m:t>s</m:t>
                </m:r>
              </m:e>
              <m:sup>
                <m:r>
                  <w:rPr>
                    <w:sz w:val="24"/>
                  </w:rPr>
                  <m:t>2</m:t>
                </m:r>
              </m:sup>
            </m:sSup>
          </m:den>
        </m:f>
        <m:r>
          <w:rPr>
            <w:sz w:val="24"/>
          </w:rPr>
          <m:t>,</m:t>
        </m:r>
      </m:oMath>
      <w:r w:rsidRPr="00A5050F">
        <w:rPr>
          <w:sz w:val="24"/>
        </w:rPr>
        <w:t xml:space="preserve"> th</w:t>
      </w:r>
      <w:r>
        <w:rPr>
          <w:sz w:val="24"/>
        </w:rPr>
        <w:t>e</w:t>
      </w:r>
      <w:r w:rsidRPr="00A5050F">
        <w:rPr>
          <w:sz w:val="24"/>
        </w:rPr>
        <w:t xml:space="preserve">n the </w:t>
      </w:r>
      <w:commentRangeStart w:id="118"/>
      <w:r w:rsidRPr="00A5050F">
        <w:rPr>
          <w:sz w:val="24"/>
        </w:rPr>
        <w:t>volume</w:t>
      </w:r>
      <w:commentRangeEnd w:id="118"/>
      <w:r w:rsidR="00DD594F">
        <w:rPr>
          <w:rStyle w:val="CommentReference"/>
        </w:rPr>
        <w:commentReference w:id="118"/>
      </w:r>
      <w:r w:rsidRPr="00A5050F">
        <w:rPr>
          <w:sz w:val="24"/>
        </w:rPr>
        <w:t xml:space="preserve"> elasticity  in </w:t>
      </w:r>
      <m:oMath>
        <m:f>
          <m:fPr>
            <m:type m:val="lin"/>
            <m:ctrlPr>
              <w:rPr>
                <w:i/>
                <w:sz w:val="24"/>
              </w:rPr>
            </m:ctrlPr>
          </m:fPr>
          <m:num>
            <m:r>
              <w:rPr>
                <w:sz w:val="24"/>
              </w:rPr>
              <m:t>N</m:t>
            </m:r>
          </m:num>
          <m:den>
            <m:sSup>
              <m:sSupPr>
                <m:ctrlPr>
                  <w:rPr>
                    <w:i/>
                    <w:sz w:val="24"/>
                  </w:rPr>
                </m:ctrlPr>
              </m:sSupPr>
              <m:e>
                <m:r>
                  <w:rPr>
                    <w:sz w:val="24"/>
                  </w:rPr>
                  <m:t>m</m:t>
                </m:r>
              </m:e>
              <m:sup>
                <m:r>
                  <w:rPr>
                    <w:sz w:val="24"/>
                  </w:rPr>
                  <m:t>2</m:t>
                </m:r>
              </m:sup>
            </m:sSup>
          </m:den>
        </m:f>
      </m:oMath>
      <w:r w:rsidRPr="00A5050F">
        <w:rPr>
          <w:sz w:val="24"/>
        </w:rPr>
        <w:t xml:space="preserve"> will be </w:t>
      </w:r>
    </w:p>
    <w:p w14:paraId="287AF4D2" w14:textId="7FC905AB" w:rsidR="00BD5766" w:rsidRPr="00A5050F" w:rsidRDefault="00AD1FBF" w:rsidP="00DD17EC">
      <w:pPr>
        <w:pStyle w:val="ListParagraph"/>
        <w:numPr>
          <w:ilvl w:val="0"/>
          <w:numId w:val="50"/>
        </w:numPr>
        <w:tabs>
          <w:tab w:val="clear" w:pos="4320"/>
          <w:tab w:val="clear" w:pos="8640"/>
        </w:tabs>
        <w:spacing w:before="0" w:after="200"/>
        <w:ind w:right="0"/>
        <w:rPr>
          <w:b/>
          <w:sz w:val="24"/>
        </w:rPr>
      </w:pPr>
      <m:oMath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8</m:t>
            </m:r>
          </m:sup>
        </m:sSup>
      </m:oMath>
      <w:r w:rsidR="00BD5766">
        <w:rPr>
          <w:sz w:val="24"/>
        </w:rPr>
        <w:tab/>
      </w:r>
      <w:r w:rsidR="00BD5766">
        <w:rPr>
          <w:sz w:val="24"/>
        </w:rPr>
        <w:tab/>
      </w:r>
      <w:proofErr w:type="gramStart"/>
      <w:r w:rsidR="00BD5766">
        <w:rPr>
          <w:sz w:val="24"/>
        </w:rPr>
        <w:t>b</w:t>
      </w:r>
      <w:proofErr w:type="gramEnd"/>
      <w:r w:rsidR="00BD5766">
        <w:rPr>
          <w:sz w:val="24"/>
        </w:rPr>
        <w:t xml:space="preserve">.    </w:t>
      </w:r>
      <m:oMath>
        <m:r>
          <w:rPr>
            <w:sz w:val="24"/>
          </w:rPr>
          <m:t>-2×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8</m:t>
            </m:r>
          </m:sup>
        </m:sSup>
      </m:oMath>
      <w:r w:rsidR="00BD5766">
        <w:rPr>
          <w:sz w:val="24"/>
        </w:rPr>
        <w:tab/>
      </w:r>
      <w:r w:rsidR="00BD5766">
        <w:rPr>
          <w:sz w:val="24"/>
        </w:rPr>
        <w:tab/>
        <w:t xml:space="preserve">c.     </w:t>
      </w:r>
      <m:oMath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9</m:t>
            </m:r>
          </m:sup>
        </m:sSup>
      </m:oMath>
      <w:r w:rsidR="00BD5766">
        <w:rPr>
          <w:sz w:val="24"/>
        </w:rPr>
        <w:tab/>
      </w:r>
      <w:r w:rsidR="00BD5766">
        <w:rPr>
          <w:sz w:val="24"/>
        </w:rPr>
        <w:tab/>
      </w:r>
      <w:r w:rsidR="00BD5766" w:rsidRPr="00851289">
        <w:rPr>
          <w:sz w:val="24"/>
        </w:rPr>
        <w:t>d.</w:t>
      </w:r>
      <w:r w:rsidR="00BD5766" w:rsidRPr="00A5050F">
        <w:rPr>
          <w:b/>
          <w:sz w:val="24"/>
        </w:rPr>
        <w:t xml:space="preserve"> </w:t>
      </w:r>
      <w:r w:rsidR="00BD5766" w:rsidRPr="00851289">
        <w:rPr>
          <w:sz w:val="24"/>
        </w:rPr>
        <w:t xml:space="preserve">   </w:t>
      </w:r>
      <m:oMath>
        <m:r>
          <w:rPr>
            <w:sz w:val="24"/>
          </w:rPr>
          <m:t>2×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9</m:t>
            </m:r>
          </m:sup>
        </m:sSup>
      </m:oMath>
    </w:p>
    <w:p w14:paraId="25450CDB" w14:textId="6A39E081" w:rsidR="00BD5766" w:rsidRDefault="00BD5766" w:rsidP="00BD5766">
      <w:pPr>
        <w:pStyle w:val="ListParagraph"/>
        <w:numPr>
          <w:ilvl w:val="0"/>
          <w:numId w:val="0"/>
        </w:numPr>
        <w:ind w:left="1128"/>
        <w:rPr>
          <w:sz w:val="24"/>
        </w:rPr>
      </w:pPr>
      <w:r>
        <w:rPr>
          <w:sz w:val="24"/>
        </w:rPr>
        <w:t xml:space="preserve"> </w:t>
      </w:r>
    </w:p>
    <w:p w14:paraId="3FD50CE1" w14:textId="77777777" w:rsidR="00244BA2" w:rsidRDefault="00244BA2" w:rsidP="00BD5766">
      <w:pPr>
        <w:pStyle w:val="ListParagraph"/>
        <w:numPr>
          <w:ilvl w:val="0"/>
          <w:numId w:val="0"/>
        </w:numPr>
        <w:ind w:left="720"/>
        <w:rPr>
          <w:sz w:val="24"/>
        </w:rPr>
      </w:pPr>
    </w:p>
    <w:p w14:paraId="6FA7FA5F" w14:textId="77777777" w:rsidR="00306B0F" w:rsidRDefault="00306B0F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lastRenderedPageBreak/>
        <w:t>A uniform cube is subjected to volume compression. If each side is decreased by 1%, then bulk strain is,</w:t>
      </w:r>
    </w:p>
    <w:p w14:paraId="1A3D0F64" w14:textId="77777777" w:rsidR="00306B0F" w:rsidRPr="00851289" w:rsidRDefault="00306B0F" w:rsidP="00DD17EC">
      <w:pPr>
        <w:pStyle w:val="ListParagraph"/>
        <w:numPr>
          <w:ilvl w:val="0"/>
          <w:numId w:val="51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 w:rsidRPr="0044124A">
        <w:rPr>
          <w:sz w:val="24"/>
        </w:rPr>
        <w:t>0.01</w:t>
      </w:r>
      <w:r w:rsidRPr="0044124A">
        <w:rPr>
          <w:sz w:val="24"/>
        </w:rPr>
        <w:tab/>
      </w:r>
      <w:r>
        <w:rPr>
          <w:sz w:val="24"/>
        </w:rPr>
        <w:tab/>
        <w:t>b.    0.06</w:t>
      </w:r>
      <w:r>
        <w:rPr>
          <w:sz w:val="24"/>
        </w:rPr>
        <w:tab/>
      </w:r>
      <w:r>
        <w:rPr>
          <w:sz w:val="24"/>
        </w:rPr>
        <w:tab/>
        <w:t>c.    0.02</w:t>
      </w:r>
      <w:r>
        <w:rPr>
          <w:sz w:val="24"/>
        </w:rPr>
        <w:tab/>
      </w:r>
      <w:r>
        <w:rPr>
          <w:sz w:val="24"/>
        </w:rPr>
        <w:tab/>
      </w:r>
      <w:r w:rsidRPr="00851289">
        <w:rPr>
          <w:sz w:val="24"/>
        </w:rPr>
        <w:t>d.    0.03</w:t>
      </w:r>
    </w:p>
    <w:p w14:paraId="5F614EFF" w14:textId="009F887F" w:rsidR="00306B0F" w:rsidRPr="00306B0F" w:rsidRDefault="00306B0F" w:rsidP="00306B0F">
      <w:pPr>
        <w:ind w:left="720" w:hanging="360"/>
        <w:rPr>
          <w:sz w:val="24"/>
        </w:rPr>
      </w:pPr>
    </w:p>
    <w:p w14:paraId="71B0E6FA" w14:textId="77777777" w:rsidR="00BD5766" w:rsidRDefault="00BD5766" w:rsidP="00306B0F">
      <w:pPr>
        <w:pStyle w:val="ListParagraph"/>
        <w:numPr>
          <w:ilvl w:val="0"/>
          <w:numId w:val="0"/>
        </w:numPr>
        <w:ind w:left="720"/>
        <w:rPr>
          <w:sz w:val="24"/>
        </w:rPr>
      </w:pPr>
    </w:p>
    <w:p w14:paraId="3A2FD865" w14:textId="77777777" w:rsidR="000D1F75" w:rsidRPr="006176CB" w:rsidRDefault="000D1F75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 xml:space="preserve">The pressure of a medium is changed from </w:t>
      </w:r>
      <m:oMath>
        <m:r>
          <w:rPr>
            <w:sz w:val="24"/>
          </w:rPr>
          <m:t>1.01×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5</m:t>
            </m:r>
          </m:sup>
        </m:sSup>
      </m:oMath>
      <w:r>
        <w:rPr>
          <w:sz w:val="24"/>
        </w:rPr>
        <w:t xml:space="preserve"> Pa to </w:t>
      </w:r>
      <m:oMath>
        <m:r>
          <w:rPr>
            <w:sz w:val="24"/>
          </w:rPr>
          <m:t>1.165×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5</m:t>
            </m:r>
          </m:sup>
        </m:sSup>
      </m:oMath>
      <w:r>
        <w:rPr>
          <w:sz w:val="24"/>
        </w:rPr>
        <w:t xml:space="preserve"> Pa and change in volume is 10% keeping temperature constant. The bulk modulus of the medium is  </w:t>
      </w:r>
    </w:p>
    <w:p w14:paraId="588D7EDF" w14:textId="77777777" w:rsidR="000D1F75" w:rsidRPr="006176CB" w:rsidRDefault="000D1F75" w:rsidP="00DD17EC">
      <w:pPr>
        <w:pStyle w:val="ListParagraph"/>
        <w:numPr>
          <w:ilvl w:val="0"/>
          <w:numId w:val="52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m:oMath>
        <m:r>
          <w:rPr>
            <w:sz w:val="24"/>
          </w:rPr>
          <m:t>204.8×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5</m:t>
            </m:r>
          </m:sup>
        </m:sSup>
        <m:r>
          <w:rPr>
            <w:sz w:val="24"/>
          </w:rPr>
          <m:t xml:space="preserve">Pa </m:t>
        </m:r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b.    </w:t>
      </w:r>
      <m:oMath>
        <m:r>
          <w:rPr>
            <w:sz w:val="24"/>
          </w:rPr>
          <m:t>102.4×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5</m:t>
            </m:r>
          </m:sup>
        </m:sSup>
        <m:r>
          <w:rPr>
            <w:sz w:val="24"/>
          </w:rPr>
          <m:t xml:space="preserve"> Pa</m:t>
        </m:r>
      </m:oMath>
    </w:p>
    <w:p w14:paraId="4749053B" w14:textId="4F9B8261" w:rsidR="000D1F75" w:rsidRPr="00944E75" w:rsidRDefault="000D1F75" w:rsidP="00DD17EC">
      <w:pPr>
        <w:pStyle w:val="ListParagraph"/>
        <w:numPr>
          <w:ilvl w:val="0"/>
          <w:numId w:val="53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m:oMath>
        <m:r>
          <w:rPr>
            <w:sz w:val="24"/>
          </w:rPr>
          <m:t>51.2×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5</m:t>
            </m:r>
            <m:r>
              <m:rPr>
                <m:sty m:val="p"/>
              </m:rPr>
              <w:rPr>
                <w:rStyle w:val="CommentReference"/>
              </w:rPr>
              <w:commentReference w:id="119"/>
            </m:r>
          </m:sup>
        </m:sSup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 w:rsidRPr="00851289">
        <w:rPr>
          <w:sz w:val="24"/>
        </w:rPr>
        <w:t xml:space="preserve">.    </w:t>
      </w:r>
      <m:oMath>
        <m:r>
          <w:rPr>
            <w:sz w:val="24"/>
          </w:rPr>
          <m:t>1.55×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5</m:t>
            </m:r>
          </m:sup>
        </m:sSup>
        <m:r>
          <w:rPr>
            <w:sz w:val="24"/>
          </w:rPr>
          <m:t xml:space="preserve"> Pa</m:t>
        </m:r>
      </m:oMath>
      <w:r w:rsidRPr="00944E75">
        <w:rPr>
          <w:b/>
          <w:sz w:val="24"/>
        </w:rPr>
        <w:t xml:space="preserve"> </w:t>
      </w:r>
    </w:p>
    <w:p w14:paraId="4735FE3D" w14:textId="0344136F" w:rsidR="000D1F75" w:rsidRDefault="000D1F75" w:rsidP="000D1F75">
      <w:pPr>
        <w:pStyle w:val="ListParagraph"/>
        <w:numPr>
          <w:ilvl w:val="0"/>
          <w:numId w:val="0"/>
        </w:numPr>
        <w:ind w:left="1128"/>
        <w:rPr>
          <w:sz w:val="24"/>
        </w:rPr>
      </w:pPr>
      <w:r>
        <w:rPr>
          <w:sz w:val="24"/>
        </w:rPr>
        <w:t xml:space="preserve"> </w:t>
      </w:r>
    </w:p>
    <w:p w14:paraId="32DD09FF" w14:textId="77777777" w:rsidR="000D1F75" w:rsidRPr="00EA4611" w:rsidRDefault="000D1F75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200"/>
        <w:ind w:right="0"/>
        <w:rPr>
          <w:color w:val="000000" w:themeColor="text1"/>
          <w:sz w:val="24"/>
        </w:rPr>
      </w:pPr>
      <w:r w:rsidRPr="00EA4611">
        <w:rPr>
          <w:color w:val="000000" w:themeColor="text1"/>
          <w:sz w:val="24"/>
        </w:rPr>
        <w:t xml:space="preserve">Two wires A and </w:t>
      </w:r>
      <w:commentRangeStart w:id="120"/>
      <w:r w:rsidRPr="00EA4611">
        <w:rPr>
          <w:color w:val="000000" w:themeColor="text1"/>
          <w:sz w:val="24"/>
        </w:rPr>
        <w:t>B</w:t>
      </w:r>
      <w:commentRangeEnd w:id="120"/>
      <w:r w:rsidR="007C5D2C">
        <w:rPr>
          <w:rStyle w:val="CommentReference"/>
        </w:rPr>
        <w:commentReference w:id="120"/>
      </w:r>
      <w:r w:rsidRPr="00EA4611">
        <w:rPr>
          <w:color w:val="000000" w:themeColor="text1"/>
          <w:sz w:val="24"/>
        </w:rPr>
        <w:t xml:space="preserve"> same length and of the same material have the respective radii </w:t>
      </w:r>
      <m:oMath>
        <m:sSub>
          <m:sSubPr>
            <m:ctrlPr>
              <w:rPr>
                <w:i/>
                <w:color w:val="000000" w:themeColor="text1"/>
                <w:sz w:val="24"/>
              </w:rPr>
            </m:ctrlPr>
          </m:sSubPr>
          <m:e>
            <m:r>
              <w:rPr>
                <w:color w:val="000000" w:themeColor="text1"/>
                <w:sz w:val="24"/>
              </w:rPr>
              <m:t>r</m:t>
            </m:r>
          </m:e>
          <m:sub>
            <m:r>
              <w:rPr>
                <w:color w:val="000000" w:themeColor="text1"/>
                <w:sz w:val="24"/>
              </w:rPr>
              <m:t>1</m:t>
            </m:r>
          </m:sub>
        </m:sSub>
      </m:oMath>
      <w:r w:rsidRPr="00EA4611">
        <w:rPr>
          <w:color w:val="000000" w:themeColor="text1"/>
          <w:sz w:val="24"/>
        </w:rPr>
        <w:t xml:space="preserve"> </w:t>
      </w:r>
      <w:proofErr w:type="gramStart"/>
      <w:r w:rsidRPr="00EA4611">
        <w:rPr>
          <w:color w:val="000000" w:themeColor="text1"/>
          <w:sz w:val="24"/>
        </w:rPr>
        <w:t xml:space="preserve">and </w:t>
      </w:r>
      <w:proofErr w:type="gramEnd"/>
      <m:oMath>
        <m:sSub>
          <m:sSubPr>
            <m:ctrlPr>
              <w:rPr>
                <w:i/>
                <w:color w:val="000000" w:themeColor="text1"/>
                <w:sz w:val="24"/>
              </w:rPr>
            </m:ctrlPr>
          </m:sSubPr>
          <m:e>
            <m:r>
              <w:rPr>
                <w:color w:val="000000" w:themeColor="text1"/>
                <w:sz w:val="24"/>
              </w:rPr>
              <m:t>r</m:t>
            </m:r>
          </m:e>
          <m:sub>
            <m:r>
              <w:rPr>
                <w:color w:val="000000" w:themeColor="text1"/>
                <w:sz w:val="24"/>
              </w:rPr>
              <m:t>2</m:t>
            </m:r>
          </m:sub>
        </m:sSub>
      </m:oMath>
      <w:r w:rsidRPr="00EA4611">
        <w:rPr>
          <w:color w:val="000000" w:themeColor="text1"/>
          <w:sz w:val="24"/>
        </w:rPr>
        <w:t xml:space="preserve">. </w:t>
      </w:r>
      <w:commentRangeStart w:id="121"/>
      <w:r w:rsidRPr="00EA4611">
        <w:rPr>
          <w:color w:val="000000" w:themeColor="text1"/>
          <w:sz w:val="24"/>
        </w:rPr>
        <w:t>Their</w:t>
      </w:r>
      <w:commentRangeEnd w:id="121"/>
      <w:r w:rsidR="007C5D2C">
        <w:rPr>
          <w:rStyle w:val="CommentReference"/>
        </w:rPr>
        <w:commentReference w:id="121"/>
      </w:r>
      <w:r w:rsidRPr="00EA4611">
        <w:rPr>
          <w:color w:val="000000" w:themeColor="text1"/>
          <w:sz w:val="24"/>
        </w:rPr>
        <w:t xml:space="preserve"> one end is fixed with a rigid support, and at the other end equal twisting couple is applied. Then the ratio of the angle of twist at the end of </w:t>
      </w:r>
      <w:proofErr w:type="gramStart"/>
      <w:r w:rsidRPr="00EA4611">
        <w:rPr>
          <w:color w:val="000000" w:themeColor="text1"/>
          <w:sz w:val="24"/>
        </w:rPr>
        <w:t>A</w:t>
      </w:r>
      <w:proofErr w:type="gramEnd"/>
      <w:r w:rsidRPr="00EA4611">
        <w:rPr>
          <w:color w:val="000000" w:themeColor="text1"/>
          <w:sz w:val="24"/>
        </w:rPr>
        <w:t xml:space="preserve"> and the angle of twist at the end of B will be.</w:t>
      </w:r>
    </w:p>
    <w:p w14:paraId="64D54B22" w14:textId="4F00CF49" w:rsidR="000D1F75" w:rsidRPr="00EA4611" w:rsidRDefault="00AD1FBF" w:rsidP="00DD17EC">
      <w:pPr>
        <w:pStyle w:val="ListParagraph"/>
        <w:numPr>
          <w:ilvl w:val="1"/>
          <w:numId w:val="24"/>
        </w:numPr>
        <w:tabs>
          <w:tab w:val="clear" w:pos="4320"/>
          <w:tab w:val="clear" w:pos="8640"/>
        </w:tabs>
        <w:spacing w:before="0" w:after="200"/>
        <w:ind w:right="0"/>
        <w:rPr>
          <w:color w:val="000000" w:themeColor="text1"/>
          <w:sz w:val="24"/>
        </w:rPr>
      </w:pPr>
      <m:oMath>
        <m:f>
          <m:fPr>
            <m:ctrlPr>
              <w:rPr>
                <w:i/>
                <w:color w:val="000000" w:themeColor="text1"/>
                <w:sz w:val="24"/>
              </w:rPr>
            </m:ctrlPr>
          </m:fPr>
          <m:num>
            <m:sSubSup>
              <m:sSubSupPr>
                <m:ctrlPr>
                  <w:rPr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color w:val="000000" w:themeColor="text1"/>
                    <w:sz w:val="24"/>
                  </w:rPr>
                  <m:t>r</m:t>
                </m:r>
              </m:e>
              <m:sub>
                <m:r>
                  <w:rPr>
                    <w:color w:val="000000" w:themeColor="text1"/>
                    <w:sz w:val="24"/>
                  </w:rPr>
                  <m:t>1</m:t>
                </m:r>
              </m:sub>
              <m:sup>
                <m:r>
                  <w:rPr>
                    <w:color w:val="000000" w:themeColor="text1"/>
                    <w:sz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color w:val="000000" w:themeColor="text1"/>
                    <w:sz w:val="24"/>
                  </w:rPr>
                  <m:t>r</m:t>
                </m:r>
              </m:e>
              <m:sub>
                <m:r>
                  <w:rPr>
                    <w:color w:val="000000" w:themeColor="text1"/>
                    <w:sz w:val="24"/>
                  </w:rPr>
                  <m:t>2</m:t>
                </m:r>
              </m:sub>
              <m:sup>
                <m:r>
                  <w:rPr>
                    <w:color w:val="000000" w:themeColor="text1"/>
                    <w:sz w:val="24"/>
                  </w:rPr>
                  <m:t>2</m:t>
                </m:r>
              </m:sup>
            </m:sSubSup>
          </m:den>
        </m:f>
      </m:oMath>
      <w:r w:rsidR="000D1F75" w:rsidRPr="00EA4611">
        <w:rPr>
          <w:color w:val="000000" w:themeColor="text1"/>
          <w:sz w:val="24"/>
        </w:rPr>
        <w:tab/>
      </w:r>
      <w:r w:rsidR="000D1F75" w:rsidRPr="00EA4611">
        <w:rPr>
          <w:color w:val="000000" w:themeColor="text1"/>
          <w:sz w:val="24"/>
        </w:rPr>
        <w:tab/>
      </w:r>
      <w:proofErr w:type="gramStart"/>
      <w:r w:rsidR="000D1F75" w:rsidRPr="00EA4611">
        <w:rPr>
          <w:color w:val="000000" w:themeColor="text1"/>
          <w:sz w:val="24"/>
        </w:rPr>
        <w:t>b</w:t>
      </w:r>
      <w:proofErr w:type="gramEnd"/>
      <w:r w:rsidR="000D1F75" w:rsidRPr="00EA4611">
        <w:rPr>
          <w:color w:val="000000" w:themeColor="text1"/>
          <w:sz w:val="24"/>
        </w:rPr>
        <w:t xml:space="preserve">.    </w:t>
      </w:r>
      <m:oMath>
        <m:f>
          <m:fPr>
            <m:ctrlPr>
              <w:rPr>
                <w:i/>
                <w:color w:val="000000" w:themeColor="text1"/>
                <w:sz w:val="24"/>
              </w:rPr>
            </m:ctrlPr>
          </m:fPr>
          <m:num>
            <m:sSubSup>
              <m:sSubSupPr>
                <m:ctrlPr>
                  <w:rPr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color w:val="000000" w:themeColor="text1"/>
                    <w:sz w:val="24"/>
                  </w:rPr>
                  <m:t>r</m:t>
                </m:r>
              </m:e>
              <m:sub>
                <m:r>
                  <w:rPr>
                    <w:color w:val="000000" w:themeColor="text1"/>
                    <w:sz w:val="24"/>
                  </w:rPr>
                  <m:t>2</m:t>
                </m:r>
              </m:sub>
              <m:sup>
                <m:r>
                  <w:rPr>
                    <w:color w:val="000000" w:themeColor="text1"/>
                    <w:sz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color w:val="000000" w:themeColor="text1"/>
                    <w:sz w:val="24"/>
                  </w:rPr>
                  <m:t>r</m:t>
                </m:r>
              </m:e>
              <m:sub>
                <m:r>
                  <w:rPr>
                    <w:color w:val="000000" w:themeColor="text1"/>
                    <w:sz w:val="24"/>
                  </w:rPr>
                  <m:t>1</m:t>
                </m:r>
              </m:sub>
              <m:sup>
                <m:r>
                  <w:rPr>
                    <w:color w:val="000000" w:themeColor="text1"/>
                    <w:sz w:val="24"/>
                  </w:rPr>
                  <m:t>2</m:t>
                </m:r>
              </m:sup>
            </m:sSubSup>
          </m:den>
        </m:f>
      </m:oMath>
      <w:r w:rsidR="000D1F75" w:rsidRPr="00EA4611">
        <w:rPr>
          <w:color w:val="000000" w:themeColor="text1"/>
          <w:sz w:val="24"/>
        </w:rPr>
        <w:tab/>
      </w:r>
      <w:r w:rsidR="000D1F75" w:rsidRPr="00EA4611">
        <w:rPr>
          <w:color w:val="000000" w:themeColor="text1"/>
          <w:sz w:val="24"/>
        </w:rPr>
        <w:tab/>
      </w:r>
      <w:r w:rsidR="000D1F75" w:rsidRPr="00EA4611">
        <w:rPr>
          <w:color w:val="000000" w:themeColor="text1"/>
          <w:sz w:val="24"/>
        </w:rPr>
        <w:tab/>
        <w:t xml:space="preserve">c.    </w:t>
      </w:r>
      <m:oMath>
        <m:f>
          <m:fPr>
            <m:ctrlPr>
              <w:rPr>
                <w:i/>
                <w:color w:val="000000" w:themeColor="text1"/>
                <w:sz w:val="24"/>
              </w:rPr>
            </m:ctrlPr>
          </m:fPr>
          <m:num>
            <m:sSubSup>
              <m:sSubSupPr>
                <m:ctrlPr>
                  <w:rPr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color w:val="000000" w:themeColor="text1"/>
                    <w:sz w:val="24"/>
                  </w:rPr>
                  <m:t>r</m:t>
                </m:r>
              </m:e>
              <m:sub>
                <m:r>
                  <w:rPr>
                    <w:color w:val="000000" w:themeColor="text1"/>
                    <w:sz w:val="24"/>
                  </w:rPr>
                  <m:t>2</m:t>
                </m:r>
              </m:sub>
              <m:sup>
                <m:r>
                  <w:rPr>
                    <w:color w:val="000000" w:themeColor="text1"/>
                    <w:sz w:val="24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color w:val="000000" w:themeColor="text1"/>
                    <w:sz w:val="24"/>
                  </w:rPr>
                  <m:t>r</m:t>
                </m:r>
              </m:e>
              <m:sub>
                <m:r>
                  <w:rPr>
                    <w:color w:val="000000" w:themeColor="text1"/>
                    <w:sz w:val="24"/>
                  </w:rPr>
                  <m:t>1</m:t>
                </m:r>
              </m:sub>
              <m:sup>
                <m:r>
                  <w:rPr>
                    <w:color w:val="000000" w:themeColor="text1"/>
                    <w:sz w:val="24"/>
                  </w:rPr>
                  <m:t>4</m:t>
                </m:r>
              </m:sup>
            </m:sSubSup>
          </m:den>
        </m:f>
      </m:oMath>
      <w:r w:rsidR="000D1F75" w:rsidRPr="00EA4611">
        <w:rPr>
          <w:b/>
          <w:color w:val="000000" w:themeColor="text1"/>
          <w:sz w:val="24"/>
        </w:rPr>
        <w:tab/>
      </w:r>
      <w:r w:rsidR="000D1F75" w:rsidRPr="00EA4611">
        <w:rPr>
          <w:color w:val="000000" w:themeColor="text1"/>
          <w:sz w:val="24"/>
        </w:rPr>
        <w:tab/>
      </w:r>
      <w:r w:rsidR="000D1F75" w:rsidRPr="00EA4611">
        <w:rPr>
          <w:color w:val="000000" w:themeColor="text1"/>
          <w:sz w:val="24"/>
        </w:rPr>
        <w:tab/>
        <w:t xml:space="preserve">d.      </w:t>
      </w:r>
      <m:oMath>
        <m:f>
          <m:fPr>
            <m:ctrlPr>
              <w:rPr>
                <w:i/>
                <w:color w:val="000000" w:themeColor="text1"/>
                <w:sz w:val="24"/>
              </w:rPr>
            </m:ctrlPr>
          </m:fPr>
          <m:num>
            <m:sSubSup>
              <m:sSubSupPr>
                <m:ctrlPr>
                  <w:rPr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color w:val="000000" w:themeColor="text1"/>
                    <w:sz w:val="24"/>
                  </w:rPr>
                  <m:t>r</m:t>
                </m:r>
              </m:e>
              <m:sub>
                <m:r>
                  <w:rPr>
                    <w:color w:val="000000" w:themeColor="text1"/>
                    <w:sz w:val="24"/>
                  </w:rPr>
                  <m:t>1</m:t>
                </m:r>
              </m:sub>
              <m:sup>
                <m:r>
                  <w:rPr>
                    <w:color w:val="000000" w:themeColor="text1"/>
                    <w:sz w:val="24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color w:val="000000" w:themeColor="text1"/>
                    <w:sz w:val="24"/>
                  </w:rPr>
                  <m:t>r</m:t>
                </m:r>
              </m:e>
              <m:sub>
                <m:r>
                  <w:rPr>
                    <w:color w:val="000000" w:themeColor="text1"/>
                    <w:sz w:val="24"/>
                  </w:rPr>
                  <m:t>2</m:t>
                </m:r>
              </m:sub>
              <m:sup>
                <m:r>
                  <w:rPr>
                    <w:color w:val="000000" w:themeColor="text1"/>
                    <w:sz w:val="24"/>
                  </w:rPr>
                  <m:t>4</m:t>
                </m:r>
              </m:sup>
            </m:sSubSup>
          </m:den>
        </m:f>
      </m:oMath>
      <w:r w:rsidR="000D1F75" w:rsidRPr="00EA4611">
        <w:rPr>
          <w:color w:val="000000" w:themeColor="text1"/>
          <w:sz w:val="24"/>
        </w:rPr>
        <w:t xml:space="preserve">   </w:t>
      </w:r>
    </w:p>
    <w:p w14:paraId="534E71B9" w14:textId="77777777" w:rsidR="00306B0F" w:rsidRDefault="00306B0F" w:rsidP="00EA4611">
      <w:pPr>
        <w:rPr>
          <w:sz w:val="24"/>
        </w:rPr>
      </w:pPr>
    </w:p>
    <w:p w14:paraId="13981199" w14:textId="77777777" w:rsidR="00EA4611" w:rsidRDefault="00EA4611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 xml:space="preserve">A cube of aluminum of sides 0.1 m is subjected to a shearing force of 100 N. The top face of the cube is displaced </w:t>
      </w:r>
      <w:commentRangeStart w:id="122"/>
      <w:r>
        <w:rPr>
          <w:sz w:val="24"/>
        </w:rPr>
        <w:t>through</w:t>
      </w:r>
      <w:commentRangeEnd w:id="122"/>
      <w:r w:rsidR="007C5D2C">
        <w:rPr>
          <w:rStyle w:val="CommentReference"/>
        </w:rPr>
        <w:commentReference w:id="122"/>
      </w:r>
      <w:r>
        <w:rPr>
          <w:sz w:val="24"/>
        </w:rPr>
        <w:t xml:space="preserve"> 0.02 cm with respect to the bottom face. The shearing strain would be </w:t>
      </w:r>
    </w:p>
    <w:p w14:paraId="4BE7E237" w14:textId="77777777" w:rsidR="00EA4611" w:rsidRDefault="00EA4611" w:rsidP="00DD17EC">
      <w:pPr>
        <w:pStyle w:val="ListParagraph"/>
        <w:numPr>
          <w:ilvl w:val="0"/>
          <w:numId w:val="54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>0.02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   0.1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   0.005</w:t>
      </w:r>
      <w:r>
        <w:rPr>
          <w:sz w:val="24"/>
        </w:rPr>
        <w:tab/>
      </w:r>
      <w:r>
        <w:rPr>
          <w:sz w:val="24"/>
        </w:rPr>
        <w:tab/>
      </w:r>
      <w:r w:rsidRPr="00EA4611">
        <w:rPr>
          <w:sz w:val="24"/>
        </w:rPr>
        <w:t>d.    0.002</w:t>
      </w:r>
    </w:p>
    <w:p w14:paraId="7A24AE3D" w14:textId="07E94F25" w:rsidR="00EA4611" w:rsidRDefault="00EA4611" w:rsidP="00EA4611">
      <w:pPr>
        <w:pStyle w:val="ListParagraph"/>
        <w:numPr>
          <w:ilvl w:val="0"/>
          <w:numId w:val="0"/>
        </w:numPr>
        <w:ind w:left="1128"/>
        <w:rPr>
          <w:sz w:val="24"/>
        </w:rPr>
      </w:pPr>
    </w:p>
    <w:p w14:paraId="62C205B2" w14:textId="79830C57" w:rsidR="00EA4611" w:rsidRPr="00EA4611" w:rsidRDefault="0019443B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200"/>
        <w:ind w:right="0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val="en-IN" w:eastAsia="en-IN"/>
        </w:rPr>
        <w:drawing>
          <wp:anchor distT="0" distB="0" distL="114300" distR="114300" simplePos="0" relativeHeight="251749376" behindDoc="0" locked="0" layoutInCell="1" allowOverlap="1" wp14:anchorId="4B0EBCA7" wp14:editId="6A676296">
            <wp:simplePos x="0" y="0"/>
            <wp:positionH relativeFrom="column">
              <wp:posOffset>5525135</wp:posOffset>
            </wp:positionH>
            <wp:positionV relativeFrom="paragraph">
              <wp:posOffset>12065</wp:posOffset>
            </wp:positionV>
            <wp:extent cx="633095" cy="1533525"/>
            <wp:effectExtent l="0" t="0" r="0" b="9525"/>
            <wp:wrapSquare wrapText="bothSides"/>
            <wp:docPr id="296" name="Picture 296" descr="C:\Users\Pritesh-PC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ritesh-PC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611" w:rsidRPr="00EA4611">
        <w:rPr>
          <w:color w:val="000000" w:themeColor="text1"/>
          <w:sz w:val="24"/>
        </w:rPr>
        <w:t xml:space="preserve">A </w:t>
      </w:r>
      <w:commentRangeStart w:id="123"/>
      <w:r w:rsidR="00EA4611" w:rsidRPr="00EA4611">
        <w:rPr>
          <w:color w:val="000000" w:themeColor="text1"/>
          <w:sz w:val="24"/>
        </w:rPr>
        <w:t>rod</w:t>
      </w:r>
      <w:commentRangeEnd w:id="123"/>
      <w:r w:rsidR="007C5D2C">
        <w:rPr>
          <w:rStyle w:val="CommentReference"/>
        </w:rPr>
        <w:commentReference w:id="123"/>
      </w:r>
      <w:r w:rsidR="00EA4611" w:rsidRPr="00EA4611">
        <w:rPr>
          <w:color w:val="000000" w:themeColor="text1"/>
          <w:sz w:val="24"/>
        </w:rPr>
        <w:t xml:space="preserve"> length l and radius r is joined to a rod of length l/2 and radius r/2 of the same material. The free end of small rod is fixed to a rigid b</w:t>
      </w:r>
      <w:bookmarkStart w:id="124" w:name="_GoBack"/>
      <w:bookmarkEnd w:id="124"/>
      <w:r w:rsidR="00EA4611" w:rsidRPr="00EA4611">
        <w:rPr>
          <w:color w:val="000000" w:themeColor="text1"/>
          <w:sz w:val="24"/>
        </w:rPr>
        <w:t xml:space="preserve">ase and the free end of larger rod is given a twist of </w:t>
      </w:r>
      <m:oMath>
        <m:r>
          <w:rPr>
            <w:color w:val="000000" w:themeColor="text1"/>
            <w:sz w:val="24"/>
          </w:rPr>
          <m:t>θ°,</m:t>
        </m:r>
      </m:oMath>
      <w:r w:rsidR="00EA4611" w:rsidRPr="00EA4611">
        <w:rPr>
          <w:color w:val="000000" w:themeColor="text1"/>
          <w:sz w:val="24"/>
        </w:rPr>
        <w:t xml:space="preserve"> the twist angle at the joint will be </w:t>
      </w:r>
    </w:p>
    <w:p w14:paraId="486178D9" w14:textId="77777777" w:rsidR="00EA4611" w:rsidRPr="00EA4611" w:rsidRDefault="00EA4611" w:rsidP="00DD17EC">
      <w:pPr>
        <w:pStyle w:val="ListParagraph"/>
        <w:numPr>
          <w:ilvl w:val="0"/>
          <w:numId w:val="55"/>
        </w:numPr>
        <w:tabs>
          <w:tab w:val="clear" w:pos="4320"/>
          <w:tab w:val="clear" w:pos="8640"/>
        </w:tabs>
        <w:spacing w:before="0" w:after="200"/>
        <w:ind w:right="0"/>
        <w:rPr>
          <w:color w:val="000000" w:themeColor="text1"/>
          <w:sz w:val="24"/>
        </w:rPr>
      </w:pPr>
      <m:oMath>
        <m:r>
          <w:rPr>
            <w:color w:val="000000" w:themeColor="text1"/>
            <w:sz w:val="24"/>
          </w:rPr>
          <m:t>θ</m:t>
        </m:r>
      </m:oMath>
      <w:r w:rsidRPr="00EA4611">
        <w:rPr>
          <w:color w:val="000000" w:themeColor="text1"/>
          <w:sz w:val="24"/>
        </w:rPr>
        <w:t>/4</w:t>
      </w:r>
      <w:r w:rsidRPr="00EA4611">
        <w:rPr>
          <w:color w:val="000000" w:themeColor="text1"/>
          <w:sz w:val="24"/>
        </w:rPr>
        <w:tab/>
      </w:r>
      <w:r w:rsidRPr="00EA4611">
        <w:rPr>
          <w:color w:val="000000" w:themeColor="text1"/>
          <w:sz w:val="24"/>
        </w:rPr>
        <w:tab/>
      </w:r>
      <w:r w:rsidRPr="00EA4611">
        <w:rPr>
          <w:color w:val="000000" w:themeColor="text1"/>
          <w:sz w:val="24"/>
        </w:rPr>
        <w:tab/>
        <w:t xml:space="preserve">b.    </w:t>
      </w:r>
      <m:oMath>
        <m:r>
          <w:rPr>
            <w:color w:val="000000" w:themeColor="text1"/>
            <w:sz w:val="24"/>
          </w:rPr>
          <m:t>θ</m:t>
        </m:r>
      </m:oMath>
      <w:r w:rsidRPr="00EA4611">
        <w:rPr>
          <w:color w:val="000000" w:themeColor="text1"/>
          <w:sz w:val="24"/>
        </w:rPr>
        <w:t>/2</w:t>
      </w:r>
      <w:r w:rsidRPr="00EA4611">
        <w:rPr>
          <w:color w:val="000000" w:themeColor="text1"/>
          <w:sz w:val="24"/>
        </w:rPr>
        <w:tab/>
      </w:r>
      <w:r w:rsidRPr="00EA4611">
        <w:rPr>
          <w:color w:val="000000" w:themeColor="text1"/>
          <w:sz w:val="24"/>
        </w:rPr>
        <w:tab/>
      </w:r>
    </w:p>
    <w:p w14:paraId="5E65E7FC" w14:textId="512F46A8" w:rsidR="00EA4611" w:rsidRPr="00EA4611" w:rsidRDefault="00EA4611" w:rsidP="00EA4611">
      <w:pPr>
        <w:ind w:left="1128"/>
        <w:rPr>
          <w:color w:val="000000" w:themeColor="text1"/>
          <w:sz w:val="24"/>
        </w:rPr>
      </w:pPr>
      <w:r w:rsidRPr="00EA4611">
        <w:rPr>
          <w:color w:val="000000" w:themeColor="text1"/>
          <w:sz w:val="24"/>
        </w:rPr>
        <w:t>c.    5</w:t>
      </w:r>
      <m:oMath>
        <m:r>
          <w:rPr>
            <w:color w:val="000000" w:themeColor="text1"/>
            <w:sz w:val="24"/>
          </w:rPr>
          <m:t>θ/</m:t>
        </m:r>
      </m:oMath>
      <w:r w:rsidR="000934A3">
        <w:rPr>
          <w:color w:val="000000" w:themeColor="text1"/>
          <w:sz w:val="24"/>
        </w:rPr>
        <w:t xml:space="preserve">6                              </w:t>
      </w:r>
      <w:r w:rsidRPr="000934A3">
        <w:rPr>
          <w:color w:val="000000" w:themeColor="text1"/>
          <w:sz w:val="24"/>
        </w:rPr>
        <w:t xml:space="preserve">d.    </w:t>
      </w:r>
      <m:oMath>
        <m:f>
          <m:fPr>
            <m:ctrlPr>
              <w:rPr>
                <w:i/>
                <w:color w:val="000000" w:themeColor="text1"/>
                <w:sz w:val="24"/>
              </w:rPr>
            </m:ctrlPr>
          </m:fPr>
          <m:num>
            <m:r>
              <w:rPr>
                <w:color w:val="000000" w:themeColor="text1"/>
                <w:sz w:val="24"/>
              </w:rPr>
              <m:t>8</m:t>
            </m:r>
          </m:num>
          <m:den>
            <m:r>
              <w:rPr>
                <w:color w:val="000000" w:themeColor="text1"/>
                <w:sz w:val="24"/>
              </w:rPr>
              <m:t>9</m:t>
            </m:r>
          </m:den>
        </m:f>
        <m:r>
          <w:rPr>
            <w:color w:val="000000" w:themeColor="text1"/>
            <w:sz w:val="24"/>
          </w:rPr>
          <m:t>θ</m:t>
        </m:r>
      </m:oMath>
    </w:p>
    <w:p w14:paraId="30380538" w14:textId="408595B9" w:rsidR="00EA4611" w:rsidRPr="00EA4611" w:rsidRDefault="00EA4611" w:rsidP="00EA4611">
      <w:pPr>
        <w:ind w:left="720" w:hanging="360"/>
        <w:rPr>
          <w:color w:val="000000" w:themeColor="text1"/>
          <w:sz w:val="24"/>
        </w:rPr>
      </w:pPr>
    </w:p>
    <w:p w14:paraId="69A75290" w14:textId="77777777" w:rsidR="00EA4611" w:rsidRDefault="00EA4611" w:rsidP="00EA4611">
      <w:pPr>
        <w:pStyle w:val="ListParagraph"/>
        <w:numPr>
          <w:ilvl w:val="0"/>
          <w:numId w:val="0"/>
        </w:numPr>
        <w:ind w:left="720"/>
        <w:rPr>
          <w:sz w:val="24"/>
        </w:rPr>
      </w:pPr>
    </w:p>
    <w:p w14:paraId="1F7588F0" w14:textId="77777777" w:rsidR="00EA4611" w:rsidRDefault="00EA4611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 xml:space="preserve">Wires A and B are made </w:t>
      </w:r>
      <w:commentRangeStart w:id="125"/>
      <w:r>
        <w:rPr>
          <w:sz w:val="24"/>
        </w:rPr>
        <w:t>from</w:t>
      </w:r>
      <w:commentRangeEnd w:id="125"/>
      <w:r w:rsidR="007C5D2C">
        <w:rPr>
          <w:rStyle w:val="CommentReference"/>
        </w:rPr>
        <w:commentReference w:id="125"/>
      </w:r>
      <w:r>
        <w:rPr>
          <w:sz w:val="24"/>
        </w:rPr>
        <w:t xml:space="preserve"> the same material. A has twice the diameter and three times the length of B. If the elastic limits are not reached, when  </w:t>
      </w:r>
      <w:commentRangeStart w:id="126"/>
      <w:r>
        <w:rPr>
          <w:sz w:val="24"/>
        </w:rPr>
        <w:t>each</w:t>
      </w:r>
      <w:commentRangeEnd w:id="126"/>
      <w:r w:rsidR="007C5D2C">
        <w:rPr>
          <w:rStyle w:val="CommentReference"/>
        </w:rPr>
        <w:commentReference w:id="126"/>
      </w:r>
      <w:r>
        <w:rPr>
          <w:sz w:val="24"/>
        </w:rPr>
        <w:t xml:space="preserve"> is stretched by the same tension, the ratio of energy stored in A to that in B is </w:t>
      </w:r>
    </w:p>
    <w:p w14:paraId="7B132EAF" w14:textId="77777777" w:rsidR="00EA4611" w:rsidRDefault="00EA4611" w:rsidP="00DD17EC">
      <w:pPr>
        <w:pStyle w:val="ListParagraph"/>
        <w:numPr>
          <w:ilvl w:val="0"/>
          <w:numId w:val="56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 w:rsidRPr="00EA4611">
        <w:rPr>
          <w:sz w:val="24"/>
        </w:rPr>
        <w:t>2:3</w:t>
      </w:r>
      <w:r w:rsidRPr="00EA4611">
        <w:rPr>
          <w:sz w:val="24"/>
        </w:rPr>
        <w:tab/>
      </w:r>
      <w:r w:rsidRPr="00EA4611">
        <w:rPr>
          <w:sz w:val="24"/>
        </w:rPr>
        <w:tab/>
      </w:r>
      <w:r>
        <w:rPr>
          <w:sz w:val="24"/>
        </w:rPr>
        <w:tab/>
        <w:t>b.    3:4</w:t>
      </w:r>
      <w:r>
        <w:rPr>
          <w:sz w:val="24"/>
        </w:rPr>
        <w:tab/>
      </w:r>
      <w:r>
        <w:rPr>
          <w:sz w:val="24"/>
        </w:rPr>
        <w:tab/>
        <w:t>c.    3:2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   6:1</w:t>
      </w:r>
    </w:p>
    <w:p w14:paraId="20B85B23" w14:textId="1CDD2A64" w:rsidR="00391494" w:rsidRDefault="00EA4611" w:rsidP="00B30908">
      <w:pPr>
        <w:rPr>
          <w:sz w:val="24"/>
        </w:rPr>
      </w:pPr>
      <w:r>
        <w:rPr>
          <w:sz w:val="24"/>
        </w:rPr>
        <w:lastRenderedPageBreak/>
        <w:t xml:space="preserve">       </w:t>
      </w:r>
    </w:p>
    <w:p w14:paraId="23B06E37" w14:textId="77777777" w:rsidR="00391494" w:rsidRDefault="00391494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 xml:space="preserve">The ratio of Young’s modulus of the material of two wires is 2:3. If the same stress is applied on both, then the ratio of elastic energy per unit volume will be </w:t>
      </w:r>
    </w:p>
    <w:p w14:paraId="4280F432" w14:textId="77777777" w:rsidR="00391494" w:rsidRDefault="00391494" w:rsidP="00DD17EC">
      <w:pPr>
        <w:pStyle w:val="ListParagraph"/>
        <w:numPr>
          <w:ilvl w:val="0"/>
          <w:numId w:val="58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 xml:space="preserve">3:2   </w:t>
      </w:r>
      <w:r>
        <w:rPr>
          <w:sz w:val="24"/>
        </w:rPr>
        <w:tab/>
      </w:r>
      <w:r>
        <w:rPr>
          <w:sz w:val="24"/>
        </w:rPr>
        <w:tab/>
        <w:t>b.  2:3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c.  3:4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4:3</w:t>
      </w:r>
    </w:p>
    <w:p w14:paraId="4604F36C" w14:textId="77777777" w:rsidR="00391494" w:rsidRPr="00391494" w:rsidRDefault="00391494" w:rsidP="00391494">
      <w:pPr>
        <w:ind w:left="360"/>
      </w:pPr>
    </w:p>
    <w:p w14:paraId="7E07080C" w14:textId="037395B4" w:rsidR="00391494" w:rsidRDefault="001B29CD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noProof/>
          <w:sz w:val="24"/>
          <w:lang w:val="en-IN" w:eastAsia="en-IN"/>
        </w:rPr>
        <w:drawing>
          <wp:anchor distT="0" distB="0" distL="114300" distR="114300" simplePos="0" relativeHeight="251751424" behindDoc="0" locked="0" layoutInCell="1" allowOverlap="1" wp14:anchorId="0C74AACF" wp14:editId="12FDBE66">
            <wp:simplePos x="0" y="0"/>
            <wp:positionH relativeFrom="column">
              <wp:posOffset>4843145</wp:posOffset>
            </wp:positionH>
            <wp:positionV relativeFrom="paragraph">
              <wp:posOffset>12700</wp:posOffset>
            </wp:positionV>
            <wp:extent cx="1428750" cy="1276350"/>
            <wp:effectExtent l="0" t="0" r="0" b="0"/>
            <wp:wrapSquare wrapText="bothSides"/>
            <wp:docPr id="297" name="Picture 297" descr="C:\Users\Pritesh-PC\Desktop\P8 Module Version 4\Images-prabhakar\mumbai 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ritesh-PC\Desktop\P8 Module Version 4\Images-prabhakar\mumbai 9_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494">
        <w:rPr>
          <w:sz w:val="24"/>
        </w:rPr>
        <w:t xml:space="preserve">The graph shows the behavior of a length of wire in the region for which the substance obeys Hooke’s law. P and Q represent </w:t>
      </w:r>
    </w:p>
    <w:p w14:paraId="6ECCBB4D" w14:textId="77777777" w:rsidR="00391494" w:rsidRDefault="00391494" w:rsidP="00DD17EC">
      <w:pPr>
        <w:pStyle w:val="ListParagraph"/>
        <w:numPr>
          <w:ilvl w:val="0"/>
          <w:numId w:val="59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 xml:space="preserve">P=applied force ,Q= extension </w:t>
      </w:r>
    </w:p>
    <w:p w14:paraId="3F3A7E6C" w14:textId="77777777" w:rsidR="00391494" w:rsidRDefault="00391494" w:rsidP="00DD17EC">
      <w:pPr>
        <w:pStyle w:val="ListParagraph"/>
        <w:numPr>
          <w:ilvl w:val="0"/>
          <w:numId w:val="59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 xml:space="preserve">P=extension Q= applied force </w:t>
      </w:r>
    </w:p>
    <w:p w14:paraId="4210BC0B" w14:textId="77777777" w:rsidR="00391494" w:rsidRPr="00391494" w:rsidRDefault="00391494" w:rsidP="00DD17EC">
      <w:pPr>
        <w:pStyle w:val="ListParagraph"/>
        <w:numPr>
          <w:ilvl w:val="0"/>
          <w:numId w:val="59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 w:rsidRPr="00391494">
        <w:rPr>
          <w:sz w:val="24"/>
        </w:rPr>
        <w:t xml:space="preserve">P= extension Q= stored elastic energy </w:t>
      </w:r>
    </w:p>
    <w:p w14:paraId="170ABE6D" w14:textId="77777777" w:rsidR="00391494" w:rsidRDefault="00391494" w:rsidP="00DD17EC">
      <w:pPr>
        <w:pStyle w:val="ListParagraph"/>
        <w:numPr>
          <w:ilvl w:val="0"/>
          <w:numId w:val="59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r>
        <w:rPr>
          <w:sz w:val="24"/>
        </w:rPr>
        <w:t xml:space="preserve">P=stored elastic energy ,Q=extension </w:t>
      </w:r>
    </w:p>
    <w:p w14:paraId="6C8CDEC3" w14:textId="77777777" w:rsidR="0088589E" w:rsidRDefault="0088589E" w:rsidP="00BD662A">
      <w:pPr>
        <w:rPr>
          <w:sz w:val="24"/>
        </w:rPr>
      </w:pPr>
    </w:p>
    <w:p w14:paraId="30EC2097" w14:textId="08F221DF" w:rsidR="00BD662A" w:rsidRPr="00BD662A" w:rsidRDefault="00BD662A" w:rsidP="00DD17EC">
      <w:pPr>
        <w:pStyle w:val="ListParagraph"/>
        <w:numPr>
          <w:ilvl w:val="0"/>
          <w:numId w:val="62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sz w:val="24"/>
        </w:rPr>
      </w:pPr>
      <w:r w:rsidRPr="00BD662A">
        <w:rPr>
          <w:sz w:val="24"/>
        </w:rPr>
        <w:t xml:space="preserve">A solid sphere of radius </w:t>
      </w:r>
      <m:oMath>
        <m:r>
          <m:rPr>
            <m:sty m:val="p"/>
          </m:rPr>
          <w:rPr>
            <w:sz w:val="24"/>
          </w:rPr>
          <m:t>R</m:t>
        </m:r>
      </m:oMath>
      <w:r w:rsidRPr="00BD662A">
        <w:rPr>
          <w:sz w:val="24"/>
        </w:rPr>
        <w:t xml:space="preserve"> made of a material of bulk modulus </w:t>
      </w:r>
      <m:oMath>
        <m:r>
          <w:rPr>
            <w:sz w:val="24"/>
          </w:rPr>
          <m:t>B</m:t>
        </m:r>
      </m:oMath>
      <w:r w:rsidRPr="00BD662A">
        <w:rPr>
          <w:sz w:val="24"/>
        </w:rPr>
        <w:t xml:space="preserve"> is surrounded by a liquid in a cylindrical container. A massless piston of area </w:t>
      </w:r>
      <m:oMath>
        <m:r>
          <m:rPr>
            <m:sty m:val="p"/>
          </m:rPr>
          <w:rPr>
            <w:sz w:val="24"/>
          </w:rPr>
          <m:t>A</m:t>
        </m:r>
      </m:oMath>
      <w:r w:rsidRPr="00BD662A">
        <w:rPr>
          <w:sz w:val="24"/>
        </w:rPr>
        <w:t xml:space="preserve"> floats on the surface of the liquid. When a mass </w:t>
      </w:r>
      <m:oMath>
        <m:r>
          <m:rPr>
            <m:sty m:val="p"/>
          </m:rPr>
          <w:rPr>
            <w:sz w:val="24"/>
          </w:rPr>
          <m:t>M</m:t>
        </m:r>
      </m:oMath>
      <w:r w:rsidRPr="00BD662A">
        <w:rPr>
          <w:sz w:val="24"/>
        </w:rPr>
        <w:t xml:space="preserve"> is placed on th</w:t>
      </w:r>
      <w:r w:rsidR="00F42A1D">
        <w:rPr>
          <w:sz w:val="24"/>
        </w:rPr>
        <w:t>e piston to compress the liquid,</w:t>
      </w:r>
      <w:r w:rsidRPr="00BD662A">
        <w:rPr>
          <w:sz w:val="24"/>
        </w:rPr>
        <w:t xml:space="preserve"> the fractional change </w:t>
      </w:r>
      <m:oMath>
        <m:r>
          <m:rPr>
            <m:sty m:val="p"/>
          </m:rPr>
          <w:rPr>
            <w:sz w:val="24"/>
          </w:rPr>
          <m:t>ΔR/R</m:t>
        </m:r>
      </m:oMath>
      <w:r w:rsidRPr="00BD662A">
        <w:rPr>
          <w:sz w:val="24"/>
        </w:rPr>
        <w:t xml:space="preserve"> in the radius of the </w:t>
      </w:r>
      <w:commentRangeStart w:id="127"/>
      <w:r w:rsidRPr="00BD662A">
        <w:rPr>
          <w:sz w:val="24"/>
        </w:rPr>
        <w:t>sphere</w:t>
      </w:r>
      <w:commentRangeEnd w:id="127"/>
      <w:r w:rsidR="007C5D2C">
        <w:rPr>
          <w:rStyle w:val="CommentReference"/>
        </w:rPr>
        <w:commentReference w:id="127"/>
      </w:r>
      <w:r w:rsidRPr="00BD662A">
        <w:rPr>
          <w:sz w:val="24"/>
        </w:rPr>
        <w:t xml:space="preserve">. </w:t>
      </w:r>
    </w:p>
    <w:p w14:paraId="5E10B3D7" w14:textId="2AAA82A4" w:rsidR="004D76C3" w:rsidRPr="00F42A1D" w:rsidRDefault="00AD1FBF" w:rsidP="00F42A1D">
      <w:pPr>
        <w:pStyle w:val="ListParagraph"/>
        <w:numPr>
          <w:ilvl w:val="4"/>
          <w:numId w:val="24"/>
        </w:numPr>
        <w:tabs>
          <w:tab w:val="clear" w:pos="4320"/>
          <w:tab w:val="clear" w:pos="8640"/>
        </w:tabs>
        <w:spacing w:after="0"/>
        <w:ind w:left="720"/>
        <w:rPr>
          <w:sz w:val="24"/>
        </w:rPr>
      </w:pPr>
      <m:oMath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Mg</m:t>
            </m:r>
          </m:num>
          <m:den>
            <m:r>
              <m:rPr>
                <m:sty m:val="p"/>
              </m:rPr>
              <w:rPr>
                <w:sz w:val="24"/>
              </w:rPr>
              <m:t>3AB</m:t>
            </m:r>
          </m:den>
        </m:f>
      </m:oMath>
      <w:r w:rsidR="00F42A1D">
        <w:rPr>
          <w:sz w:val="24"/>
        </w:rPr>
        <w:t xml:space="preserve">     </w:t>
      </w:r>
      <w:r w:rsidR="00F42A1D">
        <w:rPr>
          <w:sz w:val="24"/>
        </w:rPr>
        <w:tab/>
      </w:r>
      <w:r w:rsidR="00F42A1D">
        <w:rPr>
          <w:sz w:val="24"/>
        </w:rPr>
        <w:tab/>
      </w:r>
      <w:r w:rsidR="00F42A1D">
        <w:rPr>
          <w:sz w:val="24"/>
        </w:rPr>
        <w:tab/>
      </w:r>
      <w:proofErr w:type="gramStart"/>
      <w:r w:rsidR="00F42A1D">
        <w:rPr>
          <w:sz w:val="24"/>
        </w:rPr>
        <w:t>b</w:t>
      </w:r>
      <w:proofErr w:type="gramEnd"/>
      <w:r w:rsidR="00F42A1D">
        <w:rPr>
          <w:sz w:val="24"/>
        </w:rPr>
        <w:t xml:space="preserve">. </w:t>
      </w:r>
      <m:oMath>
        <m:f>
          <m:fPr>
            <m:ctrlPr>
              <w:rPr>
                <w:i/>
                <w:sz w:val="24"/>
              </w:rPr>
            </m:ctrlPr>
          </m:fPr>
          <m:num>
            <m:r>
              <w:rPr>
                <w:sz w:val="24"/>
              </w:rPr>
              <m:t>3Mg</m:t>
            </m:r>
          </m:num>
          <m:den>
            <m:r>
              <w:rPr>
                <w:sz w:val="24"/>
              </w:rPr>
              <m:t>AB</m:t>
            </m:r>
          </m:den>
        </m:f>
      </m:oMath>
      <w:r w:rsidR="00F42A1D">
        <w:rPr>
          <w:sz w:val="24"/>
        </w:rPr>
        <w:tab/>
      </w:r>
      <w:r w:rsidR="00F42A1D">
        <w:rPr>
          <w:sz w:val="24"/>
        </w:rPr>
        <w:tab/>
      </w:r>
      <w:r w:rsidR="00F42A1D">
        <w:rPr>
          <w:sz w:val="24"/>
        </w:rPr>
        <w:tab/>
        <w:t>c.</w:t>
      </w:r>
      <m:oMath>
        <m:f>
          <m:fPr>
            <m:ctrlPr>
              <w:rPr>
                <w:i/>
                <w:sz w:val="24"/>
              </w:rPr>
            </m:ctrlPr>
          </m:fPr>
          <m:num>
            <m:r>
              <w:rPr>
                <w:sz w:val="24"/>
              </w:rPr>
              <m:t>Mg</m:t>
            </m:r>
          </m:num>
          <m:den>
            <m:r>
              <w:rPr>
                <w:sz w:val="24"/>
              </w:rPr>
              <m:t>AB</m:t>
            </m:r>
          </m:den>
        </m:f>
      </m:oMath>
      <w:r w:rsidR="00F42A1D">
        <w:rPr>
          <w:sz w:val="24"/>
        </w:rPr>
        <w:tab/>
      </w:r>
      <w:r w:rsidR="00F42A1D">
        <w:rPr>
          <w:sz w:val="24"/>
        </w:rPr>
        <w:tab/>
      </w:r>
      <w:r w:rsidR="00F42A1D">
        <w:rPr>
          <w:sz w:val="24"/>
        </w:rPr>
        <w:tab/>
        <w:t>d. None of these</w:t>
      </w:r>
    </w:p>
    <w:p w14:paraId="593FBC34" w14:textId="26B556C1" w:rsidR="00A57A91" w:rsidRPr="00A57A91" w:rsidRDefault="00A57A91" w:rsidP="00A57A91">
      <w:pPr>
        <w:spacing w:after="0"/>
        <w:rPr>
          <w:sz w:val="24"/>
        </w:rPr>
      </w:pPr>
      <w:r w:rsidRPr="00A57A91">
        <w:rPr>
          <w:sz w:val="24"/>
        </w:rPr>
        <w:t xml:space="preserve"> </w:t>
      </w:r>
    </w:p>
    <w:p w14:paraId="7D2401CF" w14:textId="77777777" w:rsidR="00A57A91" w:rsidRDefault="00A57A91" w:rsidP="00A57A91">
      <w:pPr>
        <w:rPr>
          <w:sz w:val="24"/>
        </w:rPr>
      </w:pPr>
    </w:p>
    <w:p w14:paraId="45AA064D" w14:textId="77777777" w:rsidR="000A2E20" w:rsidRDefault="000A2E20" w:rsidP="00A57A91">
      <w:pPr>
        <w:rPr>
          <w:sz w:val="24"/>
        </w:rPr>
      </w:pPr>
    </w:p>
    <w:p w14:paraId="26C09CFA" w14:textId="77777777" w:rsidR="000A2E20" w:rsidRDefault="000A2E20" w:rsidP="00A57A91">
      <w:pPr>
        <w:rPr>
          <w:sz w:val="24"/>
        </w:rPr>
      </w:pPr>
    </w:p>
    <w:p w14:paraId="4652F6F7" w14:textId="77777777" w:rsidR="000A2E20" w:rsidRDefault="000A2E20" w:rsidP="00A57A91">
      <w:pPr>
        <w:rPr>
          <w:sz w:val="24"/>
        </w:rPr>
      </w:pPr>
    </w:p>
    <w:p w14:paraId="77D93AE4" w14:textId="77777777" w:rsidR="000A2E20" w:rsidRDefault="000A2E20" w:rsidP="00A57A91">
      <w:pPr>
        <w:rPr>
          <w:sz w:val="24"/>
        </w:rPr>
      </w:pPr>
    </w:p>
    <w:p w14:paraId="63B542DF" w14:textId="77777777" w:rsidR="000A2E20" w:rsidRDefault="000A2E20" w:rsidP="00A57A91">
      <w:pPr>
        <w:rPr>
          <w:sz w:val="24"/>
        </w:rPr>
      </w:pPr>
    </w:p>
    <w:p w14:paraId="3BD36391" w14:textId="77777777" w:rsidR="000A2E20" w:rsidRDefault="000A2E20" w:rsidP="00A57A91">
      <w:pPr>
        <w:rPr>
          <w:sz w:val="24"/>
        </w:rPr>
      </w:pPr>
    </w:p>
    <w:p w14:paraId="379F8380" w14:textId="77777777" w:rsidR="000A2E20" w:rsidRDefault="000A2E20" w:rsidP="00A57A91">
      <w:pPr>
        <w:rPr>
          <w:sz w:val="24"/>
        </w:rPr>
      </w:pPr>
    </w:p>
    <w:p w14:paraId="7D848676" w14:textId="77777777" w:rsidR="000A2E20" w:rsidRDefault="000A2E20" w:rsidP="00A57A91">
      <w:pPr>
        <w:rPr>
          <w:sz w:val="24"/>
        </w:rPr>
      </w:pPr>
    </w:p>
    <w:p w14:paraId="60274936" w14:textId="77777777" w:rsidR="000A2E20" w:rsidRDefault="000A2E20" w:rsidP="00A57A91">
      <w:pPr>
        <w:rPr>
          <w:sz w:val="24"/>
        </w:rPr>
      </w:pPr>
    </w:p>
    <w:p w14:paraId="5E308F7B" w14:textId="77777777" w:rsidR="000A2E20" w:rsidRDefault="000A2E20" w:rsidP="00A57A91">
      <w:pPr>
        <w:rPr>
          <w:sz w:val="24"/>
        </w:rPr>
      </w:pPr>
    </w:p>
    <w:p w14:paraId="07FD4CFC" w14:textId="77777777" w:rsidR="000A2E20" w:rsidRDefault="000A2E20" w:rsidP="00A57A91">
      <w:pPr>
        <w:rPr>
          <w:sz w:val="24"/>
        </w:rPr>
      </w:pPr>
    </w:p>
    <w:p w14:paraId="1B7F1739" w14:textId="77777777" w:rsidR="000A2E20" w:rsidRDefault="000A2E20" w:rsidP="00A57A91">
      <w:pPr>
        <w:rPr>
          <w:sz w:val="24"/>
        </w:rPr>
      </w:pPr>
    </w:p>
    <w:p w14:paraId="75AA979B" w14:textId="77777777" w:rsidR="000A2E20" w:rsidRDefault="000A2E20" w:rsidP="00A57A91">
      <w:pPr>
        <w:rPr>
          <w:sz w:val="24"/>
        </w:rPr>
      </w:pPr>
    </w:p>
    <w:p w14:paraId="2C871477" w14:textId="77777777" w:rsidR="000A2E20" w:rsidRDefault="000A2E20" w:rsidP="00A57A91">
      <w:pPr>
        <w:rPr>
          <w:sz w:val="24"/>
        </w:rPr>
      </w:pPr>
    </w:p>
    <w:p w14:paraId="2110C739" w14:textId="77777777" w:rsidR="00E54134" w:rsidRDefault="00E54134" w:rsidP="00A57A91">
      <w:pPr>
        <w:rPr>
          <w:sz w:val="24"/>
        </w:rPr>
      </w:pPr>
    </w:p>
    <w:p w14:paraId="5F9F6A09" w14:textId="3DC83BC7" w:rsidR="00BD662A" w:rsidRDefault="000A2E20" w:rsidP="000A2E20">
      <w:pPr>
        <w:pStyle w:val="Heading5"/>
        <w:jc w:val="center"/>
      </w:pPr>
      <w:r>
        <w:t>Answers</w:t>
      </w:r>
    </w:p>
    <w:p w14:paraId="35D95889" w14:textId="77777777" w:rsidR="00E54134" w:rsidRDefault="00E54134" w:rsidP="00E54134">
      <w:pPr>
        <w:pStyle w:val="Heading2"/>
        <w:numPr>
          <w:ilvl w:val="1"/>
          <w:numId w:val="69"/>
        </w:numPr>
      </w:pPr>
      <w:bookmarkStart w:id="128" w:name="_Toc399516042"/>
      <w:r>
        <w:t>Elasticity I - Introduction</w:t>
      </w:r>
      <w:bookmarkEnd w:id="128"/>
    </w:p>
    <w:p w14:paraId="6E2640CE" w14:textId="77777777" w:rsidR="00E54134" w:rsidRPr="00890712" w:rsidRDefault="00E54134" w:rsidP="00E54134">
      <w:pPr>
        <w:pStyle w:val="Heading4"/>
        <w:rPr>
          <w:rFonts w:asciiTheme="minorHAnsi" w:hAnsiTheme="minorHAnsi"/>
        </w:rPr>
      </w:pPr>
      <w:bookmarkStart w:id="129" w:name="_Toc399516043"/>
      <w:r>
        <w:t>Pre-reading Exercise</w:t>
      </w:r>
      <w:bookmarkEnd w:id="129"/>
      <w:r w:rsidRPr="000206D0">
        <w:t xml:space="preserve"> </w:t>
      </w:r>
    </w:p>
    <w:p w14:paraId="4C911226" w14:textId="77777777" w:rsidR="00E54134" w:rsidRPr="00890712" w:rsidRDefault="00E54134" w:rsidP="00E54134">
      <w:pPr>
        <w:pStyle w:val="ListParagraph"/>
        <w:numPr>
          <w:ilvl w:val="0"/>
          <w:numId w:val="70"/>
        </w:numPr>
        <w:spacing w:before="0" w:after="0" w:line="24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Perfectly elastic</w:t>
      </w:r>
    </w:p>
    <w:p w14:paraId="74722A9F" w14:textId="77777777" w:rsidR="00E54134" w:rsidRPr="00575C35" w:rsidRDefault="00AD1FBF" w:rsidP="00E54134">
      <w:pPr>
        <w:pStyle w:val="ListParagraph"/>
        <w:numPr>
          <w:ilvl w:val="0"/>
          <w:numId w:val="70"/>
        </w:numPr>
        <w:spacing w:before="0" w:after="0" w:line="240" w:lineRule="auto"/>
        <w:rPr>
          <w:rFonts w:asciiTheme="minorHAnsi" w:hAnsiTheme="minorHAnsi"/>
          <w:sz w:val="24"/>
        </w:rPr>
      </w:pPr>
      <m:oMath>
        <m:sSub>
          <m:sSubPr>
            <m:ctrlPr>
              <w:rPr>
                <w:sz w:val="24"/>
              </w:rPr>
            </m:ctrlPr>
          </m:sSubPr>
          <m:e>
            <m:r>
              <m:rPr>
                <m:sty m:val="p"/>
              </m:rPr>
              <w:rPr>
                <w:sz w:val="24"/>
              </w:rPr>
              <m:t>Stress</m:t>
            </m:r>
          </m:e>
          <m:sub>
            <m:r>
              <m:rPr>
                <m:sty m:val="p"/>
              </m:rPr>
              <w:rPr>
                <w:sz w:val="24"/>
              </w:rPr>
              <m:t xml:space="preserve"> </m:t>
            </m:r>
          </m:sub>
        </m:sSub>
        <m:r>
          <m:rPr>
            <m:sty m:val="p"/>
          </m:rPr>
          <w:rPr>
            <w:sz w:val="24"/>
          </w:rPr>
          <m:t>=9.8×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7</m:t>
            </m:r>
          </m:sup>
        </m:sSup>
        <m:r>
          <m:rPr>
            <m:sty m:val="p"/>
          </m:rPr>
          <w:rPr>
            <w:sz w:val="24"/>
          </w:rPr>
          <m:t xml:space="preserve"> 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</w:p>
    <w:p w14:paraId="5ADA0867" w14:textId="77777777" w:rsidR="00E54134" w:rsidRPr="000510DD" w:rsidRDefault="00E54134" w:rsidP="00E54134">
      <w:pPr>
        <w:pStyle w:val="ListParagraph"/>
        <w:numPr>
          <w:ilvl w:val="0"/>
          <w:numId w:val="70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sz w:val="24"/>
        </w:rPr>
      </w:pPr>
      <w:r w:rsidRPr="000510DD">
        <w:rPr>
          <w:sz w:val="24"/>
        </w:rPr>
        <w:t xml:space="preserve">OA </w:t>
      </w:r>
    </w:p>
    <w:p w14:paraId="79812DCF" w14:textId="77777777" w:rsidR="00E54134" w:rsidRDefault="00E54134" w:rsidP="00E54134">
      <w:pPr>
        <w:pStyle w:val="ListParagraph"/>
        <w:numPr>
          <w:ilvl w:val="0"/>
          <w:numId w:val="70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sz w:val="24"/>
        </w:rPr>
      </w:pPr>
      <w:r>
        <w:rPr>
          <w:sz w:val="24"/>
        </w:rPr>
        <w:t xml:space="preserve">Yield Point </w:t>
      </w:r>
    </w:p>
    <w:p w14:paraId="6BC74898" w14:textId="77777777" w:rsidR="00E54134" w:rsidRDefault="00E54134" w:rsidP="00E54134">
      <w:pPr>
        <w:pStyle w:val="ListParagraph"/>
        <w:numPr>
          <w:ilvl w:val="0"/>
          <w:numId w:val="70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rFonts w:asciiTheme="minorHAnsi" w:hAnsiTheme="minorHAnsi"/>
          <w:sz w:val="24"/>
        </w:rPr>
      </w:pPr>
      <w:r>
        <w:rPr>
          <w:sz w:val="24"/>
        </w:rPr>
        <w:t>Breaking Point</w:t>
      </w:r>
    </w:p>
    <w:p w14:paraId="5738ECB9" w14:textId="77777777" w:rsidR="00E54134" w:rsidRPr="008E20BB" w:rsidRDefault="00E54134" w:rsidP="00E54134">
      <w:pPr>
        <w:pStyle w:val="ListParagraph"/>
        <w:numPr>
          <w:ilvl w:val="0"/>
          <w:numId w:val="70"/>
        </w:numPr>
        <w:spacing w:before="0" w:after="0" w:line="240" w:lineRule="auto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Δl=20.8×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-5</m:t>
            </m:r>
          </m:sup>
        </m:sSup>
        <m:r>
          <m:rPr>
            <m:sty m:val="p"/>
          </m:rPr>
          <w:rPr>
            <w:sz w:val="24"/>
          </w:rPr>
          <m:t>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</w:p>
    <w:p w14:paraId="3DDE58A3" w14:textId="77777777" w:rsidR="00E54134" w:rsidRDefault="00E54134" w:rsidP="00E54134">
      <w:pPr>
        <w:pStyle w:val="Heading4"/>
      </w:pPr>
    </w:p>
    <w:p w14:paraId="15FB407B" w14:textId="77777777" w:rsidR="00E54134" w:rsidRDefault="00E54134" w:rsidP="00E54134">
      <w:pPr>
        <w:pStyle w:val="Heading4"/>
      </w:pPr>
      <w:bookmarkStart w:id="130" w:name="_Toc399516044"/>
      <w:r>
        <w:t xml:space="preserve">In-class Exercise (60 </w:t>
      </w:r>
      <w:r w:rsidRPr="000206D0">
        <w:t>mins</w:t>
      </w:r>
      <w:r>
        <w:t xml:space="preserve"> + 20 mins GD</w:t>
      </w:r>
      <w:r w:rsidRPr="000206D0">
        <w:t>)</w:t>
      </w:r>
      <w:bookmarkEnd w:id="130"/>
    </w:p>
    <w:p w14:paraId="62E56B4C" w14:textId="77777777" w:rsidR="00E54134" w:rsidRPr="008E20BB" w:rsidRDefault="00E54134" w:rsidP="00E54134">
      <w:pPr>
        <w:rPr>
          <w:b/>
          <w:sz w:val="28"/>
          <w:szCs w:val="28"/>
          <w:u w:val="single"/>
        </w:rPr>
      </w:pPr>
      <w:r w:rsidRPr="008E20BB">
        <w:rPr>
          <w:b/>
          <w:sz w:val="28"/>
          <w:szCs w:val="28"/>
          <w:u w:val="single"/>
        </w:rPr>
        <w:t>Level 1</w:t>
      </w:r>
    </w:p>
    <w:p w14:paraId="165240CB" w14:textId="77777777" w:rsidR="00E54134" w:rsidRPr="00FF3DBC" w:rsidRDefault="00E54134" w:rsidP="00E54134">
      <w:pPr>
        <w:pStyle w:val="ListParagraph"/>
        <w:numPr>
          <w:ilvl w:val="0"/>
          <w:numId w:val="71"/>
        </w:numPr>
        <w:spacing w:before="0" w:after="0" w:line="240" w:lineRule="auto"/>
        <w:rPr>
          <w:rFonts w:asciiTheme="minorHAnsi" w:hAnsiTheme="minorHAnsi"/>
          <w:sz w:val="24"/>
        </w:rPr>
      </w:pPr>
      <w:r w:rsidRPr="00FF3DBC">
        <w:rPr>
          <w:rFonts w:asciiTheme="minorHAnsi" w:hAnsiTheme="minorHAnsi"/>
          <w:sz w:val="24"/>
        </w:rPr>
        <w:t xml:space="preserve">Longitudinal strain </w:t>
      </w:r>
      <m:oMath>
        <m:r>
          <m:rPr>
            <m:sty m:val="p"/>
          </m:rPr>
          <w:rPr>
            <w:sz w:val="24"/>
          </w:rPr>
          <m:t>=4×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-3</m:t>
            </m:r>
          </m:sup>
        </m:sSup>
      </m:oMath>
    </w:p>
    <w:p w14:paraId="6C8C5AB9" w14:textId="77777777" w:rsidR="00E54134" w:rsidRPr="004D103A" w:rsidRDefault="00E54134" w:rsidP="00E54134">
      <w:pPr>
        <w:pStyle w:val="ListParagraph"/>
        <w:numPr>
          <w:ilvl w:val="0"/>
          <w:numId w:val="71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sz w:val="22"/>
          <w:szCs w:val="22"/>
        </w:rPr>
      </w:pPr>
      <m:oMath>
        <m:r>
          <m:rPr>
            <m:sty m:val="p"/>
          </m:rPr>
          <w:rPr>
            <w:sz w:val="24"/>
          </w:rPr>
          <m:t>Δl=2.6 mm</m:t>
        </m:r>
      </m:oMath>
      <w:r w:rsidRPr="00FF3DBC">
        <w:rPr>
          <w:rFonts w:asciiTheme="minorHAnsi" w:hAnsiTheme="minorHAnsi"/>
          <w:sz w:val="24"/>
        </w:rPr>
        <w:t xml:space="preserve"> </w:t>
      </w:r>
    </w:p>
    <w:p w14:paraId="5F816723" w14:textId="77777777" w:rsidR="00E54134" w:rsidRPr="000510DD" w:rsidRDefault="00E54134" w:rsidP="00E54134">
      <w:pPr>
        <w:pStyle w:val="ListParagraph"/>
        <w:numPr>
          <w:ilvl w:val="0"/>
          <w:numId w:val="71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ajorHAnsi" w:hAnsiTheme="majorHAnsi"/>
          <w:sz w:val="24"/>
        </w:rPr>
      </w:pPr>
      <m:oMath>
        <m:r>
          <m:rPr>
            <m:sty m:val="p"/>
          </m:rPr>
          <w:rPr>
            <w:sz w:val="24"/>
          </w:rPr>
          <m:t>F=12.06×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5</m:t>
            </m:r>
          </m:sup>
        </m:sSup>
        <m:r>
          <m:rPr>
            <m:sty m:val="p"/>
          </m:rPr>
          <w:rPr>
            <w:sz w:val="24"/>
          </w:rPr>
          <m:t>≈12×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5</m:t>
            </m:r>
          </m:sup>
        </m:sSup>
        <m:r>
          <m:rPr>
            <m:sty m:val="p"/>
          </m:rPr>
          <w:rPr>
            <w:sz w:val="24"/>
          </w:rPr>
          <m:t>N</m:t>
        </m:r>
      </m:oMath>
      <w:r w:rsidRPr="00342756">
        <w:rPr>
          <w:rFonts w:asciiTheme="minorHAnsi" w:hAnsiTheme="minorHAnsi"/>
          <w:sz w:val="24"/>
        </w:rPr>
        <w:t xml:space="preserve"> </w:t>
      </w:r>
    </w:p>
    <w:p w14:paraId="025E9431" w14:textId="77777777" w:rsidR="00E54134" w:rsidRPr="004D103A" w:rsidRDefault="00E54134" w:rsidP="00E54134">
      <w:pPr>
        <w:pStyle w:val="ListParagraph"/>
        <w:numPr>
          <w:ilvl w:val="0"/>
          <w:numId w:val="0"/>
        </w:numPr>
        <w:tabs>
          <w:tab w:val="clear" w:pos="4320"/>
          <w:tab w:val="clear" w:pos="8640"/>
        </w:tabs>
        <w:spacing w:before="0" w:after="0"/>
        <w:ind w:left="720" w:right="0"/>
        <w:jc w:val="left"/>
        <w:rPr>
          <w:rFonts w:asciiTheme="majorHAnsi" w:hAnsiTheme="majorHAnsi"/>
          <w:sz w:val="24"/>
        </w:rPr>
      </w:pPr>
    </w:p>
    <w:p w14:paraId="0167D38D" w14:textId="77777777" w:rsidR="00E54134" w:rsidRDefault="00E54134" w:rsidP="00E54134">
      <w:pPr>
        <w:pStyle w:val="ListParagraph"/>
        <w:numPr>
          <w:ilvl w:val="0"/>
          <w:numId w:val="0"/>
        </w:numPr>
        <w:rPr>
          <w:rFonts w:asciiTheme="minorHAnsi" w:hAnsiTheme="minorHAnsi"/>
          <w:b/>
          <w:sz w:val="28"/>
          <w:szCs w:val="28"/>
          <w:u w:val="single"/>
        </w:rPr>
      </w:pPr>
      <w:r w:rsidRPr="008E20BB">
        <w:rPr>
          <w:rFonts w:asciiTheme="minorHAnsi" w:hAnsiTheme="minorHAnsi"/>
          <w:b/>
          <w:sz w:val="28"/>
          <w:szCs w:val="28"/>
          <w:u w:val="single"/>
        </w:rPr>
        <w:t>Level 2</w:t>
      </w:r>
    </w:p>
    <w:p w14:paraId="072B8119" w14:textId="77777777" w:rsidR="00E54134" w:rsidRPr="00FE18D5" w:rsidRDefault="00E54134" w:rsidP="00E54134">
      <w:pPr>
        <w:pStyle w:val="ListParagraph"/>
        <w:numPr>
          <w:ilvl w:val="0"/>
          <w:numId w:val="71"/>
        </w:numPr>
        <w:tabs>
          <w:tab w:val="clear" w:pos="4320"/>
          <w:tab w:val="center" w:pos="900"/>
        </w:tabs>
        <w:spacing w:before="0" w:after="0" w:line="240" w:lineRule="auto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Δl=</m:t>
        </m:r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mgl</m:t>
            </m:r>
          </m:num>
          <m:den>
            <m:r>
              <m:rPr>
                <m:sty m:val="p"/>
              </m:rPr>
              <w:rPr>
                <w:sz w:val="24"/>
              </w:rPr>
              <m:t>2Yπ</m:t>
            </m:r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</m:den>
        </m:f>
      </m:oMath>
    </w:p>
    <w:p w14:paraId="2B046163" w14:textId="77777777" w:rsidR="00E54134" w:rsidRDefault="00E54134" w:rsidP="00E54134">
      <w:pPr>
        <w:pStyle w:val="ListParagraph"/>
        <w:numPr>
          <w:ilvl w:val="0"/>
          <w:numId w:val="71"/>
        </w:numPr>
        <w:spacing w:before="0" w:after="0" w:line="240" w:lineRule="auto"/>
        <w:ind w:right="360"/>
        <w:rPr>
          <w:rFonts w:asciiTheme="majorHAnsi" w:hAnsiTheme="majorHAnsi"/>
          <w:sz w:val="22"/>
          <w:szCs w:val="22"/>
        </w:rPr>
      </w:pPr>
      <w:r>
        <w:rPr>
          <w:rFonts w:asciiTheme="minorHAnsi" w:hAnsiTheme="minorHAnsi"/>
          <w:sz w:val="24"/>
        </w:rPr>
        <w:t>68 km, and stress does not depend on its diameter.</w:t>
      </w:r>
      <w:r>
        <w:rPr>
          <w:rFonts w:asciiTheme="majorHAnsi" w:hAnsiTheme="majorHAnsi"/>
          <w:sz w:val="22"/>
          <w:szCs w:val="22"/>
        </w:rPr>
        <w:t xml:space="preserve"> </w:t>
      </w:r>
    </w:p>
    <w:p w14:paraId="6218DA5A" w14:textId="77777777" w:rsidR="00E54134" w:rsidRDefault="00E54134" w:rsidP="00E54134">
      <w:pPr>
        <w:pStyle w:val="ListParagraph"/>
        <w:numPr>
          <w:ilvl w:val="0"/>
          <w:numId w:val="71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a. </w:t>
      </w:r>
      <m:oMath>
        <m:r>
          <w:rPr>
            <w:sz w:val="24"/>
          </w:rPr>
          <m:t>x=</m:t>
        </m:r>
        <m:f>
          <m:fPr>
            <m:ctrlPr>
              <w:rPr>
                <w:i/>
                <w:sz w:val="24"/>
              </w:rPr>
            </m:ctrlPr>
          </m:fPr>
          <m:num>
            <m:r>
              <w:rPr>
                <w:sz w:val="24"/>
              </w:rPr>
              <m:t>4</m:t>
            </m:r>
          </m:num>
          <m:den>
            <m:r>
              <w:rPr>
                <w:sz w:val="24"/>
              </w:rPr>
              <m:t>3</m:t>
            </m:r>
          </m:den>
        </m:f>
        <m:r>
          <w:rPr>
            <w:sz w:val="24"/>
          </w:rPr>
          <m:t>m</m:t>
        </m:r>
      </m:oMath>
      <w:r>
        <w:rPr>
          <w:rFonts w:asciiTheme="minorHAnsi" w:hAnsiTheme="minorHAnsi"/>
          <w:sz w:val="24"/>
        </w:rPr>
        <w:t xml:space="preserve">  and b. </w:t>
      </w:r>
      <m:oMath>
        <m:r>
          <w:rPr>
            <w:sz w:val="24"/>
          </w:rPr>
          <m:t>x=1m</m:t>
        </m:r>
      </m:oMath>
    </w:p>
    <w:p w14:paraId="6E7D945F" w14:textId="77777777" w:rsidR="00E54134" w:rsidRDefault="00E54134" w:rsidP="00E54134">
      <w:pPr>
        <w:pStyle w:val="ListParagraph"/>
        <w:numPr>
          <w:ilvl w:val="0"/>
          <w:numId w:val="71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ajorHAnsi" w:hAnsiTheme="majorHAnsi"/>
          <w:sz w:val="24"/>
        </w:rPr>
      </w:pPr>
      <m:oMath>
        <m:r>
          <w:rPr>
            <w:sz w:val="24"/>
          </w:rPr>
          <m:t xml:space="preserve">d. </m:t>
        </m:r>
        <m:r>
          <m:rPr>
            <m:sty m:val="p"/>
          </m:rPr>
          <w:rPr>
            <w:rStyle w:val="CommentReference"/>
          </w:rPr>
          <w:commentReference w:id="131"/>
        </m:r>
        <m:r>
          <w:rPr>
            <w:sz w:val="24"/>
          </w:rPr>
          <m:t>(686N/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</m:sup>
        </m:sSup>
        <m:r>
          <w:rPr>
            <w:sz w:val="24"/>
          </w:rPr>
          <m:t>)</m:t>
        </m:r>
      </m:oMath>
    </w:p>
    <w:p w14:paraId="62B1ED02" w14:textId="77777777" w:rsidR="00E54134" w:rsidRPr="008335FA" w:rsidRDefault="00E54134" w:rsidP="00E54134">
      <w:pPr>
        <w:pStyle w:val="ListParagraph"/>
        <w:numPr>
          <w:ilvl w:val="0"/>
          <w:numId w:val="71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breaking stress</m:t>
        </m:r>
      </m:oMath>
      <w:r>
        <w:rPr>
          <w:rFonts w:asciiTheme="minorHAnsi" w:hAnsiTheme="minorHAnsi"/>
          <w:sz w:val="24"/>
        </w:rPr>
        <w:t xml:space="preserve"> </w:t>
      </w:r>
      <m:oMath>
        <m:r>
          <w:rPr>
            <w:sz w:val="24"/>
          </w:rPr>
          <m:t>=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10</m:t>
            </m:r>
          </m:sup>
        </m:sSup>
        <m:f>
          <m:fPr>
            <m:type m:val="lin"/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N</m:t>
            </m:r>
          </m:num>
          <m:den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</m:den>
        </m:f>
      </m:oMath>
    </w:p>
    <w:p w14:paraId="5EDE402A" w14:textId="77777777" w:rsidR="00E54134" w:rsidRPr="00342756" w:rsidRDefault="00E54134" w:rsidP="00E54134">
      <w:pPr>
        <w:pStyle w:val="ListParagraph"/>
        <w:numPr>
          <w:ilvl w:val="0"/>
          <w:numId w:val="71"/>
        </w:numPr>
        <w:spacing w:before="0" w:after="0" w:line="240" w:lineRule="auto"/>
        <w:rPr>
          <w:rFonts w:asciiTheme="minorHAnsi" w:hAnsiTheme="minorHAnsi"/>
          <w:sz w:val="24"/>
        </w:rPr>
      </w:pPr>
      <w:commentRangeStart w:id="132"/>
      <w:r>
        <w:rPr>
          <w:rFonts w:asciiTheme="minorHAnsi" w:hAnsiTheme="minorHAnsi"/>
          <w:sz w:val="24"/>
        </w:rPr>
        <w:t>d</w:t>
      </w:r>
      <w:commentRangeEnd w:id="132"/>
      <w:r w:rsidR="002E6BF1">
        <w:rPr>
          <w:rStyle w:val="CommentReference"/>
        </w:rPr>
        <w:commentReference w:id="132"/>
      </w:r>
      <w:r>
        <w:rPr>
          <w:rFonts w:asciiTheme="minorHAnsi" w:hAnsiTheme="minorHAnsi"/>
          <w:sz w:val="24"/>
        </w:rPr>
        <w:t xml:space="preserve"> (</w:t>
      </w:r>
      <m:oMath>
        <m:f>
          <m:fPr>
            <m:ctrlPr>
              <w:rPr>
                <w:sz w:val="24"/>
              </w:rPr>
            </m:ctrlPr>
          </m:fPr>
          <m:num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sz w:val="24"/>
              </w:rPr>
              <m:t>-</m:t>
            </m:r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sz w:val="24"/>
              </w:rPr>
              <m:t>-</m:t>
            </m:r>
            <m:sSub>
              <m:sSubPr>
                <m:ctrlPr>
                  <w:rPr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sz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sz w:val="24"/>
                  </w:rPr>
                  <m:t>1</m:t>
                </m:r>
              </m:sub>
            </m:sSub>
          </m:den>
        </m:f>
        <m:r>
          <w:rPr>
            <w:sz w:val="24"/>
          </w:rPr>
          <m:t xml:space="preserve">)  </m:t>
        </m:r>
      </m:oMath>
    </w:p>
    <w:p w14:paraId="0F506E51" w14:textId="77777777" w:rsidR="00E54134" w:rsidRPr="00830A20" w:rsidRDefault="00E54134" w:rsidP="00E54134">
      <w:pPr>
        <w:pStyle w:val="ListParagraph"/>
        <w:numPr>
          <w:ilvl w:val="0"/>
          <w:numId w:val="71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Strain in wire A=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-4</m:t>
            </m:r>
          </m:sup>
        </m:sSup>
        <m:r>
          <m:rPr>
            <m:sty m:val="p"/>
          </m:rPr>
          <w:rPr>
            <w:sz w:val="24"/>
          </w:rPr>
          <m:t xml:space="preserve">  and  Strain in wire B=2×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-4</m:t>
            </m:r>
          </m:sup>
        </m:sSup>
      </m:oMath>
      <w:r w:rsidRPr="00830A20">
        <w:rPr>
          <w:rFonts w:asciiTheme="minorHAnsi" w:hAnsiTheme="minorHAnsi"/>
          <w:sz w:val="24"/>
        </w:rPr>
        <w:t xml:space="preserve"> </w:t>
      </w:r>
    </w:p>
    <w:p w14:paraId="1D13430F" w14:textId="4991497D" w:rsidR="00E54134" w:rsidRPr="00CA4D03" w:rsidRDefault="00E54134" w:rsidP="00E54134">
      <w:pPr>
        <w:pStyle w:val="ListParagraph"/>
        <w:numPr>
          <w:ilvl w:val="0"/>
          <w:numId w:val="0"/>
        </w:numPr>
        <w:tabs>
          <w:tab w:val="clear" w:pos="4320"/>
          <w:tab w:val="clear" w:pos="8640"/>
        </w:tabs>
        <w:spacing w:before="0" w:after="0" w:line="240" w:lineRule="auto"/>
        <w:ind w:left="720" w:right="360"/>
        <w:jc w:val="left"/>
        <w:rPr>
          <w:rFonts w:asciiTheme="majorHAnsi" w:hAnsiTheme="majorHAnsi"/>
          <w:sz w:val="22"/>
          <w:szCs w:val="22"/>
        </w:rPr>
      </w:pPr>
      <w:r w:rsidRPr="00CA4D03">
        <w:rPr>
          <w:rFonts w:asciiTheme="minorHAnsi" w:hAnsiTheme="minorHAnsi"/>
          <w:sz w:val="24"/>
        </w:rPr>
        <w:t xml:space="preserve"> </w:t>
      </w:r>
      <w:proofErr w:type="gramStart"/>
      <w:r w:rsidRPr="00CA4D03">
        <w:rPr>
          <w:rFonts w:asciiTheme="minorHAnsi" w:hAnsiTheme="minorHAnsi"/>
          <w:sz w:val="24"/>
        </w:rPr>
        <w:t>b</w:t>
      </w:r>
      <w:proofErr w:type="gramEnd"/>
      <m:oMath>
        <m:r>
          <w:rPr>
            <w:sz w:val="24"/>
          </w:rPr>
          <m:t>(8m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</m:sup>
        </m:sSup>
        <m:r>
          <w:rPr>
            <w:sz w:val="24"/>
          </w:rPr>
          <m:t>)</m:t>
        </m:r>
      </m:oMath>
      <w:r w:rsidRPr="00CA4D03">
        <w:rPr>
          <w:rFonts w:asciiTheme="minorHAnsi" w:hAnsiTheme="minorHAnsi"/>
          <w:sz w:val="24"/>
        </w:rPr>
        <w:t xml:space="preserve"> </w:t>
      </w:r>
    </w:p>
    <w:p w14:paraId="07004608" w14:textId="77777777" w:rsidR="00E54134" w:rsidRDefault="00E54134" w:rsidP="00E54134">
      <w:pPr>
        <w:pStyle w:val="ListParagraph"/>
        <w:numPr>
          <w:ilvl w:val="0"/>
          <w:numId w:val="0"/>
        </w:numPr>
        <w:spacing w:before="0" w:after="0" w:line="240" w:lineRule="auto"/>
        <w:ind w:right="360"/>
        <w:rPr>
          <w:rFonts w:asciiTheme="majorHAnsi" w:hAnsiTheme="majorHAnsi"/>
          <w:b/>
          <w:sz w:val="28"/>
          <w:szCs w:val="22"/>
          <w:u w:val="single"/>
        </w:rPr>
      </w:pPr>
      <w:r w:rsidRPr="00BD03B1">
        <w:rPr>
          <w:rFonts w:asciiTheme="majorHAnsi" w:hAnsiTheme="majorHAnsi"/>
          <w:b/>
          <w:sz w:val="28"/>
          <w:szCs w:val="22"/>
          <w:u w:val="single"/>
        </w:rPr>
        <w:t>LEVEL 3</w:t>
      </w:r>
    </w:p>
    <w:p w14:paraId="308B617F" w14:textId="77777777" w:rsidR="00E54134" w:rsidRPr="00830A20" w:rsidRDefault="00E54134" w:rsidP="00E54134">
      <w:pPr>
        <w:pStyle w:val="ListParagraph"/>
        <w:numPr>
          <w:ilvl w:val="0"/>
          <w:numId w:val="0"/>
        </w:numPr>
        <w:spacing w:before="0" w:after="0" w:line="240" w:lineRule="auto"/>
        <w:ind w:left="432" w:right="360"/>
        <w:rPr>
          <w:rFonts w:asciiTheme="majorHAnsi" w:hAnsiTheme="majorHAnsi"/>
          <w:sz w:val="24"/>
        </w:rPr>
      </w:pPr>
    </w:p>
    <w:p w14:paraId="6E280EA4" w14:textId="77777777" w:rsidR="00E54134" w:rsidRDefault="002E6BF1" w:rsidP="002E6BF1">
      <w:pPr>
        <w:pStyle w:val="ListParagraph"/>
        <w:numPr>
          <w:ilvl w:val="0"/>
          <w:numId w:val="71"/>
        </w:numPr>
        <w:spacing w:before="0" w:after="0" w:line="240" w:lineRule="auto"/>
        <w:ind w:left="324" w:right="360" w:hangingChars="180" w:hanging="324"/>
        <w:rPr>
          <w:rFonts w:asciiTheme="majorHAnsi" w:hAnsiTheme="majorHAnsi"/>
          <w:sz w:val="24"/>
        </w:rPr>
      </w:pPr>
      <m:oMath>
        <m:r>
          <m:rPr>
            <m:sty m:val="p"/>
          </m:rPr>
          <w:rPr>
            <w:rStyle w:val="CommentReference"/>
          </w:rPr>
          <w:commentReference w:id="133"/>
        </m:r>
        <m:r>
          <m:rPr>
            <m:sty m:val="p"/>
          </m:rPr>
          <w:rPr>
            <w:sz w:val="24"/>
          </w:rPr>
          <m:t>T=Y×π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  <m:r>
          <m:rPr>
            <m:sty m:val="p"/>
          </m:rPr>
          <w:rPr>
            <w:sz w:val="24"/>
          </w:rPr>
          <m:t>(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d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  <m:r>
          <m:rPr>
            <m:sty m:val="p"/>
          </m:rPr>
          <w:rPr>
            <w:sz w:val="24"/>
          </w:rPr>
          <m:t>/2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l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  <m:r>
          <m:rPr>
            <m:sty m:val="p"/>
          </m:rPr>
          <w:rPr>
            <w:rStyle w:val="CommentReference"/>
          </w:rPr>
          <w:commentReference w:id="134"/>
        </m:r>
        <m:r>
          <m:rPr>
            <m:sty m:val="p"/>
          </m:rPr>
          <w:rPr>
            <w:sz w:val="24"/>
          </w:rPr>
          <m:t>)</m:t>
        </m:r>
      </m:oMath>
    </w:p>
    <w:p w14:paraId="11C68AB0" w14:textId="77777777" w:rsidR="00E54134" w:rsidRDefault="00E54134" w:rsidP="00E54134">
      <w:pPr>
        <w:pStyle w:val="ListParagraph"/>
        <w:numPr>
          <w:ilvl w:val="0"/>
          <w:numId w:val="71"/>
        </w:numPr>
        <w:tabs>
          <w:tab w:val="clear" w:pos="4320"/>
          <w:tab w:val="center" w:pos="900"/>
        </w:tabs>
        <w:spacing w:before="0" w:after="0" w:line="240" w:lineRule="auto"/>
        <w:ind w:left="432" w:right="360" w:hangingChars="180" w:hanging="432"/>
      </w:pPr>
      <w:r>
        <w:rPr>
          <w:rFonts w:asciiTheme="minorHAnsi" w:hAnsiTheme="minorHAnsi"/>
          <w:sz w:val="24"/>
        </w:rPr>
        <w:t xml:space="preserve"> </w:t>
      </w:r>
      <w:commentRangeStart w:id="135"/>
      <w:proofErr w:type="gramStart"/>
      <w:r>
        <w:rPr>
          <w:rFonts w:asciiTheme="minorHAnsi" w:hAnsiTheme="minorHAnsi"/>
          <w:sz w:val="24"/>
        </w:rPr>
        <w:t>a</w:t>
      </w:r>
      <w:commentRangeEnd w:id="135"/>
      <w:proofErr w:type="gramEnd"/>
      <w:r w:rsidR="007B1491">
        <w:rPr>
          <w:rStyle w:val="CommentReference"/>
        </w:rPr>
        <w:commentReference w:id="135"/>
      </w:r>
      <w:r>
        <w:rPr>
          <w:rFonts w:asciiTheme="minorHAnsi" w:hAnsiTheme="minorHAnsi"/>
          <w:sz w:val="24"/>
        </w:rPr>
        <w:t xml:space="preserve">. </w:t>
      </w:r>
      <m:oMath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F</m:t>
            </m:r>
            <m:func>
              <m:funcPr>
                <m:ctrlPr>
                  <w:rPr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sz w:val="24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4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sz w:val="24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sz w:val="24"/>
              </w:rPr>
              <m:t>A</m:t>
            </m:r>
          </m:den>
        </m:f>
      </m:oMath>
      <w:r>
        <w:rPr>
          <w:rFonts w:asciiTheme="minorHAnsi" w:hAnsiTheme="minorHAnsi"/>
          <w:sz w:val="24"/>
        </w:rPr>
        <w:t xml:space="preserve">               b. </w:t>
      </w:r>
      <m:oMath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F Sin 2 θ</m:t>
            </m:r>
          </m:num>
          <m:den>
            <m:r>
              <m:rPr>
                <m:sty m:val="p"/>
              </m:rPr>
              <w:rPr>
                <w:sz w:val="24"/>
              </w:rPr>
              <m:t>A</m:t>
            </m:r>
          </m:den>
        </m:f>
      </m:oMath>
      <w:r>
        <w:rPr>
          <w:rFonts w:asciiTheme="minorHAnsi" w:hAnsiTheme="minorHAnsi"/>
          <w:sz w:val="24"/>
        </w:rPr>
        <w:t xml:space="preserve">                 c. </w:t>
      </w:r>
      <m:oMath>
        <m:r>
          <w:rPr>
            <w:sz w:val="24"/>
          </w:rPr>
          <m:t>θ=0</m:t>
        </m:r>
      </m:oMath>
      <w:r>
        <w:rPr>
          <w:rFonts w:asciiTheme="minorHAnsi" w:hAnsiTheme="minorHAnsi"/>
          <w:sz w:val="24"/>
        </w:rPr>
        <w:t xml:space="preserve">                     d. </w:t>
      </w:r>
      <m:oMath>
        <m:r>
          <m:rPr>
            <m:sty m:val="p"/>
          </m:rPr>
          <w:rPr>
            <w:sz w:val="24"/>
          </w:rPr>
          <m:t>θ=π/</m:t>
        </m:r>
        <m:r>
          <m:rPr>
            <m:sty m:val="p"/>
          </m:rPr>
          <w:rPr>
            <w:rStyle w:val="CommentReference"/>
          </w:rPr>
          <w:commentReference w:id="136"/>
        </m:r>
        <m:r>
          <m:rPr>
            <m:sty m:val="p"/>
          </m:rPr>
          <w:rPr>
            <w:sz w:val="24"/>
          </w:rPr>
          <m:t>4</m:t>
        </m:r>
      </m:oMath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 xml:space="preserve"> </w:t>
      </w:r>
    </w:p>
    <w:p w14:paraId="08C34501" w14:textId="77777777" w:rsidR="00E54134" w:rsidRDefault="00E54134" w:rsidP="00E54134">
      <w:pPr>
        <w:pStyle w:val="Heading4"/>
        <w:spacing w:after="240"/>
      </w:pPr>
      <w:bookmarkStart w:id="137" w:name="_Toc399516045"/>
      <w:r w:rsidRPr="000206D0">
        <w:t>H</w:t>
      </w:r>
      <w:r>
        <w:t>omework (60 mins + 20 MINS GD)</w:t>
      </w:r>
      <w:bookmarkEnd w:id="137"/>
    </w:p>
    <w:p w14:paraId="463ADA48" w14:textId="77777777" w:rsidR="00E54134" w:rsidRPr="00342756" w:rsidRDefault="00E54134" w:rsidP="00E54134">
      <w:pPr>
        <w:pStyle w:val="Heading5"/>
        <w:rPr>
          <w:rFonts w:asciiTheme="minorHAnsi" w:hAnsiTheme="minorHAnsi"/>
          <w:szCs w:val="24"/>
        </w:rPr>
      </w:pPr>
      <w:r w:rsidRPr="00342756">
        <w:rPr>
          <w:rFonts w:asciiTheme="minorHAnsi" w:hAnsiTheme="minorHAnsi"/>
          <w:szCs w:val="24"/>
        </w:rPr>
        <w:lastRenderedPageBreak/>
        <w:t>LEVEL 1</w:t>
      </w:r>
    </w:p>
    <w:p w14:paraId="5AD4C85B" w14:textId="77777777" w:rsidR="00E54134" w:rsidRPr="000224A6" w:rsidRDefault="00E54134" w:rsidP="00E54134">
      <w:pPr>
        <w:pStyle w:val="ListParagraph"/>
        <w:numPr>
          <w:ilvl w:val="0"/>
          <w:numId w:val="72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Stress =</w:t>
      </w:r>
      <m:oMath>
        <m:r>
          <m:rPr>
            <m:sty m:val="p"/>
          </m:rPr>
          <w:rPr>
            <w:sz w:val="24"/>
          </w:rPr>
          <m:t>51.24×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3</m:t>
            </m:r>
          </m:sup>
        </m:sSup>
        <m:r>
          <w:rPr>
            <w:sz w:val="24"/>
          </w:rPr>
          <m:t>N/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</m:sup>
        </m:sSup>
      </m:oMath>
      <w:r>
        <w:rPr>
          <w:rFonts w:asciiTheme="minorHAnsi" w:hAnsiTheme="minorHAnsi"/>
          <w:sz w:val="24"/>
        </w:rPr>
        <w:t xml:space="preserve"> , </w:t>
      </w:r>
      <w:r w:rsidRPr="000224A6">
        <w:rPr>
          <w:rFonts w:asciiTheme="minorHAnsi" w:hAnsiTheme="minorHAnsi"/>
          <w:sz w:val="24"/>
        </w:rPr>
        <w:t xml:space="preserve">Strain </w:t>
      </w:r>
      <m:oMath>
        <m:r>
          <w:rPr>
            <w:sz w:val="24"/>
          </w:rPr>
          <m:t xml:space="preserve">=0.005 </m:t>
        </m:r>
      </m:oMath>
      <w:r>
        <w:rPr>
          <w:rFonts w:asciiTheme="minorHAnsi" w:hAnsiTheme="minorHAnsi"/>
          <w:sz w:val="24"/>
        </w:rPr>
        <w:t xml:space="preserve">, </w:t>
      </w:r>
      <w:r w:rsidRPr="000224A6">
        <w:rPr>
          <w:rFonts w:asciiTheme="minorHAnsi" w:hAnsiTheme="minorHAnsi"/>
          <w:sz w:val="24"/>
        </w:rPr>
        <w:t>Young’s Modulus</w:t>
      </w:r>
      <m:oMath>
        <m:r>
          <w:rPr>
            <w:sz w:val="24"/>
          </w:rPr>
          <m:t>=10.25×N/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</m:sup>
        </m:sSup>
      </m:oMath>
    </w:p>
    <w:p w14:paraId="301740D9" w14:textId="77777777" w:rsidR="00E54134" w:rsidRPr="00342756" w:rsidRDefault="00E54134" w:rsidP="00E54134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sz w:val="24"/>
        </w:rPr>
      </w:pPr>
      <w:r w:rsidRPr="00342756">
        <w:rPr>
          <w:rFonts w:asciiTheme="minorHAnsi" w:hAnsiTheme="minorHAnsi"/>
          <w:sz w:val="24"/>
        </w:rPr>
        <w:t xml:space="preserve">Longitudinal strain </w:t>
      </w:r>
      <m:oMath>
        <m:r>
          <m:rPr>
            <m:sty m:val="p"/>
          </m:rPr>
          <w:rPr>
            <w:sz w:val="24"/>
          </w:rPr>
          <m:t>=4×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-3</m:t>
            </m:r>
          </m:sup>
        </m:sSup>
      </m:oMath>
    </w:p>
    <w:p w14:paraId="071F8CFE" w14:textId="77777777" w:rsidR="00E54134" w:rsidRPr="00342756" w:rsidRDefault="00E54134" w:rsidP="00E54134">
      <w:pPr>
        <w:pStyle w:val="ListParagraph"/>
        <w:numPr>
          <w:ilvl w:val="0"/>
          <w:numId w:val="72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w:commentRangeStart w:id="138"/>
      <w:r>
        <w:rPr>
          <w:rFonts w:asciiTheme="minorHAnsi" w:hAnsiTheme="minorHAnsi"/>
          <w:sz w:val="24"/>
        </w:rPr>
        <w:t>a</w:t>
      </w:r>
      <w:commentRangeEnd w:id="138"/>
      <w:r w:rsidR="007B1491">
        <w:rPr>
          <w:rStyle w:val="CommentReference"/>
        </w:rPr>
        <w:commentReference w:id="138"/>
      </w:r>
      <w:r>
        <w:rPr>
          <w:rFonts w:asciiTheme="minorHAnsi" w:hAnsiTheme="minorHAnsi"/>
          <w:sz w:val="24"/>
        </w:rPr>
        <w:t xml:space="preserve"> </w:t>
      </w:r>
      <m:oMath>
        <m:r>
          <w:rPr>
            <w:sz w:val="24"/>
          </w:rPr>
          <m:t>(2×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7</m:t>
            </m:r>
          </m:sup>
        </m:sSup>
        <m:r>
          <w:rPr>
            <w:sz w:val="24"/>
          </w:rPr>
          <m:t>N/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</m:sup>
        </m:sSup>
        <m:r>
          <w:rPr>
            <w:sz w:val="24"/>
          </w:rPr>
          <m:t>)</m:t>
        </m:r>
      </m:oMath>
    </w:p>
    <w:p w14:paraId="60709CAD" w14:textId="77777777" w:rsidR="00E54134" w:rsidRPr="00342756" w:rsidRDefault="00E54134" w:rsidP="00E54134">
      <w:pPr>
        <w:rPr>
          <w:rFonts w:asciiTheme="minorHAnsi" w:hAnsiTheme="minorHAnsi"/>
          <w:sz w:val="24"/>
        </w:rPr>
      </w:pPr>
    </w:p>
    <w:p w14:paraId="5B377FB9" w14:textId="77777777" w:rsidR="00E54134" w:rsidRDefault="00E54134" w:rsidP="00E54134">
      <w:pPr>
        <w:pStyle w:val="Heading5"/>
        <w:rPr>
          <w:rFonts w:asciiTheme="minorHAnsi" w:hAnsiTheme="minorHAnsi"/>
          <w:sz w:val="28"/>
          <w:szCs w:val="24"/>
        </w:rPr>
      </w:pPr>
      <w:r w:rsidRPr="00B57768">
        <w:rPr>
          <w:rFonts w:asciiTheme="minorHAnsi" w:hAnsiTheme="minorHAnsi"/>
          <w:sz w:val="28"/>
          <w:szCs w:val="24"/>
        </w:rPr>
        <w:t>LEVEL 2</w:t>
      </w:r>
    </w:p>
    <w:p w14:paraId="7B2BC51A" w14:textId="77777777" w:rsidR="00E54134" w:rsidRDefault="00E54134" w:rsidP="00E54134">
      <w:pPr>
        <w:pStyle w:val="ListParagraph"/>
        <w:numPr>
          <w:ilvl w:val="0"/>
          <w:numId w:val="72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w:commentRangeStart w:id="139"/>
      <w:proofErr w:type="gramStart"/>
      <w:r w:rsidRPr="00F358F3">
        <w:rPr>
          <w:sz w:val="24"/>
        </w:rPr>
        <w:t>d</w:t>
      </w:r>
      <w:commentRangeEnd w:id="139"/>
      <w:proofErr w:type="gramEnd"/>
      <w:r w:rsidR="007B1491">
        <w:rPr>
          <w:rStyle w:val="CommentReference"/>
        </w:rPr>
        <w:commentReference w:id="139"/>
      </w:r>
      <w:r w:rsidRPr="00F358F3">
        <w:rPr>
          <w:sz w:val="24"/>
        </w:rPr>
        <w:t xml:space="preserve">.   </w:t>
      </w:r>
      <w:r w:rsidRPr="00F62A57">
        <w:rPr>
          <w:sz w:val="24"/>
        </w:rPr>
        <w:t xml:space="preserve"> </w:t>
      </w:r>
      <m:oMath>
        <m:sSub>
          <m:sSubPr>
            <m:ctrlPr>
              <w:rPr>
                <w:sz w:val="24"/>
              </w:rPr>
            </m:ctrlPr>
          </m:sSubPr>
          <m:e>
            <m:r>
              <m:rPr>
                <m:sty m:val="p"/>
              </m:rPr>
              <w:rPr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sz w:val="24"/>
              </w:rPr>
              <m:t>A</m:t>
            </m:r>
          </m:sub>
        </m:sSub>
        <m:r>
          <w:rPr>
            <w:sz w:val="24"/>
          </w:rPr>
          <m:t>=3</m:t>
        </m:r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Y</m:t>
            </m:r>
          </m:e>
          <m:sub>
            <m:r>
              <w:rPr>
                <w:sz w:val="24"/>
              </w:rPr>
              <m:t>B</m:t>
            </m:r>
          </m:sub>
        </m:sSub>
      </m:oMath>
      <w:r>
        <w:rPr>
          <w:sz w:val="24"/>
        </w:rPr>
        <w:t xml:space="preserve">  </w:t>
      </w:r>
    </w:p>
    <w:p w14:paraId="59358209" w14:textId="77777777" w:rsidR="00E54134" w:rsidRPr="00342756" w:rsidRDefault="00E54134" w:rsidP="00E54134">
      <w:pPr>
        <w:pStyle w:val="ListParagraph"/>
        <w:numPr>
          <w:ilvl w:val="0"/>
          <w:numId w:val="72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b/>
        </w:rPr>
      </w:pPr>
      <w:commentRangeStart w:id="140"/>
      <w:proofErr w:type="gramStart"/>
      <w:r>
        <w:rPr>
          <w:rFonts w:asciiTheme="minorHAnsi" w:hAnsiTheme="minorHAnsi"/>
          <w:sz w:val="24"/>
        </w:rPr>
        <w:t>a</w:t>
      </w:r>
      <w:commentRangeEnd w:id="140"/>
      <w:proofErr w:type="gramEnd"/>
      <w:r w:rsidR="007B1491">
        <w:rPr>
          <w:rStyle w:val="CommentReference"/>
        </w:rPr>
        <w:commentReference w:id="140"/>
      </w:r>
      <w:r>
        <w:rPr>
          <w:rFonts w:asciiTheme="minorHAnsi" w:hAnsiTheme="minorHAnsi"/>
          <w:sz w:val="24"/>
        </w:rPr>
        <w:t xml:space="preserve">. </w:t>
      </w:r>
      <m:oMath>
        <m:r>
          <m:rPr>
            <m:sty m:val="p"/>
          </m:rPr>
          <w:rPr>
            <w:sz w:val="24"/>
          </w:rPr>
          <m:t>K=YA/L</m:t>
        </m:r>
      </m:oMath>
      <w:r>
        <w:rPr>
          <w:rFonts w:asciiTheme="minorHAnsi" w:hAnsiTheme="minorHAnsi"/>
          <w:sz w:val="24"/>
        </w:rPr>
        <w:t xml:space="preserve"> </w:t>
      </w:r>
    </w:p>
    <w:p w14:paraId="74CA7C64" w14:textId="77777777" w:rsidR="00E54134" w:rsidRPr="00342756" w:rsidRDefault="00E54134" w:rsidP="00E54134">
      <w:pPr>
        <w:pStyle w:val="ListParagraph"/>
        <w:numPr>
          <w:ilvl w:val="0"/>
          <w:numId w:val="72"/>
        </w:numPr>
        <w:spacing w:after="0" w:line="24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All are correct. </w:t>
      </w:r>
    </w:p>
    <w:p w14:paraId="17130277" w14:textId="77777777" w:rsidR="00E54134" w:rsidRPr="00D56E36" w:rsidRDefault="00E54134" w:rsidP="00E54134">
      <w:pPr>
        <w:pStyle w:val="ListParagraph"/>
        <w:numPr>
          <w:ilvl w:val="0"/>
          <w:numId w:val="72"/>
        </w:numPr>
        <w:tabs>
          <w:tab w:val="clear" w:pos="4320"/>
          <w:tab w:val="center" w:pos="360"/>
        </w:tabs>
        <w:spacing w:after="0" w:line="24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a. </w:t>
      </w:r>
      <m:oMath>
        <m:r>
          <w:rPr>
            <w:sz w:val="24"/>
          </w:rPr>
          <m:t xml:space="preserve">x=70cm </m:t>
        </m:r>
      </m:oMath>
      <w:r>
        <w:rPr>
          <w:rFonts w:asciiTheme="minorHAnsi" w:hAnsiTheme="minorHAnsi"/>
          <w:sz w:val="24"/>
        </w:rPr>
        <w:t xml:space="preserve"> and b. </w:t>
      </w:r>
      <m:oMath>
        <m:r>
          <w:rPr>
            <w:sz w:val="24"/>
          </w:rPr>
          <m:t>x=60cm</m:t>
        </m:r>
      </m:oMath>
    </w:p>
    <w:p w14:paraId="4F52458E" w14:textId="77777777" w:rsidR="00E54134" w:rsidRDefault="00E54134" w:rsidP="00E54134">
      <w:pPr>
        <w:pStyle w:val="Heading5"/>
        <w:rPr>
          <w:rFonts w:asciiTheme="minorHAnsi" w:hAnsiTheme="minorHAnsi"/>
          <w:szCs w:val="24"/>
        </w:rPr>
      </w:pPr>
    </w:p>
    <w:p w14:paraId="22432683" w14:textId="77777777" w:rsidR="00E54134" w:rsidRPr="00342756" w:rsidRDefault="00E54134" w:rsidP="00E54134">
      <w:pPr>
        <w:pStyle w:val="Heading5"/>
        <w:rPr>
          <w:rFonts w:asciiTheme="minorHAnsi" w:hAnsiTheme="minorHAnsi"/>
          <w:szCs w:val="24"/>
        </w:rPr>
      </w:pPr>
      <w:r w:rsidRPr="00342756">
        <w:rPr>
          <w:rFonts w:asciiTheme="minorHAnsi" w:hAnsiTheme="minorHAnsi"/>
          <w:szCs w:val="24"/>
        </w:rPr>
        <w:t>LEVEL 3</w:t>
      </w:r>
    </w:p>
    <w:p w14:paraId="052945D6" w14:textId="77777777" w:rsidR="00E54134" w:rsidRPr="000224A6" w:rsidRDefault="00AD1FBF" w:rsidP="00E54134">
      <w:pPr>
        <w:pStyle w:val="ListParagraph"/>
        <w:numPr>
          <w:ilvl w:val="0"/>
          <w:numId w:val="72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m:oMath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Δl=10</m:t>
            </m:r>
          </m:e>
          <m:sup>
            <m:r>
              <m:rPr>
                <m:sty m:val="p"/>
              </m:rPr>
              <w:rPr>
                <w:sz w:val="24"/>
              </w:rPr>
              <m:t>-3</m:t>
            </m:r>
          </m:sup>
        </m:sSup>
        <m:r>
          <m:rPr>
            <m:sty m:val="p"/>
          </m:rPr>
          <w:rPr>
            <w:sz w:val="24"/>
          </w:rPr>
          <m:t xml:space="preserve">m. </m:t>
        </m:r>
      </m:oMath>
      <w:r w:rsidR="00E54134" w:rsidRPr="000224A6">
        <w:rPr>
          <w:rFonts w:asciiTheme="minorHAnsi" w:hAnsiTheme="minorHAnsi"/>
          <w:sz w:val="24"/>
        </w:rPr>
        <w:t>On interchanging the ends, the change in length remains the same</w:t>
      </w:r>
    </w:p>
    <w:p w14:paraId="1B68D8D8" w14:textId="77777777" w:rsidR="00E54134" w:rsidRDefault="00E54134" w:rsidP="00E54134">
      <w:pPr>
        <w:pStyle w:val="ListParagraph"/>
        <w:numPr>
          <w:ilvl w:val="0"/>
          <w:numId w:val="72"/>
        </w:numPr>
        <w:spacing w:before="0" w:after="0" w:line="240" w:lineRule="auto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0.2038 cm</m:t>
        </m:r>
      </m:oMath>
      <w:r>
        <w:rPr>
          <w:rFonts w:asciiTheme="minorHAnsi" w:hAnsiTheme="minorHAnsi"/>
          <w:sz w:val="24"/>
        </w:rPr>
        <w:t xml:space="preserve"> </w:t>
      </w:r>
    </w:p>
    <w:p w14:paraId="20538F7E" w14:textId="77777777" w:rsidR="00E54134" w:rsidRPr="002F1C3E" w:rsidRDefault="00E54134" w:rsidP="00E54134">
      <w:pPr>
        <w:pStyle w:val="ListParagraph"/>
        <w:numPr>
          <w:ilvl w:val="0"/>
          <w:numId w:val="72"/>
        </w:numPr>
        <w:spacing w:before="0" w:after="0" w:line="240" w:lineRule="auto"/>
        <w:rPr>
          <w:rFonts w:asciiTheme="minorHAnsi" w:hAnsiTheme="minorHAnsi"/>
          <w:sz w:val="24"/>
        </w:rPr>
      </w:pPr>
      <w:r w:rsidRPr="002F1C3E">
        <w:rPr>
          <w:rFonts w:asciiTheme="minorHAnsi" w:hAnsiTheme="minorHAnsi"/>
          <w:sz w:val="24"/>
        </w:rPr>
        <w:t>Displacement of B</w:t>
      </w:r>
      <m:oMath>
        <m:r>
          <m:rPr>
            <m:sty m:val="p"/>
          </m:rPr>
          <w:rPr>
            <w:sz w:val="24"/>
          </w:rPr>
          <m:t>=3.92×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-6</m:t>
            </m:r>
          </m:sup>
        </m:sSup>
        <m:r>
          <m:rPr>
            <m:sty m:val="p"/>
          </m:rPr>
          <w:rPr>
            <w:sz w:val="24"/>
          </w:rPr>
          <m:t>m</m:t>
        </m:r>
      </m:oMath>
      <w:r w:rsidRPr="002F1C3E">
        <w:rPr>
          <w:rFonts w:asciiTheme="minorHAnsi" w:hAnsiTheme="minorHAnsi"/>
          <w:sz w:val="24"/>
        </w:rPr>
        <w:t xml:space="preserve"> </w:t>
      </w:r>
    </w:p>
    <w:p w14:paraId="40B49104" w14:textId="77777777" w:rsidR="00E54134" w:rsidRPr="002F1C3E" w:rsidRDefault="00E54134" w:rsidP="00E54134">
      <w:pPr>
        <w:pStyle w:val="ListParagraph"/>
        <w:numPr>
          <w:ilvl w:val="0"/>
          <w:numId w:val="0"/>
        </w:numPr>
        <w:spacing w:before="0" w:after="0" w:line="240" w:lineRule="auto"/>
        <w:ind w:left="720"/>
        <w:rPr>
          <w:rFonts w:asciiTheme="minorHAnsi" w:hAnsiTheme="minorHAnsi"/>
          <w:sz w:val="24"/>
        </w:rPr>
      </w:pPr>
      <w:r w:rsidRPr="002F1C3E">
        <w:rPr>
          <w:rFonts w:asciiTheme="minorHAnsi" w:hAnsiTheme="minorHAnsi"/>
          <w:sz w:val="24"/>
        </w:rPr>
        <w:t>Displacement of C</w:t>
      </w:r>
      <m:oMath>
        <m:r>
          <m:rPr>
            <m:sty m:val="p"/>
          </m:rPr>
          <w:rPr>
            <w:sz w:val="24"/>
          </w:rPr>
          <m:t>=8.82×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-6</m:t>
            </m:r>
          </m:sup>
        </m:sSup>
        <m:r>
          <m:rPr>
            <m:sty m:val="p"/>
          </m:rPr>
          <w:rPr>
            <w:sz w:val="24"/>
          </w:rPr>
          <m:t>m</m:t>
        </m:r>
      </m:oMath>
    </w:p>
    <w:p w14:paraId="6A2C21CA" w14:textId="77777777" w:rsidR="00E54134" w:rsidRPr="00342756" w:rsidRDefault="00E54134" w:rsidP="00E54134">
      <w:pPr>
        <w:pStyle w:val="ListParagraph"/>
        <w:numPr>
          <w:ilvl w:val="0"/>
          <w:numId w:val="0"/>
        </w:numPr>
        <w:spacing w:before="0" w:after="0" w:line="240" w:lineRule="auto"/>
        <w:ind w:left="7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Displacement of D</w:t>
      </w:r>
      <m:oMath>
        <m:r>
          <m:rPr>
            <m:sty m:val="p"/>
          </m:rPr>
          <w:rPr>
            <w:sz w:val="24"/>
          </w:rPr>
          <m:t>=23.52×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-6</m:t>
            </m:r>
          </m:sup>
        </m:sSup>
        <m:r>
          <m:rPr>
            <m:sty m:val="p"/>
          </m:rPr>
          <w:rPr>
            <w:sz w:val="24"/>
          </w:rPr>
          <m:t>m</m:t>
        </m:r>
      </m:oMath>
    </w:p>
    <w:p w14:paraId="3A192C55" w14:textId="77777777" w:rsidR="00E54134" w:rsidRPr="00342756" w:rsidRDefault="00E54134" w:rsidP="00E54134">
      <w:pPr>
        <w:ind w:left="360"/>
        <w:rPr>
          <w:rFonts w:asciiTheme="minorHAnsi" w:hAnsiTheme="minorHAnsi"/>
          <w:sz w:val="24"/>
        </w:rPr>
      </w:pPr>
      <w:r w:rsidRPr="00342756">
        <w:rPr>
          <w:rFonts w:asciiTheme="minorHAnsi" w:hAnsiTheme="minorHAnsi"/>
          <w:sz w:val="24"/>
        </w:rPr>
        <w:t xml:space="preserve"> </w:t>
      </w:r>
    </w:p>
    <w:p w14:paraId="35E42891" w14:textId="77777777" w:rsidR="00E54134" w:rsidRDefault="00E54134" w:rsidP="00E54134">
      <w:pPr>
        <w:pStyle w:val="Heading2"/>
        <w:numPr>
          <w:ilvl w:val="1"/>
          <w:numId w:val="69"/>
        </w:numPr>
      </w:pPr>
      <w:bookmarkStart w:id="141" w:name="_Toc399516046"/>
      <w:r>
        <w:t>Elasticity - II</w:t>
      </w:r>
      <w:bookmarkEnd w:id="141"/>
    </w:p>
    <w:p w14:paraId="0CF522AA" w14:textId="77777777" w:rsidR="00E54134" w:rsidRPr="000206D0" w:rsidRDefault="00E54134" w:rsidP="00E54134">
      <w:pPr>
        <w:pStyle w:val="Heading4"/>
      </w:pPr>
      <w:bookmarkStart w:id="142" w:name="_Toc399516047"/>
      <w:r>
        <w:t xml:space="preserve">Pre - reading EXERCISE (10 mins + 5 </w:t>
      </w:r>
      <w:r w:rsidRPr="000206D0">
        <w:t>mins</w:t>
      </w:r>
      <w:r>
        <w:t xml:space="preserve"> GD</w:t>
      </w:r>
      <w:r w:rsidRPr="000206D0">
        <w:t>)</w:t>
      </w:r>
      <w:bookmarkEnd w:id="142"/>
    </w:p>
    <w:p w14:paraId="333F7B05" w14:textId="77777777" w:rsidR="00E54134" w:rsidRDefault="00E54134" w:rsidP="00E54134">
      <w:pPr>
        <w:pStyle w:val="ListParagraph"/>
        <w:numPr>
          <w:ilvl w:val="0"/>
          <w:numId w:val="73"/>
        </w:numPr>
        <w:tabs>
          <w:tab w:val="clear" w:pos="4320"/>
          <w:tab w:val="clear" w:pos="8640"/>
        </w:tabs>
        <w:spacing w:before="0" w:after="200"/>
        <w:ind w:right="0"/>
        <w:rPr>
          <w:sz w:val="24"/>
        </w:rPr>
      </w:pPr>
      <m:oMath>
        <m:r>
          <m:rPr>
            <m:sty m:val="p"/>
          </m:rPr>
          <w:rPr>
            <w:sz w:val="24"/>
          </w:rPr>
          <m:t>a. (FΔl/2AL</m:t>
        </m:r>
      </m:oMath>
      <w:r w:rsidRPr="000224A6">
        <w:rPr>
          <w:sz w:val="24"/>
        </w:rPr>
        <w:t>)</w:t>
      </w:r>
      <w:r w:rsidRPr="002F1C3E">
        <w:rPr>
          <w:b/>
          <w:sz w:val="24"/>
        </w:rPr>
        <w:tab/>
      </w:r>
    </w:p>
    <w:p w14:paraId="255F4F8D" w14:textId="77777777" w:rsidR="00E54134" w:rsidRPr="00BE7ADA" w:rsidRDefault="00E54134" w:rsidP="00E54134">
      <w:pPr>
        <w:pStyle w:val="ListParagraph"/>
        <w:numPr>
          <w:ilvl w:val="0"/>
          <w:numId w:val="73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a. 04c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3</m:t>
            </m:r>
          </m:sup>
        </m:sSup>
      </m:oMath>
    </w:p>
    <w:p w14:paraId="547B9ACE" w14:textId="77777777" w:rsidR="00E54134" w:rsidRPr="00CB0EE8" w:rsidRDefault="00E54134" w:rsidP="00E54134"/>
    <w:p w14:paraId="24EEAEB9" w14:textId="77777777" w:rsidR="00E54134" w:rsidRDefault="00E54134" w:rsidP="00E54134">
      <w:pPr>
        <w:pStyle w:val="Heading4"/>
      </w:pPr>
      <w:bookmarkStart w:id="143" w:name="_Toc399516048"/>
      <w:r>
        <w:t>In-class</w:t>
      </w:r>
      <w:r w:rsidRPr="000206D0">
        <w:t xml:space="preserve"> E</w:t>
      </w:r>
      <w:r>
        <w:t>xercise</w:t>
      </w:r>
      <w:r w:rsidRPr="000206D0">
        <w:t xml:space="preserve"> </w:t>
      </w:r>
      <w:r>
        <w:t>(60</w:t>
      </w:r>
      <w:r w:rsidRPr="000206D0">
        <w:t xml:space="preserve"> mins</w:t>
      </w:r>
      <w:r>
        <w:t xml:space="preserve"> + 20 mins GD</w:t>
      </w:r>
      <w:r w:rsidRPr="000206D0">
        <w:t>)</w:t>
      </w:r>
      <w:bookmarkEnd w:id="143"/>
    </w:p>
    <w:p w14:paraId="73B1B988" w14:textId="77777777" w:rsidR="00E54134" w:rsidRPr="00B27AD1" w:rsidRDefault="00E54134" w:rsidP="00E54134">
      <w:pPr>
        <w:rPr>
          <w:b/>
          <w:sz w:val="22"/>
          <w:u w:val="single"/>
        </w:rPr>
      </w:pPr>
      <w:r w:rsidRPr="00B27AD1">
        <w:rPr>
          <w:b/>
          <w:sz w:val="22"/>
          <w:u w:val="single"/>
        </w:rPr>
        <w:t>LEVEL 1</w:t>
      </w:r>
    </w:p>
    <w:p w14:paraId="04279DCE" w14:textId="77777777" w:rsidR="00E54134" w:rsidRPr="00BE7ADA" w:rsidRDefault="00E54134" w:rsidP="00E54134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sz w:val="24"/>
        </w:rPr>
      </w:pPr>
      <w:commentRangeStart w:id="144"/>
      <w:proofErr w:type="gramStart"/>
      <w:r>
        <w:rPr>
          <w:rFonts w:asciiTheme="minorHAnsi" w:hAnsiTheme="minorHAnsi"/>
          <w:sz w:val="24"/>
        </w:rPr>
        <w:t>c</w:t>
      </w:r>
      <w:commentRangeEnd w:id="144"/>
      <w:proofErr w:type="gramEnd"/>
      <w:r w:rsidR="007B1491">
        <w:rPr>
          <w:rStyle w:val="CommentReference"/>
        </w:rPr>
        <w:commentReference w:id="144"/>
      </w:r>
      <w:r>
        <w:rPr>
          <w:rFonts w:asciiTheme="minorHAnsi" w:hAnsiTheme="minorHAnsi"/>
          <w:sz w:val="24"/>
        </w:rPr>
        <w:t xml:space="preserve">. </w:t>
      </w:r>
      <m:oMath>
        <m:r>
          <m:rPr>
            <m:sty m:val="p"/>
          </m:rPr>
          <w:rPr>
            <w:sz w:val="24"/>
          </w:rPr>
          <m:t>2.03×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9</m:t>
            </m:r>
          </m:sup>
        </m:sSup>
        <m:r>
          <m:rPr>
            <m:sty m:val="p"/>
          </m:rPr>
          <w:rPr>
            <w:sz w:val="24"/>
          </w:rPr>
          <m:t xml:space="preserve"> N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-2</m:t>
            </m:r>
          </m:sup>
        </m:sSup>
      </m:oMath>
    </w:p>
    <w:p w14:paraId="7EDDA400" w14:textId="77777777" w:rsidR="00E54134" w:rsidRPr="00BE7ADA" w:rsidRDefault="00E54134" w:rsidP="00E54134">
      <w:pPr>
        <w:pStyle w:val="ListParagraph"/>
        <w:numPr>
          <w:ilvl w:val="0"/>
          <w:numId w:val="74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w:commentRangeStart w:id="145"/>
      <w:proofErr w:type="gramStart"/>
      <w:r>
        <w:rPr>
          <w:rFonts w:asciiTheme="minorHAnsi" w:hAnsiTheme="minorHAnsi"/>
          <w:sz w:val="24"/>
        </w:rPr>
        <w:t>b</w:t>
      </w:r>
      <w:commentRangeEnd w:id="145"/>
      <w:proofErr w:type="gramEnd"/>
      <w:r w:rsidR="007B1491">
        <w:rPr>
          <w:rStyle w:val="CommentReference"/>
        </w:rPr>
        <w:commentReference w:id="145"/>
      </w:r>
      <w:r>
        <w:rPr>
          <w:rFonts w:asciiTheme="minorHAnsi" w:hAnsiTheme="minorHAnsi"/>
          <w:sz w:val="24"/>
        </w:rPr>
        <w:t xml:space="preserve">. </w:t>
      </w:r>
      <m:oMath>
        <m:f>
          <m:fPr>
            <m:ctrlPr>
              <w:rPr>
                <w:i/>
                <w:sz w:val="24"/>
              </w:rPr>
            </m:ctrlPr>
          </m:fPr>
          <m:num>
            <m:r>
              <w:rPr>
                <w:sz w:val="24"/>
              </w:rPr>
              <m:t>YA</m:t>
            </m:r>
            <m:sSup>
              <m:sSupPr>
                <m:ctrlPr>
                  <w:rPr>
                    <w:i/>
                    <w:sz w:val="24"/>
                  </w:rPr>
                </m:ctrlPr>
              </m:sSupPr>
              <m:e>
                <m:r>
                  <w:rPr>
                    <w:sz w:val="24"/>
                  </w:rPr>
                  <m:t>x</m:t>
                </m:r>
              </m:e>
              <m:sup>
                <m:r>
                  <w:rPr>
                    <w:sz w:val="24"/>
                  </w:rPr>
                  <m:t>2</m:t>
                </m:r>
              </m:sup>
            </m:sSup>
          </m:num>
          <m:den>
            <m:r>
              <w:rPr>
                <w:sz w:val="24"/>
              </w:rPr>
              <m:t>2L</m:t>
            </m:r>
          </m:den>
        </m:f>
      </m:oMath>
    </w:p>
    <w:p w14:paraId="17E98EBC" w14:textId="77777777" w:rsidR="00E54134" w:rsidRPr="000224A6" w:rsidRDefault="00E54134" w:rsidP="00E54134">
      <w:pPr>
        <w:pStyle w:val="ListParagraph"/>
        <w:numPr>
          <w:ilvl w:val="0"/>
          <w:numId w:val="74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w:commentRangeStart w:id="146"/>
      <w:r w:rsidRPr="002F1C3E">
        <w:rPr>
          <w:rFonts w:asciiTheme="minorHAnsi" w:hAnsiTheme="minorHAnsi"/>
          <w:sz w:val="24"/>
        </w:rPr>
        <w:t>Shear</w:t>
      </w:r>
      <w:commentRangeEnd w:id="146"/>
      <w:r w:rsidR="003230F4">
        <w:rPr>
          <w:rStyle w:val="CommentReference"/>
        </w:rPr>
        <w:commentReference w:id="146"/>
      </w:r>
      <w:r w:rsidRPr="002F1C3E">
        <w:rPr>
          <w:rFonts w:asciiTheme="minorHAnsi" w:hAnsiTheme="minorHAnsi"/>
          <w:sz w:val="24"/>
        </w:rPr>
        <w:t xml:space="preserve"> stress </w:t>
      </w:r>
      <m:oMath>
        <m:r>
          <w:rPr>
            <w:sz w:val="24"/>
          </w:rPr>
          <m:t>=333 0N/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</m:sup>
        </m:sSup>
        <m:r>
          <w:rPr>
            <w:sz w:val="24"/>
          </w:rPr>
          <m:t xml:space="preserve"> </m:t>
        </m:r>
      </m:oMath>
      <w:r>
        <w:rPr>
          <w:rFonts w:asciiTheme="minorHAnsi" w:hAnsiTheme="minorHAnsi"/>
          <w:sz w:val="24"/>
        </w:rPr>
        <w:t xml:space="preserve"> ; </w:t>
      </w:r>
      <w:r w:rsidRPr="000224A6">
        <w:rPr>
          <w:rFonts w:asciiTheme="minorHAnsi" w:hAnsiTheme="minorHAnsi"/>
          <w:sz w:val="24"/>
        </w:rPr>
        <w:t xml:space="preserve">Shear strain </w:t>
      </w:r>
      <w:r w:rsidR="003230F4">
        <w:rPr>
          <w:rStyle w:val="CommentReference"/>
        </w:rPr>
        <w:commentReference w:id="147"/>
      </w:r>
      <m:oMath>
        <m:r>
          <w:rPr>
            <w:sz w:val="24"/>
          </w:rPr>
          <m:t>=0.133 ;</m:t>
        </m:r>
      </m:oMath>
      <w:r w:rsidRPr="000224A6">
        <w:rPr>
          <w:rFonts w:asciiTheme="minorHAnsi" w:hAnsiTheme="minorHAnsi"/>
          <w:sz w:val="24"/>
        </w:rPr>
        <w:t xml:space="preserve">  </w:t>
      </w:r>
      <m:oMath>
        <m:r>
          <w:rPr>
            <w:sz w:val="24"/>
          </w:rPr>
          <m:t>η</m:t>
        </m:r>
      </m:oMath>
      <w:r w:rsidRPr="000224A6">
        <w:rPr>
          <w:rFonts w:asciiTheme="minorHAnsi" w:hAnsiTheme="minorHAnsi"/>
          <w:sz w:val="24"/>
        </w:rPr>
        <w:t xml:space="preserve">(Shear modulus) </w:t>
      </w:r>
      <m:oMath>
        <m:r>
          <w:rPr>
            <w:sz w:val="24"/>
          </w:rPr>
          <m:t>=2500N/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</m:sup>
        </m:sSup>
      </m:oMath>
    </w:p>
    <w:p w14:paraId="76158A00" w14:textId="77777777" w:rsidR="00E54134" w:rsidRPr="002B13A3" w:rsidRDefault="00E54134" w:rsidP="00E54134">
      <w:pPr>
        <w:pStyle w:val="ListParagraph"/>
        <w:numPr>
          <w:ilvl w:val="0"/>
          <w:numId w:val="74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ΔV=-10.24 m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3</m:t>
            </m:r>
          </m:sup>
        </m:sSup>
      </m:oMath>
    </w:p>
    <w:p w14:paraId="335C1BAF" w14:textId="77777777" w:rsidR="00E54134" w:rsidRPr="00BE7ADA" w:rsidRDefault="00E54134" w:rsidP="00E54134">
      <w:pPr>
        <w:rPr>
          <w:rFonts w:asciiTheme="minorHAnsi" w:hAnsiTheme="minorHAnsi"/>
        </w:rPr>
      </w:pPr>
    </w:p>
    <w:p w14:paraId="6F9EE1D0" w14:textId="77777777" w:rsidR="00E54134" w:rsidRDefault="00E54134" w:rsidP="00E54134">
      <w:pPr>
        <w:rPr>
          <w:rFonts w:asciiTheme="minorHAnsi" w:hAnsiTheme="minorHAnsi"/>
          <w:b/>
          <w:sz w:val="22"/>
          <w:szCs w:val="22"/>
          <w:u w:val="single"/>
        </w:rPr>
      </w:pPr>
      <w:r w:rsidRPr="00BE7ADA">
        <w:rPr>
          <w:rFonts w:asciiTheme="minorHAnsi" w:hAnsiTheme="minorHAnsi"/>
          <w:b/>
          <w:sz w:val="22"/>
          <w:szCs w:val="22"/>
          <w:u w:val="single"/>
        </w:rPr>
        <w:t>LEVEL 2</w:t>
      </w:r>
    </w:p>
    <w:p w14:paraId="3D49CF37" w14:textId="77777777" w:rsidR="00E54134" w:rsidRDefault="00E54134" w:rsidP="00E54134">
      <w:pPr>
        <w:pStyle w:val="ListParagraph"/>
        <w:numPr>
          <w:ilvl w:val="0"/>
          <w:numId w:val="74"/>
        </w:numPr>
        <w:tabs>
          <w:tab w:val="clear" w:pos="4320"/>
          <w:tab w:val="clear" w:pos="8640"/>
        </w:tabs>
        <w:spacing w:before="0" w:after="200" w:line="240" w:lineRule="auto"/>
        <w:ind w:right="0"/>
        <w:jc w:val="left"/>
        <w:rPr>
          <w:rFonts w:asciiTheme="minorHAnsi" w:hAnsiTheme="minorHAnsi"/>
          <w:b/>
          <w:sz w:val="22"/>
          <w:szCs w:val="22"/>
          <w:u w:val="single"/>
        </w:rPr>
      </w:pPr>
      <m:oMath>
        <m:r>
          <w:rPr>
            <w:sz w:val="24"/>
          </w:rPr>
          <m:t xml:space="preserve">d </m:t>
        </m:r>
        <m:d>
          <m:dPr>
            <m:ctrlPr>
              <w:rPr>
                <w:i/>
                <w:sz w:val="24"/>
              </w:rPr>
            </m:ctrlPr>
          </m:dPr>
          <m:e>
            <m:f>
              <m:fPr>
                <m:ctrlPr>
                  <w:rPr>
                    <w:i/>
                    <w:sz w:val="24"/>
                  </w:rPr>
                </m:ctrlPr>
              </m:fPr>
              <m:num>
                <m:r>
                  <w:rPr>
                    <w:sz w:val="24"/>
                  </w:rPr>
                  <m:t>1</m:t>
                </m:r>
              </m:num>
              <m:den>
                <m:r>
                  <w:rPr>
                    <w:sz w:val="24"/>
                  </w:rPr>
                  <m:t>2</m:t>
                </m:r>
              </m:den>
            </m:f>
            <m:r>
              <w:rPr>
                <w:sz w:val="24"/>
              </w:rPr>
              <m:t>Y</m:t>
            </m:r>
            <m:sSup>
              <m:sSupPr>
                <m:ctrlPr>
                  <w:rPr>
                    <w:i/>
                    <w:sz w:val="24"/>
                  </w:rPr>
                </m:ctrlPr>
              </m:sSupPr>
              <m:e>
                <m:r>
                  <w:rPr>
                    <w:sz w:val="24"/>
                  </w:rPr>
                  <m:t>ϵ</m:t>
                </m:r>
              </m:e>
              <m:sup>
                <m:r>
                  <w:rPr>
                    <w:sz w:val="24"/>
                  </w:rPr>
                  <m:t>2</m:t>
                </m:r>
              </m:sup>
            </m:sSup>
          </m:e>
        </m:d>
      </m:oMath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14:paraId="539F44F9" w14:textId="77777777" w:rsidR="00E54134" w:rsidRDefault="00AD1FBF" w:rsidP="00E54134">
      <w:pPr>
        <w:pStyle w:val="ListParagraph"/>
        <w:numPr>
          <w:ilvl w:val="0"/>
          <w:numId w:val="74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m:oMath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θ</m:t>
            </m:r>
          </m:e>
          <m:sub>
            <m:r>
              <w:rPr>
                <w:sz w:val="24"/>
              </w:rPr>
              <m:t>1</m:t>
            </m:r>
          </m:sub>
        </m:sSub>
        <m:r>
          <w:rPr>
            <w:sz w:val="24"/>
          </w:rPr>
          <m:t>=8</m:t>
        </m:r>
        <m:sSub>
          <m:sSubPr>
            <m:ctrlPr>
              <w:rPr>
                <w:i/>
                <w:sz w:val="24"/>
              </w:rPr>
            </m:ctrlPr>
          </m:sSubPr>
          <m:e>
            <m:r>
              <w:rPr>
                <w:sz w:val="24"/>
              </w:rPr>
              <m:t>θ</m:t>
            </m:r>
          </m:e>
          <m:sub>
            <m:r>
              <w:rPr>
                <w:sz w:val="24"/>
              </w:rPr>
              <m:t>2</m:t>
            </m:r>
          </m:sub>
        </m:sSub>
      </m:oMath>
    </w:p>
    <w:p w14:paraId="2025F60D" w14:textId="77777777" w:rsidR="00E54134" w:rsidRPr="0091657E" w:rsidRDefault="00E54134" w:rsidP="00E54134">
      <w:pPr>
        <w:pStyle w:val="ListParagraph"/>
        <w:numPr>
          <w:ilvl w:val="0"/>
          <w:numId w:val="74"/>
        </w:numPr>
        <w:tabs>
          <w:tab w:val="clear" w:pos="4320"/>
          <w:tab w:val="clear" w:pos="8640"/>
        </w:tabs>
        <w:spacing w:before="0" w:after="200" w:line="240" w:lineRule="auto"/>
        <w:ind w:right="0"/>
        <w:jc w:val="left"/>
        <w:rPr>
          <w:rFonts w:asciiTheme="minorHAnsi" w:hAnsiTheme="minorHAnsi"/>
        </w:rPr>
      </w:pPr>
      <w:r>
        <w:rPr>
          <w:rFonts w:asciiTheme="minorHAnsi" w:hAnsiTheme="minorHAnsi"/>
          <w:sz w:val="24"/>
        </w:rPr>
        <w:lastRenderedPageBreak/>
        <w:t>Increase in energy =</w:t>
      </w:r>
      <m:oMath>
        <m:r>
          <w:rPr>
            <w:sz w:val="24"/>
          </w:rPr>
          <m:t>24.01×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-6</m:t>
            </m:r>
          </m:sup>
        </m:sSup>
        <m:r>
          <w:rPr>
            <w:sz w:val="24"/>
          </w:rPr>
          <m:t>J</m:t>
        </m:r>
      </m:oMath>
    </w:p>
    <w:p w14:paraId="6B5D1248" w14:textId="77777777" w:rsidR="00E54134" w:rsidRPr="00BE7ADA" w:rsidRDefault="00E54134" w:rsidP="00E54134">
      <w:pPr>
        <w:pStyle w:val="ListParagraph"/>
        <w:numPr>
          <w:ilvl w:val="0"/>
          <w:numId w:val="74"/>
        </w:numPr>
        <w:tabs>
          <w:tab w:val="clear" w:pos="4320"/>
          <w:tab w:val="clear" w:pos="8640"/>
        </w:tabs>
        <w:spacing w:before="0" w:after="200" w:line="240" w:lineRule="auto"/>
        <w:ind w:right="0"/>
        <w:jc w:val="left"/>
        <w:rPr>
          <w:rFonts w:asciiTheme="minorHAnsi" w:hAnsiTheme="minorHAnsi"/>
          <w:b/>
          <w:sz w:val="24"/>
        </w:rPr>
      </w:pPr>
      <w:r w:rsidRPr="00444BBE">
        <w:rPr>
          <w:rFonts w:asciiTheme="minorHAnsi" w:hAnsiTheme="minorHAnsi"/>
          <w:sz w:val="24"/>
        </w:rPr>
        <w:t>elastic energy per unit volume</w:t>
      </w:r>
      <m:oMath>
        <m:r>
          <m:rPr>
            <m:sty m:val="p"/>
          </m:rPr>
          <w:rPr>
            <w:sz w:val="24"/>
          </w:rPr>
          <m:t>=</m:t>
        </m:r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sz w:val="24"/>
              </w:rPr>
              <m:t>2</m:t>
            </m:r>
          </m:den>
        </m:f>
        <m:r>
          <m:rPr>
            <m:sty m:val="p"/>
          </m:rPr>
          <w:rPr>
            <w:sz w:val="24"/>
          </w:rPr>
          <m:t>.Y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α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</w:p>
    <w:p w14:paraId="6C9351E2" w14:textId="77777777" w:rsidR="00E54134" w:rsidRPr="00BE7ADA" w:rsidRDefault="00E54134" w:rsidP="00E54134">
      <w:pPr>
        <w:pStyle w:val="ListParagraph"/>
        <w:numPr>
          <w:ilvl w:val="0"/>
          <w:numId w:val="74"/>
        </w:numPr>
        <w:tabs>
          <w:tab w:val="clear" w:pos="4320"/>
          <w:tab w:val="clear" w:pos="8640"/>
        </w:tabs>
        <w:spacing w:before="0" w:after="200" w:line="240" w:lineRule="auto"/>
        <w:ind w:right="0"/>
        <w:jc w:val="left"/>
        <w:rPr>
          <w:rFonts w:asciiTheme="minorHAnsi" w:hAnsiTheme="minorHAnsi"/>
          <w:sz w:val="24"/>
        </w:rPr>
      </w:pPr>
      <m:oMath>
        <m:r>
          <w:rPr>
            <w:sz w:val="24"/>
          </w:rPr>
          <m:t>W=1.066 J</m:t>
        </m:r>
      </m:oMath>
    </w:p>
    <w:p w14:paraId="6AB9435C" w14:textId="77777777" w:rsidR="00E54134" w:rsidRDefault="00E54134" w:rsidP="00E54134">
      <w:pPr>
        <w:spacing w:line="240" w:lineRule="auto"/>
        <w:rPr>
          <w:rFonts w:asciiTheme="minorHAnsi" w:hAnsiTheme="minorHAnsi"/>
          <w:b/>
          <w:sz w:val="22"/>
          <w:szCs w:val="22"/>
          <w:u w:val="single"/>
        </w:rPr>
      </w:pPr>
    </w:p>
    <w:p w14:paraId="605A0ECA" w14:textId="77777777" w:rsidR="00E54134" w:rsidRPr="00BE7ADA" w:rsidRDefault="00E54134" w:rsidP="00E54134">
      <w:pPr>
        <w:rPr>
          <w:rFonts w:asciiTheme="minorHAnsi" w:hAnsiTheme="minorHAnsi"/>
          <w:b/>
          <w:sz w:val="22"/>
          <w:szCs w:val="22"/>
          <w:u w:val="single"/>
        </w:rPr>
      </w:pPr>
      <w:r w:rsidRPr="00BE7ADA">
        <w:rPr>
          <w:rFonts w:asciiTheme="minorHAnsi" w:hAnsiTheme="minorHAnsi"/>
          <w:b/>
          <w:sz w:val="22"/>
          <w:szCs w:val="22"/>
          <w:u w:val="single"/>
        </w:rPr>
        <w:t>LEVEL 3</w:t>
      </w:r>
    </w:p>
    <w:p w14:paraId="79F64A93" w14:textId="77777777" w:rsidR="00E54134" w:rsidRPr="00D36A85" w:rsidRDefault="00E54134" w:rsidP="00E54134">
      <w:pPr>
        <w:pStyle w:val="ListParagraph"/>
        <w:numPr>
          <w:ilvl w:val="0"/>
          <w:numId w:val="74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sz w:val="24"/>
          <w:oMath/>
        </w:rPr>
      </w:pPr>
      <w:r>
        <w:rPr>
          <w:rFonts w:asciiTheme="minorHAnsi" w:hAnsiTheme="minorHAnsi"/>
          <w:sz w:val="24"/>
        </w:rPr>
        <w:t xml:space="preserve"> </w:t>
      </w:r>
      <w:r w:rsidRPr="00BE7ADA">
        <w:rPr>
          <w:rFonts w:asciiTheme="minorHAnsi" w:hAnsiTheme="minorHAnsi"/>
          <w:sz w:val="24"/>
        </w:rPr>
        <w:t>Increase in length = 0.3675m</w:t>
      </w:r>
    </w:p>
    <w:p w14:paraId="7897D885" w14:textId="77777777" w:rsidR="00E54134" w:rsidRPr="000224A6" w:rsidRDefault="00E54134" w:rsidP="00E54134">
      <w:pPr>
        <w:pStyle w:val="ListParagraph"/>
        <w:numPr>
          <w:ilvl w:val="0"/>
          <w:numId w:val="74"/>
        </w:numPr>
        <w:spacing w:after="0" w:line="240" w:lineRule="auto"/>
        <w:rPr>
          <w:rFonts w:asciiTheme="minorHAnsi" w:hAnsiTheme="minorHAnsi"/>
          <w:sz w:val="24"/>
        </w:rPr>
      </w:pPr>
      <w:r w:rsidRPr="000224A6">
        <w:rPr>
          <w:rFonts w:asciiTheme="minorHAnsi" w:hAnsiTheme="minorHAnsi"/>
          <w:sz w:val="24"/>
        </w:rPr>
        <w:t xml:space="preserve"> </w:t>
      </w:r>
      <m:oMath>
        <m:r>
          <w:rPr>
            <w:sz w:val="24"/>
          </w:rPr>
          <m:t>ρ=1062.51kg/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3</m:t>
            </m:r>
          </m:sup>
        </m:sSup>
      </m:oMath>
      <w:r>
        <w:rPr>
          <w:rFonts w:asciiTheme="minorHAnsi" w:hAnsiTheme="minorHAnsi"/>
          <w:sz w:val="24"/>
        </w:rPr>
        <w:t xml:space="preserve"> . </w:t>
      </w:r>
      <w:r w:rsidRPr="000224A6">
        <w:rPr>
          <w:rFonts w:asciiTheme="minorHAnsi" w:hAnsiTheme="minorHAnsi"/>
          <w:sz w:val="24"/>
        </w:rPr>
        <w:t xml:space="preserve">Water gets compressed by about </w:t>
      </w:r>
      <m:oMath>
        <m:r>
          <w:rPr>
            <w:sz w:val="24"/>
          </w:rPr>
          <m:t>2-3%</m:t>
        </m:r>
      </m:oMath>
      <w:r w:rsidRPr="000224A6">
        <w:rPr>
          <w:rFonts w:asciiTheme="minorHAnsi" w:hAnsiTheme="minorHAnsi"/>
          <w:sz w:val="24"/>
        </w:rPr>
        <w:t xml:space="preserve"> at the ocean bed due to very high pressure.</w:t>
      </w:r>
    </w:p>
    <w:p w14:paraId="745A4E8A" w14:textId="77777777" w:rsidR="00E54134" w:rsidRDefault="00E54134" w:rsidP="00E54134">
      <w:pPr>
        <w:pStyle w:val="Heading4"/>
        <w:rPr>
          <w:rFonts w:asciiTheme="minorHAnsi" w:hAnsiTheme="minorHAnsi"/>
        </w:rPr>
      </w:pPr>
    </w:p>
    <w:p w14:paraId="4783F773" w14:textId="77777777" w:rsidR="00E54134" w:rsidRPr="00BE7ADA" w:rsidRDefault="00E54134" w:rsidP="00E54134">
      <w:pPr>
        <w:pStyle w:val="Heading4"/>
        <w:rPr>
          <w:rFonts w:asciiTheme="minorHAnsi" w:hAnsiTheme="minorHAnsi"/>
          <w:color w:val="auto"/>
        </w:rPr>
      </w:pPr>
      <w:bookmarkStart w:id="148" w:name="_Toc399516049"/>
      <w:r w:rsidRPr="00BE7ADA">
        <w:rPr>
          <w:rFonts w:asciiTheme="minorHAnsi" w:hAnsiTheme="minorHAnsi"/>
        </w:rPr>
        <w:t>Homework</w:t>
      </w:r>
      <w:r w:rsidRPr="00BE7ADA">
        <w:rPr>
          <w:rFonts w:asciiTheme="minorHAnsi" w:hAnsiTheme="minorHAnsi"/>
          <w:color w:val="auto"/>
        </w:rPr>
        <w:t xml:space="preserve"> (60 mins)</w:t>
      </w:r>
      <w:bookmarkEnd w:id="148"/>
    </w:p>
    <w:p w14:paraId="2CB8BF3C" w14:textId="77777777" w:rsidR="00E54134" w:rsidRPr="00BE7ADA" w:rsidRDefault="00E54134" w:rsidP="00E54134">
      <w:pPr>
        <w:pStyle w:val="Heading5"/>
        <w:rPr>
          <w:rFonts w:asciiTheme="minorHAnsi" w:hAnsiTheme="minorHAnsi"/>
        </w:rPr>
      </w:pPr>
      <w:r w:rsidRPr="00BE7ADA">
        <w:rPr>
          <w:rFonts w:asciiTheme="minorHAnsi" w:hAnsiTheme="minorHAnsi"/>
        </w:rPr>
        <w:t>LEVEL 1</w:t>
      </w:r>
    </w:p>
    <w:p w14:paraId="468D2D13" w14:textId="77777777" w:rsidR="00E54134" w:rsidRPr="00BE7ADA" w:rsidRDefault="00E54134" w:rsidP="00E54134">
      <w:pPr>
        <w:pStyle w:val="ListParagraph"/>
        <w:numPr>
          <w:ilvl w:val="0"/>
          <w:numId w:val="75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b/>
        </w:rPr>
      </w:pPr>
      <m:oMath>
        <m:r>
          <w:rPr>
            <w:sz w:val="24"/>
          </w:rPr>
          <m:t>F=1256N</m:t>
        </m:r>
      </m:oMath>
    </w:p>
    <w:p w14:paraId="3107084C" w14:textId="77777777" w:rsidR="00E54134" w:rsidRPr="00BE7ADA" w:rsidRDefault="00E54134" w:rsidP="00E54134">
      <w:pPr>
        <w:pStyle w:val="ListParagraph"/>
        <w:numPr>
          <w:ilvl w:val="0"/>
          <w:numId w:val="75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w:commentRangeStart w:id="149"/>
      <w:r>
        <w:rPr>
          <w:rFonts w:asciiTheme="minorHAnsi" w:hAnsiTheme="minorHAnsi"/>
          <w:sz w:val="24"/>
        </w:rPr>
        <w:t>c</w:t>
      </w:r>
      <w:commentRangeEnd w:id="149"/>
      <w:r w:rsidR="003230F4">
        <w:rPr>
          <w:rStyle w:val="CommentReference"/>
        </w:rPr>
        <w:commentReference w:id="149"/>
      </w:r>
      <w:r>
        <w:rPr>
          <w:rFonts w:asciiTheme="minorHAnsi" w:hAnsiTheme="minorHAnsi"/>
          <w:sz w:val="24"/>
        </w:rPr>
        <w:t xml:space="preserve"> </w:t>
      </w:r>
      <m:oMath>
        <m:r>
          <w:rPr>
            <w:sz w:val="24"/>
          </w:rPr>
          <m:t>(2×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-2</m:t>
            </m:r>
          </m:sup>
        </m:sSup>
        <m:r>
          <w:rPr>
            <w:sz w:val="24"/>
          </w:rPr>
          <m:t>J)</m:t>
        </m:r>
      </m:oMath>
    </w:p>
    <w:p w14:paraId="75D60FA4" w14:textId="77777777" w:rsidR="00E54134" w:rsidRPr="00BE7ADA" w:rsidRDefault="00E54134" w:rsidP="00E54134">
      <w:pPr>
        <w:pStyle w:val="ListParagraph"/>
        <w:numPr>
          <w:ilvl w:val="0"/>
          <w:numId w:val="75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w:commentRangeStart w:id="150"/>
      <w:r>
        <w:rPr>
          <w:rFonts w:asciiTheme="minorHAnsi" w:hAnsiTheme="minorHAnsi"/>
          <w:sz w:val="24"/>
        </w:rPr>
        <w:t>d</w:t>
      </w:r>
      <w:commentRangeEnd w:id="150"/>
      <w:r w:rsidR="003230F4">
        <w:rPr>
          <w:rStyle w:val="CommentReference"/>
        </w:rPr>
        <w:commentReference w:id="150"/>
      </w:r>
      <w:r>
        <w:rPr>
          <w:rFonts w:asciiTheme="minorHAnsi" w:hAnsiTheme="minorHAnsi"/>
          <w:sz w:val="24"/>
        </w:rPr>
        <w:t xml:space="preserve"> (</w:t>
      </w:r>
      <m:oMath>
        <m:r>
          <m:rPr>
            <m:sty m:val="p"/>
          </m:rPr>
          <w:rPr>
            <w:sz w:val="24"/>
          </w:rPr>
          <m:t>L=300</m:t>
        </m:r>
      </m:oMath>
      <w:r w:rsidRPr="00BE7ADA">
        <w:rPr>
          <w:rFonts w:asciiTheme="minorHAnsi" w:hAnsiTheme="minorHAnsi"/>
          <w:sz w:val="24"/>
        </w:rPr>
        <w:t xml:space="preserve"> cm, </w:t>
      </w:r>
      <m:oMath>
        <m:r>
          <m:rPr>
            <m:sty m:val="p"/>
          </m:rPr>
          <w:rPr>
            <w:sz w:val="24"/>
          </w:rPr>
          <m:t>D=0.5</m:t>
        </m:r>
      </m:oMath>
      <w:r w:rsidRPr="00BE7ADA">
        <w:rPr>
          <w:rFonts w:asciiTheme="minorHAnsi" w:hAnsiTheme="minorHAnsi"/>
          <w:sz w:val="24"/>
        </w:rPr>
        <w:t xml:space="preserve"> mm</w:t>
      </w:r>
      <w:r>
        <w:rPr>
          <w:rFonts w:asciiTheme="minorHAnsi" w:hAnsiTheme="minorHAnsi"/>
          <w:sz w:val="24"/>
        </w:rPr>
        <w:t>)</w:t>
      </w:r>
    </w:p>
    <w:p w14:paraId="30230416" w14:textId="77777777" w:rsidR="00E54134" w:rsidRPr="00BE7ADA" w:rsidRDefault="00E54134" w:rsidP="00E54134">
      <w:pPr>
        <w:rPr>
          <w:rFonts w:asciiTheme="minorHAnsi" w:hAnsiTheme="minorHAnsi"/>
        </w:rPr>
      </w:pPr>
    </w:p>
    <w:p w14:paraId="4A607D0F" w14:textId="77777777" w:rsidR="00E54134" w:rsidRPr="00BE7ADA" w:rsidRDefault="00E54134" w:rsidP="00E54134">
      <w:pPr>
        <w:pStyle w:val="Heading5"/>
        <w:rPr>
          <w:rFonts w:asciiTheme="minorHAnsi" w:hAnsiTheme="minorHAnsi"/>
        </w:rPr>
      </w:pPr>
      <w:r w:rsidRPr="00BE7ADA">
        <w:rPr>
          <w:rFonts w:asciiTheme="minorHAnsi" w:hAnsiTheme="minorHAnsi"/>
        </w:rPr>
        <w:t>LEVEL 2</w:t>
      </w:r>
    </w:p>
    <w:p w14:paraId="72AA83B6" w14:textId="77777777" w:rsidR="00E54134" w:rsidRDefault="00E54134" w:rsidP="00E54134">
      <w:pPr>
        <w:pStyle w:val="ListParagraph"/>
        <w:numPr>
          <w:ilvl w:val="0"/>
          <w:numId w:val="75"/>
        </w:numPr>
        <w:tabs>
          <w:tab w:val="clear" w:pos="4320"/>
          <w:tab w:val="clear" w:pos="8640"/>
        </w:tabs>
        <w:spacing w:before="0" w:after="0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>ΔY=1.09×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10</m:t>
            </m:r>
          </m:sup>
        </m:sSup>
        <m:r>
          <m:rPr>
            <m:sty m:val="p"/>
          </m:rPr>
          <w:rPr>
            <w:sz w:val="24"/>
          </w:rPr>
          <m:t xml:space="preserve"> 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>
        <w:rPr>
          <w:rFonts w:asciiTheme="minorHAnsi" w:hAnsiTheme="minorHAnsi"/>
          <w:sz w:val="24"/>
        </w:rPr>
        <w:t xml:space="preserve"> </w:t>
      </w:r>
    </w:p>
    <w:p w14:paraId="128BC01A" w14:textId="77777777" w:rsidR="00E54134" w:rsidRPr="00BE7ADA" w:rsidRDefault="00E54134" w:rsidP="00E54134">
      <w:pPr>
        <w:pStyle w:val="ListParagraph"/>
        <w:numPr>
          <w:ilvl w:val="0"/>
          <w:numId w:val="75"/>
        </w:numPr>
        <w:spacing w:after="0" w:line="240" w:lineRule="auto"/>
        <w:rPr>
          <w:rFonts w:asciiTheme="minorHAnsi" w:hAnsiTheme="minorHAnsi"/>
          <w:sz w:val="24"/>
        </w:rPr>
      </w:pPr>
      <m:oMath>
        <m:r>
          <w:rPr>
            <w:sz w:val="24"/>
          </w:rPr>
          <m:t xml:space="preserve">θ=0.796 </m:t>
        </m:r>
      </m:oMath>
      <w:r w:rsidRPr="00BE7ADA">
        <w:rPr>
          <w:rFonts w:asciiTheme="minorHAnsi" w:hAnsiTheme="minorHAnsi"/>
          <w:sz w:val="24"/>
        </w:rPr>
        <w:t xml:space="preserve">Radians </w:t>
      </w:r>
      <m:oMath>
        <m:d>
          <m:dPr>
            <m:ctrlPr>
              <w:rPr>
                <w:i/>
                <w:sz w:val="24"/>
              </w:rPr>
            </m:ctrlPr>
          </m:dPr>
          <m:e>
            <m:r>
              <w:rPr>
                <w:sz w:val="24"/>
              </w:rPr>
              <m:t>θ≈45.5°</m:t>
            </m:r>
          </m:e>
        </m:d>
      </m:oMath>
    </w:p>
    <w:p w14:paraId="165556FA" w14:textId="77777777" w:rsidR="00E54134" w:rsidRDefault="00E54134" w:rsidP="00E54134">
      <w:pPr>
        <w:pStyle w:val="ListParagraph"/>
        <w:numPr>
          <w:ilvl w:val="0"/>
          <w:numId w:val="75"/>
        </w:numPr>
        <w:tabs>
          <w:tab w:val="clear" w:pos="4320"/>
          <w:tab w:val="clear" w:pos="8640"/>
        </w:tabs>
        <w:spacing w:before="0" w:after="200"/>
        <w:ind w:right="0"/>
        <w:jc w:val="left"/>
        <w:rPr>
          <w:rFonts w:asciiTheme="minorHAnsi" w:hAnsiTheme="minorHAnsi"/>
          <w:sz w:val="24"/>
        </w:rPr>
      </w:pPr>
      <m:oMath>
        <m:r>
          <m:rPr>
            <m:sty m:val="p"/>
          </m:rPr>
          <w:rPr>
            <w:sz w:val="24"/>
          </w:rPr>
          <m:t xml:space="preserve">Work done = 9.8 Joules </m:t>
        </m:r>
      </m:oMath>
    </w:p>
    <w:p w14:paraId="62F66AC4" w14:textId="77777777" w:rsidR="00E54134" w:rsidRPr="00BE7ADA" w:rsidRDefault="00E54134" w:rsidP="00E54134">
      <w:pPr>
        <w:pStyle w:val="ListParagraph"/>
        <w:numPr>
          <w:ilvl w:val="0"/>
          <w:numId w:val="0"/>
        </w:numPr>
        <w:ind w:left="1440"/>
        <w:rPr>
          <w:rFonts w:asciiTheme="minorHAnsi" w:hAnsiTheme="minorHAnsi"/>
        </w:rPr>
      </w:pPr>
      <m:oMathPara>
        <m:oMath>
          <m:r>
            <m:rPr>
              <m:sty m:val="p"/>
            </m:rPr>
            <w:rPr>
              <w:sz w:val="24"/>
            </w:rPr>
            <m:t xml:space="preserve"> </m:t>
          </m:r>
        </m:oMath>
      </m:oMathPara>
    </w:p>
    <w:p w14:paraId="226AD904" w14:textId="77777777" w:rsidR="00E54134" w:rsidRPr="00BE7ADA" w:rsidRDefault="00E54134" w:rsidP="00E54134">
      <w:pPr>
        <w:pStyle w:val="Heading5"/>
        <w:rPr>
          <w:rFonts w:asciiTheme="minorHAnsi" w:hAnsiTheme="minorHAnsi"/>
        </w:rPr>
      </w:pPr>
      <w:r w:rsidRPr="00BE7ADA">
        <w:rPr>
          <w:rFonts w:asciiTheme="minorHAnsi" w:hAnsiTheme="minorHAnsi"/>
        </w:rPr>
        <w:t>LEVEL 3</w:t>
      </w:r>
    </w:p>
    <w:p w14:paraId="781432EF" w14:textId="77777777" w:rsidR="00E54134" w:rsidRPr="009C52F8" w:rsidRDefault="00E54134" w:rsidP="00E54134">
      <w:pPr>
        <w:pStyle w:val="ListParagraph"/>
        <w:numPr>
          <w:ilvl w:val="0"/>
          <w:numId w:val="75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a. The elastic deformation energy = </w:t>
      </w:r>
      <m:oMath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 xml:space="preserve">π </m:t>
            </m:r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sz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sz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sz w:val="24"/>
              </w:rPr>
              <m:t>6 Y</m:t>
            </m:r>
          </m:den>
        </m:f>
        <m:r>
          <w:rPr>
            <w:sz w:val="24"/>
          </w:rPr>
          <m:t xml:space="preserve">   </m:t>
        </m:r>
      </m:oMath>
      <w:proofErr w:type="gramStart"/>
      <w:r>
        <w:rPr>
          <w:rFonts w:asciiTheme="minorHAnsi" w:hAnsiTheme="minorHAnsi"/>
          <w:sz w:val="24"/>
        </w:rPr>
        <w:t xml:space="preserve">and  </w:t>
      </w:r>
      <w:r w:rsidRPr="009C52F8">
        <w:rPr>
          <w:rFonts w:asciiTheme="minorHAnsi" w:hAnsiTheme="minorHAnsi"/>
          <w:sz w:val="24"/>
        </w:rPr>
        <w:t>b</w:t>
      </w:r>
      <w:proofErr w:type="gramEnd"/>
      <w:r w:rsidRPr="009C52F8">
        <w:rPr>
          <w:rFonts w:asciiTheme="minorHAnsi" w:hAnsiTheme="minorHAnsi"/>
          <w:sz w:val="24"/>
        </w:rPr>
        <w:t xml:space="preserve">.   </w:t>
      </w:r>
      <m:oMath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sz w:val="24"/>
              </w:rPr>
              <m:t>2</m:t>
            </m:r>
          </m:den>
        </m:f>
        <m:r>
          <m:rPr>
            <m:sty m:val="p"/>
          </m:rPr>
          <w:rPr>
            <w:sz w:val="24"/>
          </w:rPr>
          <m:t>Y</m:t>
        </m:r>
        <m:sSup>
          <m:sSupPr>
            <m:ctrlPr>
              <w:rPr>
                <w:sz w:val="24"/>
              </w:rPr>
            </m:ctrlPr>
          </m:sSupPr>
          <m:e>
            <m:d>
              <m:dPr>
                <m:ctrlPr>
                  <w:rPr>
                    <w:sz w:val="24"/>
                  </w:rPr>
                </m:ctrlPr>
              </m:dPr>
              <m:e>
                <m:f>
                  <m:fPr>
                    <m:ctrlPr>
                      <w:rPr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sz w:val="24"/>
                      </w:rPr>
                      <m:t>∆l</m:t>
                    </m:r>
                  </m:num>
                  <m:den>
                    <m:r>
                      <m:rPr>
                        <m:sty m:val="p"/>
                      </m:rPr>
                      <w:rPr>
                        <w:sz w:val="24"/>
                      </w:rPr>
                      <m:t>l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  <m:r>
          <m:rPr>
            <m:sty m:val="p"/>
          </m:rPr>
          <w:rPr>
            <w:sz w:val="24"/>
          </w:rPr>
          <m:t xml:space="preserve">×π 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  <m:r>
          <m:rPr>
            <m:sty m:val="p"/>
          </m:rPr>
          <w:rPr>
            <w:sz w:val="24"/>
          </w:rPr>
          <m:t xml:space="preserve"> l</m:t>
        </m:r>
      </m:oMath>
    </w:p>
    <w:p w14:paraId="39F2FBC7" w14:textId="77777777" w:rsidR="00E54134" w:rsidRPr="00C95600" w:rsidRDefault="00E54134" w:rsidP="00E54134">
      <w:pPr>
        <w:pStyle w:val="ListParagraph"/>
        <w:numPr>
          <w:ilvl w:val="0"/>
          <w:numId w:val="75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</w:rPr>
      </w:pPr>
      <w:r w:rsidRPr="00C95600">
        <w:rPr>
          <w:rFonts w:asciiTheme="minorHAnsi" w:hAnsiTheme="minorHAnsi"/>
          <w:sz w:val="24"/>
        </w:rPr>
        <w:t xml:space="preserve">1.83m below A </w:t>
      </w:r>
    </w:p>
    <w:p w14:paraId="39B1CBFF" w14:textId="77777777" w:rsidR="00E54134" w:rsidRPr="00BE7ADA" w:rsidRDefault="00E54134" w:rsidP="00E54134">
      <w:pPr>
        <w:pStyle w:val="ListParagraph"/>
        <w:numPr>
          <w:ilvl w:val="0"/>
          <w:numId w:val="75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rFonts w:asciiTheme="minorHAnsi" w:hAnsiTheme="minorHAnsi"/>
        </w:rPr>
      </w:pPr>
      <w:commentRangeStart w:id="151"/>
      <w:proofErr w:type="gramStart"/>
      <w:r>
        <w:rPr>
          <w:rFonts w:asciiTheme="minorHAnsi" w:hAnsiTheme="minorHAnsi"/>
          <w:sz w:val="24"/>
        </w:rPr>
        <w:t>a</w:t>
      </w:r>
      <w:commentRangeEnd w:id="151"/>
      <w:proofErr w:type="gramEnd"/>
      <w:r w:rsidR="003230F4">
        <w:rPr>
          <w:rStyle w:val="CommentReference"/>
        </w:rPr>
        <w:commentReference w:id="151"/>
      </w:r>
      <w:r>
        <w:rPr>
          <w:rFonts w:asciiTheme="minorHAnsi" w:hAnsiTheme="minorHAnsi"/>
          <w:sz w:val="24"/>
        </w:rPr>
        <w:t xml:space="preserve">. </w:t>
      </w:r>
      <m:oMath>
        <m:r>
          <w:rPr>
            <w:sz w:val="24"/>
          </w:rPr>
          <m:t>(40cm)</m:t>
        </m:r>
      </m:oMath>
    </w:p>
    <w:p w14:paraId="74EBD325" w14:textId="77777777" w:rsidR="00E54134" w:rsidRDefault="00E54134" w:rsidP="00E54134"/>
    <w:p w14:paraId="161026A8" w14:textId="77777777" w:rsidR="00E54134" w:rsidRDefault="00E54134" w:rsidP="00E54134"/>
    <w:p w14:paraId="6CDC4C87" w14:textId="13A3AA55" w:rsidR="00E54134" w:rsidRPr="00BE7ADA" w:rsidRDefault="00E54134" w:rsidP="00E54134">
      <w:pPr>
        <w:pStyle w:val="QuestionList"/>
        <w:numPr>
          <w:ilvl w:val="0"/>
          <w:numId w:val="0"/>
        </w:numPr>
        <w:ind w:left="567" w:hanging="567"/>
        <w:rPr>
          <w:rFonts w:asciiTheme="minorHAnsi" w:hAnsiTheme="minorHAnsi"/>
          <w:sz w:val="24"/>
        </w:rPr>
      </w:pPr>
      <w:r w:rsidRPr="00E54134">
        <w:rPr>
          <w:rStyle w:val="Heading5Char"/>
          <w:sz w:val="24"/>
          <w:szCs w:val="24"/>
        </w:rPr>
        <w:t>Objective Questions</w:t>
      </w:r>
    </w:p>
    <w:p w14:paraId="5A70C51D" w14:textId="77777777" w:rsidR="00E54134" w:rsidRPr="00BE7ADA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b (3mm)</w:t>
      </w:r>
      <w:r w:rsidRPr="00BE7ADA">
        <w:rPr>
          <w:rFonts w:asciiTheme="minorHAnsi" w:hAnsiTheme="minorHAnsi"/>
          <w:sz w:val="24"/>
        </w:rPr>
        <w:t xml:space="preserve"> </w:t>
      </w:r>
    </w:p>
    <w:p w14:paraId="3346BCEE" w14:textId="77777777" w:rsidR="00E54134" w:rsidRPr="00DA3116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rFonts w:asciiTheme="minorHAnsi" w:hAnsiTheme="minorHAnsi"/>
          <w:sz w:val="24"/>
        </w:rPr>
      </w:pPr>
      <w:r w:rsidRPr="00DA3116">
        <w:rPr>
          <w:rFonts w:asciiTheme="minorHAnsi" w:hAnsiTheme="minorHAnsi"/>
          <w:sz w:val="24"/>
        </w:rPr>
        <w:t>a</w:t>
      </w:r>
      <w:r>
        <w:rPr>
          <w:rFonts w:asciiTheme="minorHAnsi" w:hAnsiTheme="minorHAnsi"/>
          <w:sz w:val="24"/>
        </w:rPr>
        <w:t xml:space="preserve"> (</w:t>
      </w:r>
      <w:r w:rsidRPr="00DA3116">
        <w:rPr>
          <w:rFonts w:asciiTheme="minorHAnsi" w:hAnsiTheme="minorHAnsi"/>
          <w:sz w:val="24"/>
        </w:rPr>
        <w:t>Increases</w:t>
      </w:r>
      <w:r>
        <w:rPr>
          <w:rFonts w:asciiTheme="minorHAnsi" w:hAnsiTheme="minorHAnsi"/>
          <w:sz w:val="24"/>
        </w:rPr>
        <w:t>)</w:t>
      </w:r>
    </w:p>
    <w:p w14:paraId="3BCAD6AB" w14:textId="77777777" w:rsidR="00E54134" w:rsidRPr="00DA3116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rFonts w:asciiTheme="minorHAnsi" w:hAnsiTheme="minorHAnsi"/>
          <w:sz w:val="24"/>
        </w:rPr>
      </w:pPr>
      <w:r w:rsidRPr="00DA3116">
        <w:rPr>
          <w:rFonts w:asciiTheme="minorHAnsi" w:hAnsiTheme="minorHAnsi"/>
          <w:sz w:val="24"/>
        </w:rPr>
        <w:t>c (Elasticity  of wire R is maximum)</w:t>
      </w:r>
    </w:p>
    <w:p w14:paraId="6F9A40A6" w14:textId="77777777" w:rsidR="00E54134" w:rsidRPr="00DA3116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rFonts w:asciiTheme="minorHAnsi" w:hAnsiTheme="minorHAnsi"/>
          <w:sz w:val="24"/>
        </w:rPr>
      </w:pPr>
      <w:r w:rsidRPr="00DA3116">
        <w:rPr>
          <w:rFonts w:asciiTheme="minorHAnsi" w:hAnsiTheme="minorHAnsi"/>
          <w:sz w:val="24"/>
        </w:rPr>
        <w:t>d (</w:t>
      </w:r>
      <w:commentRangeStart w:id="152"/>
      <w:r w:rsidRPr="00DA3116">
        <w:rPr>
          <w:rFonts w:asciiTheme="minorHAnsi" w:hAnsiTheme="minorHAnsi"/>
          <w:sz w:val="24"/>
        </w:rPr>
        <w:t>OD</w:t>
      </w:r>
      <w:commentRangeEnd w:id="152"/>
      <w:r w:rsidR="003230F4">
        <w:rPr>
          <w:rStyle w:val="CommentReference"/>
        </w:rPr>
        <w:commentReference w:id="152"/>
      </w:r>
      <w:r w:rsidRPr="00DA3116">
        <w:rPr>
          <w:rFonts w:asciiTheme="minorHAnsi" w:hAnsiTheme="minorHAnsi"/>
          <w:sz w:val="24"/>
        </w:rPr>
        <w:t xml:space="preserve">) </w:t>
      </w:r>
    </w:p>
    <w:p w14:paraId="0BAF1B0A" w14:textId="77777777" w:rsidR="00E54134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sz w:val="24"/>
        </w:rPr>
      </w:pPr>
      <w:r>
        <w:rPr>
          <w:rFonts w:asciiTheme="minorHAnsi" w:hAnsiTheme="minorHAnsi"/>
          <w:sz w:val="24"/>
        </w:rPr>
        <w:t>d (</w:t>
      </w:r>
      <m:oMath>
        <m:r>
          <w:rPr>
            <w:sz w:val="24"/>
          </w:rPr>
          <m:t>2.0×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11</m:t>
            </m:r>
          </m:sup>
        </m:sSup>
        <m:r>
          <w:rPr>
            <w:sz w:val="24"/>
          </w:rPr>
          <m:t>N/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</m:sup>
        </m:sSup>
      </m:oMath>
      <w:r>
        <w:rPr>
          <w:rFonts w:asciiTheme="minorHAnsi" w:hAnsiTheme="minorHAnsi"/>
          <w:sz w:val="24"/>
        </w:rPr>
        <w:t>)</w:t>
      </w:r>
    </w:p>
    <w:p w14:paraId="57AD1657" w14:textId="77777777" w:rsidR="00E54134" w:rsidRPr="00737E8C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sz w:val="24"/>
        </w:rPr>
      </w:pPr>
      <w:r>
        <w:rPr>
          <w:sz w:val="24"/>
        </w:rPr>
        <w:t>a (</w:t>
      </w:r>
      <m:oMath>
        <m:r>
          <m:rPr>
            <m:sty m:val="p"/>
          </m:rPr>
          <w:rPr>
            <w:sz w:val="24"/>
          </w:rPr>
          <m:t>2×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sz w:val="24"/>
              </w:rPr>
              <m:t>11</m:t>
            </m:r>
          </m:sup>
        </m:sSup>
        <m:r>
          <m:rPr>
            <m:sty m:val="p"/>
          </m:rPr>
          <w:rPr>
            <w:sz w:val="24"/>
          </w:rPr>
          <m:t>N/</m:t>
        </m:r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m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>
        <w:rPr>
          <w:sz w:val="24"/>
        </w:rPr>
        <w:t>)</w:t>
      </w:r>
    </w:p>
    <w:p w14:paraId="263EDAED" w14:textId="77777777" w:rsidR="00E54134" w:rsidRPr="00DA3116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sz w:val="24"/>
        </w:rPr>
      </w:pPr>
      <w:r w:rsidRPr="00DA3116">
        <w:rPr>
          <w:sz w:val="24"/>
        </w:rPr>
        <w:t>b (</w:t>
      </w:r>
      <m:oMath>
        <m:r>
          <m:rPr>
            <m:sty m:val="p"/>
          </m:rPr>
          <w:rPr>
            <w:sz w:val="24"/>
          </w:rPr>
          <m:t>W=</m:t>
        </m:r>
        <m:f>
          <m:fPr>
            <m:ctrlPr>
              <w:rPr>
                <w:sz w:val="24"/>
              </w:rPr>
            </m:ctrlPr>
          </m:fPr>
          <m:num>
            <m:r>
              <m:rPr>
                <m:sty m:val="p"/>
              </m:rPr>
              <w:rPr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sz w:val="24"/>
              </w:rPr>
              <m:t>2</m:t>
            </m:r>
          </m:den>
        </m:f>
        <m:d>
          <m:dPr>
            <m:ctrlPr>
              <w:rPr>
                <w:sz w:val="24"/>
              </w:rPr>
            </m:ctrlPr>
          </m:dPr>
          <m:e>
            <m:f>
              <m:fPr>
                <m:ctrlPr>
                  <w:rPr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sz w:val="24"/>
                  </w:rPr>
                  <m:t>YA</m:t>
                </m:r>
              </m:num>
              <m:den>
                <m:r>
                  <m:rPr>
                    <m:sty m:val="p"/>
                  </m:rPr>
                  <w:rPr>
                    <w:sz w:val="24"/>
                  </w:rPr>
                  <m:t>L</m:t>
                </m:r>
              </m:den>
            </m:f>
          </m:e>
        </m:d>
        <m:sSup>
          <m:sSupPr>
            <m:ctrlPr>
              <w:rPr>
                <w:sz w:val="24"/>
              </w:rPr>
            </m:ctrlPr>
          </m:sSupPr>
          <m:e>
            <m:r>
              <m:rPr>
                <m:sty m:val="p"/>
              </m:rPr>
              <w:rPr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sz w:val="24"/>
              </w:rPr>
              <m:t>2</m:t>
            </m:r>
          </m:sup>
        </m:sSup>
      </m:oMath>
      <w:r w:rsidRPr="00DA3116">
        <w:rPr>
          <w:sz w:val="24"/>
        </w:rPr>
        <w:t>)</w:t>
      </w:r>
    </w:p>
    <w:p w14:paraId="54618F56" w14:textId="77777777" w:rsidR="00E54134" w:rsidRPr="0041158E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sz w:val="24"/>
        </w:rPr>
      </w:pPr>
      <w:r>
        <w:rPr>
          <w:sz w:val="24"/>
        </w:rPr>
        <w:lastRenderedPageBreak/>
        <w:t xml:space="preserve">a </w:t>
      </w:r>
      <m:oMath>
        <m:r>
          <w:rPr>
            <w:sz w:val="24"/>
          </w:rPr>
          <m:t>(2×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9</m:t>
            </m:r>
          </m:sup>
        </m:sSup>
        <m:r>
          <w:rPr>
            <w:sz w:val="24"/>
          </w:rPr>
          <m:t>N/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m</m:t>
            </m:r>
          </m:e>
          <m:sup>
            <m:r>
              <w:rPr>
                <w:sz w:val="24"/>
              </w:rPr>
              <m:t>2</m:t>
            </m:r>
          </m:sup>
        </m:sSup>
        <m:r>
          <w:rPr>
            <w:sz w:val="24"/>
          </w:rPr>
          <m:t>)</m:t>
        </m:r>
      </m:oMath>
    </w:p>
    <w:p w14:paraId="3DC4BCE5" w14:textId="77777777" w:rsidR="00E54134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sz w:val="24"/>
        </w:rPr>
      </w:pPr>
      <w:r>
        <w:rPr>
          <w:sz w:val="24"/>
        </w:rPr>
        <w:t xml:space="preserve">d </w:t>
      </w:r>
      <m:oMath>
        <m:d>
          <m:dPr>
            <m:ctrlPr>
              <w:rPr>
                <w:i/>
                <w:sz w:val="24"/>
              </w:rPr>
            </m:ctrlPr>
          </m:dPr>
          <m:e>
            <m:f>
              <m:fPr>
                <m:ctrlPr>
                  <w:rPr>
                    <w:i/>
                    <w:sz w:val="24"/>
                  </w:rPr>
                </m:ctrlPr>
              </m:fPr>
              <m:num>
                <m:r>
                  <w:rPr>
                    <w:sz w:val="24"/>
                  </w:rPr>
                  <m:t>1</m:t>
                </m:r>
              </m:num>
              <m:den>
                <m:r>
                  <w:rPr>
                    <w:sz w:val="24"/>
                  </w:rPr>
                  <m:t>2</m:t>
                </m:r>
              </m:den>
            </m:f>
            <m:r>
              <w:rPr>
                <w:sz w:val="24"/>
              </w:rPr>
              <m:t>Y</m:t>
            </m:r>
            <m:sSup>
              <m:sSupPr>
                <m:ctrlPr>
                  <w:rPr>
                    <w:i/>
                    <w:sz w:val="24"/>
                  </w:rPr>
                </m:ctrlPr>
              </m:sSupPr>
              <m:e>
                <m:r>
                  <w:rPr>
                    <w:sz w:val="24"/>
                  </w:rPr>
                  <m:t>x</m:t>
                </m:r>
              </m:e>
              <m:sup>
                <m:r>
                  <w:rPr>
                    <w:sz w:val="24"/>
                  </w:rPr>
                  <m:t>2</m:t>
                </m:r>
              </m:sup>
            </m:sSup>
          </m:e>
        </m:d>
      </m:oMath>
    </w:p>
    <w:p w14:paraId="3F8F7130" w14:textId="77777777" w:rsidR="00E54134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sz w:val="24"/>
        </w:rPr>
      </w:pPr>
      <w:r>
        <w:rPr>
          <w:sz w:val="24"/>
        </w:rPr>
        <w:t xml:space="preserve">c </w:t>
      </w:r>
      <m:oMath>
        <m:r>
          <w:rPr>
            <w:sz w:val="24"/>
          </w:rPr>
          <m:t xml:space="preserve">(250m/s) </m:t>
        </m:r>
      </m:oMath>
    </w:p>
    <w:p w14:paraId="7CF609AA" w14:textId="77777777" w:rsidR="00E54134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sz w:val="24"/>
        </w:rPr>
      </w:pPr>
      <w:r>
        <w:rPr>
          <w:sz w:val="24"/>
        </w:rPr>
        <w:t xml:space="preserve">d </w:t>
      </w:r>
      <m:oMath>
        <m:r>
          <w:rPr>
            <w:sz w:val="24"/>
          </w:rPr>
          <m:t>(2×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9</m:t>
            </m:r>
          </m:sup>
        </m:sSup>
        <m:r>
          <w:rPr>
            <w:sz w:val="24"/>
          </w:rPr>
          <m:t>)</m:t>
        </m:r>
      </m:oMath>
    </w:p>
    <w:p w14:paraId="05DDA6B0" w14:textId="77777777" w:rsidR="00E54134" w:rsidRPr="00BA162A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sz w:val="24"/>
        </w:rPr>
      </w:pPr>
      <w:r w:rsidRPr="00BA162A">
        <w:rPr>
          <w:sz w:val="24"/>
        </w:rPr>
        <w:t xml:space="preserve"> d (0.03) </w:t>
      </w:r>
    </w:p>
    <w:p w14:paraId="23505F05" w14:textId="77777777" w:rsidR="00E54134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sz w:val="24"/>
        </w:rPr>
      </w:pPr>
      <w:r>
        <w:rPr>
          <w:sz w:val="24"/>
        </w:rPr>
        <w:t xml:space="preserve"> d (</w:t>
      </w:r>
      <m:oMath>
        <m:r>
          <w:rPr>
            <w:sz w:val="24"/>
          </w:rPr>
          <m:t>1.55×</m:t>
        </m:r>
        <m:sSup>
          <m:sSupPr>
            <m:ctrlPr>
              <w:rPr>
                <w:i/>
                <w:sz w:val="24"/>
              </w:rPr>
            </m:ctrlPr>
          </m:sSupPr>
          <m:e>
            <m:r>
              <w:rPr>
                <w:sz w:val="24"/>
              </w:rPr>
              <m:t>10</m:t>
            </m:r>
          </m:e>
          <m:sup>
            <m:r>
              <w:rPr>
                <w:sz w:val="24"/>
              </w:rPr>
              <m:t>5</m:t>
            </m:r>
          </m:sup>
        </m:sSup>
      </m:oMath>
      <w:r>
        <w:rPr>
          <w:sz w:val="24"/>
        </w:rPr>
        <w:t>Pa)</w:t>
      </w:r>
    </w:p>
    <w:p w14:paraId="5D59F551" w14:textId="77777777" w:rsidR="00E54134" w:rsidRPr="00BA162A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sz w:val="24"/>
        </w:rPr>
      </w:pPr>
      <w:r w:rsidRPr="00BA162A">
        <w:rPr>
          <w:color w:val="000000" w:themeColor="text1"/>
          <w:sz w:val="24"/>
        </w:rPr>
        <w:t xml:space="preserve"> c </w:t>
      </w:r>
      <m:oMath>
        <m:sSup>
          <m:sSupPr>
            <m:ctrlPr>
              <w:rPr>
                <w:i/>
                <w:color w:val="000000" w:themeColor="text1"/>
                <w:sz w:val="24"/>
              </w:rPr>
            </m:ctrlPr>
          </m:sSupPr>
          <m:e>
            <m:d>
              <m:dPr>
                <m:ctrlPr>
                  <w:rPr>
                    <w:i/>
                    <w:color w:val="000000" w:themeColor="text1"/>
                    <w:sz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color w:val="000000" w:themeColor="text1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color w:val="000000" w:themeColor="text1"/>
                            <w:sz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color w:val="000000" w:themeColor="text1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color w:val="000000" w:themeColor="text1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color w:val="000000" w:themeColor="text1"/>
                <w:sz w:val="24"/>
              </w:rPr>
              <m:t>4</m:t>
            </m:r>
          </m:sup>
        </m:sSup>
        <m:r>
          <w:rPr>
            <w:color w:val="000000" w:themeColor="text1"/>
            <w:sz w:val="24"/>
          </w:rPr>
          <m:t xml:space="preserve"> </m:t>
        </m:r>
      </m:oMath>
    </w:p>
    <w:p w14:paraId="5F250E99" w14:textId="77777777" w:rsidR="00E54134" w:rsidRPr="00BA162A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sz w:val="24"/>
        </w:rPr>
      </w:pPr>
      <w:r w:rsidRPr="00BA162A">
        <w:rPr>
          <w:sz w:val="24"/>
        </w:rPr>
        <w:t xml:space="preserve"> d (0.002)</w:t>
      </w:r>
    </w:p>
    <w:p w14:paraId="2BADEC2F" w14:textId="77777777" w:rsidR="00E54134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sz w:val="24"/>
        </w:rPr>
      </w:pPr>
      <w:r>
        <w:rPr>
          <w:color w:val="000000" w:themeColor="text1"/>
          <w:sz w:val="24"/>
        </w:rPr>
        <w:t xml:space="preserve"> d (</w:t>
      </w:r>
      <m:oMath>
        <m:f>
          <m:fPr>
            <m:ctrlPr>
              <w:rPr>
                <w:i/>
                <w:color w:val="000000" w:themeColor="text1"/>
                <w:sz w:val="24"/>
              </w:rPr>
            </m:ctrlPr>
          </m:fPr>
          <m:num>
            <m:r>
              <w:rPr>
                <w:color w:val="000000" w:themeColor="text1"/>
                <w:sz w:val="24"/>
              </w:rPr>
              <m:t>8</m:t>
            </m:r>
          </m:num>
          <m:den>
            <m:r>
              <w:rPr>
                <w:color w:val="000000" w:themeColor="text1"/>
                <w:sz w:val="24"/>
              </w:rPr>
              <m:t>9</m:t>
            </m:r>
          </m:den>
        </m:f>
        <m:r>
          <w:rPr>
            <w:color w:val="000000" w:themeColor="text1"/>
            <w:sz w:val="24"/>
          </w:rPr>
          <m:t xml:space="preserve">θ) </m:t>
        </m:r>
      </m:oMath>
    </w:p>
    <w:p w14:paraId="4A4A906E" w14:textId="77777777" w:rsidR="00E54134" w:rsidRPr="00561CEE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sz w:val="24"/>
        </w:rPr>
      </w:pPr>
      <w:r>
        <w:rPr>
          <w:sz w:val="24"/>
        </w:rPr>
        <w:t xml:space="preserve"> b (3:4) </w:t>
      </w:r>
    </w:p>
    <w:p w14:paraId="29939F22" w14:textId="77777777" w:rsidR="00E54134" w:rsidRPr="00391494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sz w:val="24"/>
        </w:rPr>
      </w:pPr>
      <w:r>
        <w:rPr>
          <w:sz w:val="24"/>
        </w:rPr>
        <w:t xml:space="preserve"> a (3:2)</w:t>
      </w:r>
    </w:p>
    <w:p w14:paraId="1F4CA6A8" w14:textId="77777777" w:rsidR="00E54134" w:rsidRPr="0088589E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rPr>
          <w:sz w:val="24"/>
        </w:rPr>
      </w:pPr>
      <w:r>
        <w:rPr>
          <w:sz w:val="24"/>
        </w:rPr>
        <w:t xml:space="preserve"> c (</w:t>
      </w:r>
      <w:r w:rsidRPr="00391494">
        <w:rPr>
          <w:sz w:val="24"/>
        </w:rPr>
        <w:t>P= extension Q= stored elastic energy</w:t>
      </w:r>
      <w:r>
        <w:rPr>
          <w:sz w:val="24"/>
        </w:rPr>
        <w:t>)</w:t>
      </w:r>
      <w:r w:rsidRPr="00391494">
        <w:rPr>
          <w:sz w:val="24"/>
        </w:rPr>
        <w:t xml:space="preserve"> </w:t>
      </w:r>
    </w:p>
    <w:p w14:paraId="5AA2438F" w14:textId="77777777" w:rsidR="00E54134" w:rsidRPr="00E61B91" w:rsidRDefault="00E54134" w:rsidP="00E54134">
      <w:pPr>
        <w:pStyle w:val="ListParagraph"/>
        <w:numPr>
          <w:ilvl w:val="0"/>
          <w:numId w:val="76"/>
        </w:numPr>
        <w:tabs>
          <w:tab w:val="clear" w:pos="4320"/>
          <w:tab w:val="clear" w:pos="8640"/>
        </w:tabs>
        <w:spacing w:before="0" w:after="0" w:line="240" w:lineRule="auto"/>
        <w:ind w:right="0"/>
        <w:jc w:val="left"/>
        <w:rPr>
          <w:sz w:val="24"/>
        </w:rPr>
      </w:pPr>
      <w:r>
        <w:rPr>
          <w:sz w:val="24"/>
        </w:rPr>
        <w:t xml:space="preserve"> a </w:t>
      </w:r>
      <m:oMath>
        <m:d>
          <m:dPr>
            <m:ctrlPr>
              <w:rPr>
                <w:i/>
                <w:sz w:val="24"/>
              </w:rPr>
            </m:ctrlPr>
          </m:dPr>
          <m:e>
            <m:f>
              <m:fPr>
                <m:ctrlPr>
                  <w:rPr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sz w:val="24"/>
                  </w:rPr>
                  <m:t>Mg</m:t>
                </m:r>
              </m:num>
              <m:den>
                <m:r>
                  <m:rPr>
                    <m:sty m:val="p"/>
                  </m:rPr>
                  <w:rPr>
                    <w:sz w:val="24"/>
                  </w:rPr>
                  <m:t>3AB</m:t>
                </m:r>
              </m:den>
            </m:f>
          </m:e>
        </m:d>
      </m:oMath>
    </w:p>
    <w:p w14:paraId="1E06BE8F" w14:textId="77777777" w:rsidR="00E54134" w:rsidRPr="00A57A91" w:rsidRDefault="00E54134" w:rsidP="00E54134">
      <w:pPr>
        <w:spacing w:after="0"/>
        <w:rPr>
          <w:sz w:val="24"/>
        </w:rPr>
      </w:pPr>
      <w:r w:rsidRPr="00A57A91">
        <w:rPr>
          <w:sz w:val="24"/>
        </w:rPr>
        <w:t xml:space="preserve"> </w:t>
      </w:r>
    </w:p>
    <w:p w14:paraId="03C94639" w14:textId="77777777" w:rsidR="00E54134" w:rsidRPr="00A57A91" w:rsidRDefault="00E54134" w:rsidP="00E54134">
      <w:pPr>
        <w:rPr>
          <w:sz w:val="24"/>
        </w:rPr>
      </w:pPr>
    </w:p>
    <w:p w14:paraId="5B97BD1D" w14:textId="77777777" w:rsidR="00E54134" w:rsidRPr="00A57A91" w:rsidRDefault="00E54134" w:rsidP="00E54134">
      <w:pPr>
        <w:pStyle w:val="ListParagraph"/>
        <w:numPr>
          <w:ilvl w:val="0"/>
          <w:numId w:val="0"/>
        </w:numPr>
        <w:ind w:left="720"/>
        <w:rPr>
          <w:sz w:val="24"/>
        </w:rPr>
      </w:pPr>
    </w:p>
    <w:p w14:paraId="4FCC8839" w14:textId="77777777" w:rsidR="00E54134" w:rsidRPr="00E54134" w:rsidRDefault="00E54134" w:rsidP="00E54134">
      <w:pPr>
        <w:jc w:val="left"/>
      </w:pPr>
    </w:p>
    <w:sectPr w:rsidR="00E54134" w:rsidRPr="00E54134" w:rsidSect="00C2365D">
      <w:headerReference w:type="even" r:id="rId27"/>
      <w:headerReference w:type="default" r:id="rId28"/>
      <w:headerReference w:type="first" r:id="rId2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HWETA" w:date="2014-10-07T11:32:00Z" w:initials="S">
    <w:p w14:paraId="3E690860" w14:textId="048A98AE" w:rsidR="00C0032C" w:rsidRDefault="00C0032C">
      <w:pPr>
        <w:pStyle w:val="CommentText"/>
      </w:pPr>
      <w:r>
        <w:rPr>
          <w:rStyle w:val="CommentReference"/>
        </w:rPr>
        <w:annotationRef/>
      </w:r>
      <w:proofErr w:type="spellStart"/>
      <w:r>
        <w:t>Centres</w:t>
      </w:r>
      <w:proofErr w:type="spellEnd"/>
    </w:p>
  </w:comment>
  <w:comment w:id="1" w:author="SHWETA" w:date="2014-10-07T11:34:00Z" w:initials="S">
    <w:p w14:paraId="10F12C8C" w14:textId="3948AE03" w:rsidR="00C0032C" w:rsidRDefault="00C0032C">
      <w:pPr>
        <w:pStyle w:val="CommentText"/>
      </w:pPr>
      <w:r>
        <w:rPr>
          <w:rStyle w:val="CommentReference"/>
        </w:rPr>
        <w:annotationRef/>
      </w:r>
      <w:r>
        <w:t>Page number should be start from 1…</w:t>
      </w:r>
    </w:p>
  </w:comment>
  <w:comment w:id="2" w:author="SHWETA" w:date="2014-10-07T17:00:00Z" w:initials="S">
    <w:p w14:paraId="74F56777" w14:textId="50BE01A5" w:rsidR="00C0032C" w:rsidRDefault="00C0032C">
      <w:pPr>
        <w:pStyle w:val="CommentText"/>
      </w:pPr>
      <w:r>
        <w:rPr>
          <w:rStyle w:val="CommentReference"/>
        </w:rPr>
        <w:annotationRef/>
      </w:r>
      <w:r>
        <w:t xml:space="preserve">In footer there should be Avanti Learning </w:t>
      </w:r>
      <w:proofErr w:type="spellStart"/>
      <w:r>
        <w:t>Centres</w:t>
      </w:r>
      <w:proofErr w:type="spellEnd"/>
      <w:r>
        <w:t xml:space="preserve"> in all the pages….</w:t>
      </w:r>
    </w:p>
  </w:comment>
  <w:comment w:id="10" w:author="SHWETA" w:date="2014-10-08T16:54:00Z" w:initials="S">
    <w:p w14:paraId="4410758A" w14:textId="4A6DC53F" w:rsidR="00C0032C" w:rsidRDefault="00C0032C">
      <w:pPr>
        <w:pStyle w:val="CommentText"/>
      </w:pPr>
      <w:r>
        <w:rPr>
          <w:rStyle w:val="CommentReference"/>
        </w:rPr>
        <w:annotationRef/>
      </w:r>
      <w:r>
        <w:t>After section there should be question mark………and last sentence should be…… what will be the new area of cross-section?</w:t>
      </w:r>
    </w:p>
    <w:p w14:paraId="3595B75C" w14:textId="056D1021" w:rsidR="00C0032C" w:rsidRDefault="00C0032C">
      <w:pPr>
        <w:pStyle w:val="CommentText"/>
      </w:pPr>
    </w:p>
  </w:comment>
  <w:comment w:id="13" w:author="SHWETA" w:date="2014-10-07T11:40:00Z" w:initials="S">
    <w:p w14:paraId="6EA5CF20" w14:textId="4D245B14" w:rsidR="00C0032C" w:rsidRDefault="00C0032C">
      <w:pPr>
        <w:pStyle w:val="CommentText"/>
      </w:pPr>
      <w:r>
        <w:rPr>
          <w:rStyle w:val="CommentReference"/>
        </w:rPr>
        <w:annotationRef/>
      </w:r>
      <w:proofErr w:type="spellStart"/>
      <w:r>
        <w:t>Verma</w:t>
      </w:r>
      <w:proofErr w:type="spellEnd"/>
    </w:p>
  </w:comment>
  <w:comment w:id="16" w:author="SHWETA" w:date="2014-10-07T11:44:00Z" w:initials="S">
    <w:p w14:paraId="06C6F106" w14:textId="1284307F" w:rsidR="00C0032C" w:rsidRDefault="00C0032C">
      <w:pPr>
        <w:pStyle w:val="CommentText"/>
      </w:pPr>
      <w:r>
        <w:rPr>
          <w:rStyle w:val="CommentReference"/>
        </w:rPr>
        <w:annotationRef/>
      </w:r>
      <w:r>
        <w:t>Grammatical error…either write is called or said to be…</w:t>
      </w:r>
    </w:p>
  </w:comment>
  <w:comment w:id="17" w:author="SHWETA" w:date="2014-10-07T17:02:00Z" w:initials="S">
    <w:p w14:paraId="0D451484" w14:textId="517B1E63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font</w:t>
      </w:r>
      <w:proofErr w:type="gramEnd"/>
      <w:r>
        <w:t xml:space="preserve"> size of 2 is small..</w:t>
      </w:r>
    </w:p>
  </w:comment>
  <w:comment w:id="18" w:author="SHWETA" w:date="2014-10-09T10:14:00Z" w:initials="S">
    <w:p w14:paraId="3C530815" w14:textId="714C4A74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hanged</w:t>
      </w:r>
      <w:proofErr w:type="gramEnd"/>
    </w:p>
  </w:comment>
  <w:comment w:id="19" w:author="hp" w:date="2014-10-08T11:03:00Z" w:initials="h">
    <w:p w14:paraId="3C9581FA" w14:textId="39FF8EA3" w:rsidR="00C0032C" w:rsidRDefault="00C0032C">
      <w:pPr>
        <w:pStyle w:val="CommentText"/>
      </w:pPr>
      <w:r>
        <w:rPr>
          <w:rStyle w:val="CommentReference"/>
        </w:rPr>
        <w:annotationRef/>
      </w:r>
      <w:r>
        <w:t>‘O’ is not marked in the figure.</w:t>
      </w:r>
    </w:p>
  </w:comment>
  <w:comment w:id="20" w:author="SHWETA" w:date="2014-10-07T17:02:00Z" w:initials="S">
    <w:p w14:paraId="16AD0527" w14:textId="3D87E38A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this</w:t>
      </w:r>
      <w:proofErr w:type="gramEnd"/>
      <w:r>
        <w:t xml:space="preserve"> sentence is incorrect…please write…The stress-strain graph for a metal is shown in figure…</w:t>
      </w:r>
    </w:p>
  </w:comment>
  <w:comment w:id="21" w:author="SHWETA" w:date="2014-10-07T12:19:00Z" w:initials="S">
    <w:p w14:paraId="17770F1F" w14:textId="0AD9B7E2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region</w:t>
      </w:r>
      <w:proofErr w:type="gramEnd"/>
    </w:p>
  </w:comment>
  <w:comment w:id="22" w:author="SHWETA" w:date="2014-10-07T12:20:00Z" w:initials="S">
    <w:p w14:paraId="5D700888" w14:textId="474D081B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please</w:t>
      </w:r>
      <w:proofErr w:type="gramEnd"/>
      <w:r>
        <w:t xml:space="preserve"> delete to…point B is referred as…</w:t>
      </w:r>
    </w:p>
  </w:comment>
  <w:comment w:id="23" w:author="SHWETA" w:date="2014-10-07T12:21:00Z" w:initials="S">
    <w:p w14:paraId="713CDA28" w14:textId="62A8E5BB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delete</w:t>
      </w:r>
      <w:proofErr w:type="gramEnd"/>
      <w:r>
        <w:t xml:space="preserve"> the…</w:t>
      </w:r>
    </w:p>
  </w:comment>
  <w:comment w:id="24" w:author="SHWETA" w:date="2014-10-07T17:04:00Z" w:initials="S">
    <w:p w14:paraId="0C73F63F" w14:textId="5EDB2460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limiting</w:t>
      </w:r>
      <w:proofErr w:type="gramEnd"/>
      <w:r>
        <w:t xml:space="preserve"> point….</w:t>
      </w:r>
    </w:p>
  </w:comment>
  <w:comment w:id="25" w:author="SHWETA" w:date="2014-10-07T12:21:00Z" w:initials="S">
    <w:p w14:paraId="04823557" w14:textId="7E49C0FA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delete</w:t>
      </w:r>
      <w:proofErr w:type="gramEnd"/>
      <w:r>
        <w:t xml:space="preserve"> point from here</w:t>
      </w:r>
    </w:p>
  </w:comment>
  <w:comment w:id="28" w:author="SHWETA" w:date="2014-10-09T10:15:00Z" w:initials="S">
    <w:p w14:paraId="16D12BFE" w14:textId="071977D8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instead</w:t>
      </w:r>
      <w:proofErr w:type="gramEnd"/>
      <w:r>
        <w:t xml:space="preserve"> of hung there should be hanged…</w:t>
      </w:r>
    </w:p>
  </w:comment>
  <w:comment w:id="29" w:author="hp" w:date="2014-10-08T11:41:00Z" w:initials="h">
    <w:p w14:paraId="14B5EBD5" w14:textId="7F0C1929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increases</w:t>
      </w:r>
      <w:proofErr w:type="gramEnd"/>
    </w:p>
  </w:comment>
  <w:comment w:id="30" w:author="SHWETA" w:date="2014-10-08T16:42:00Z" w:initials="S">
    <w:p w14:paraId="08FA25B8" w14:textId="5D10D68F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and</w:t>
      </w:r>
      <w:proofErr w:type="gramEnd"/>
      <w:r>
        <w:t xml:space="preserve"> 9 cm in diameter</w:t>
      </w:r>
    </w:p>
  </w:comment>
  <w:comment w:id="31" w:author="SHWETA" w:date="2014-10-07T12:34:00Z" w:initials="S">
    <w:p w14:paraId="31FD57EB" w14:textId="636AF20B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please</w:t>
      </w:r>
      <w:proofErr w:type="gramEnd"/>
      <w:r>
        <w:t xml:space="preserve"> delete own…due to its weight</w:t>
      </w:r>
    </w:p>
  </w:comment>
  <w:comment w:id="32" w:author="SHWETA" w:date="2014-10-08T16:56:00Z" w:initials="S">
    <w:p w14:paraId="33CC6E6F" w14:textId="6D83F8BC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figure</w:t>
      </w:r>
      <w:proofErr w:type="gramEnd"/>
      <w:r>
        <w:t xml:space="preserve"> is not required here…</w:t>
      </w:r>
    </w:p>
  </w:comment>
  <w:comment w:id="33" w:author="SHWETA" w:date="2014-10-07T12:47:00Z" w:initials="S">
    <w:p w14:paraId="1589F40B" w14:textId="5DB82B5F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has</w:t>
      </w:r>
      <w:proofErr w:type="gramEnd"/>
      <w:r>
        <w:t xml:space="preserve"> a density of</w:t>
      </w:r>
    </w:p>
  </w:comment>
  <w:comment w:id="34" w:author="SHWETA" w:date="2014-10-07T12:40:00Z" w:initials="S">
    <w:p w14:paraId="3C32D6CA" w14:textId="265F72E5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stress</w:t>
      </w:r>
      <w:proofErr w:type="gramEnd"/>
      <w:r>
        <w:t xml:space="preserve"> of…</w:t>
      </w:r>
    </w:p>
  </w:comment>
  <w:comment w:id="35" w:author="SHWETA" w:date="2014-10-08T16:56:00Z" w:initials="S">
    <w:p w14:paraId="7D64BE57" w14:textId="6993911E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its</w:t>
      </w:r>
      <w:proofErr w:type="gramEnd"/>
      <w:r>
        <w:t xml:space="preserve"> weight when</w:t>
      </w:r>
    </w:p>
  </w:comment>
  <w:comment w:id="36" w:author="SHWETA" w:date="2014-10-08T16:57:00Z" w:initials="S">
    <w:p w14:paraId="1766DA06" w14:textId="659AC1BC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is</w:t>
      </w:r>
      <w:proofErr w:type="gramEnd"/>
      <w:r>
        <w:t xml:space="preserve"> made up of steel</w:t>
      </w:r>
    </w:p>
  </w:comment>
  <w:comment w:id="37" w:author="hp" w:date="2014-10-10T10:02:00Z" w:initials="h">
    <w:p w14:paraId="535E8841" w14:textId="695D8C45" w:rsidR="008C5414" w:rsidRDefault="008C5414">
      <w:pPr>
        <w:pStyle w:val="CommentText"/>
      </w:pPr>
      <w:r>
        <w:rPr>
          <w:rStyle w:val="CommentReference"/>
        </w:rPr>
        <w:annotationRef/>
      </w:r>
      <w:proofErr w:type="gramStart"/>
      <w:r>
        <w:t>what</w:t>
      </w:r>
      <w:proofErr w:type="gramEnd"/>
    </w:p>
  </w:comment>
  <w:comment w:id="38" w:author="SHWETA" w:date="2014-10-09T10:16:00Z" w:initials="S">
    <w:p w14:paraId="77174C44" w14:textId="4D02E7F1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hanged</w:t>
      </w:r>
      <w:proofErr w:type="gramEnd"/>
    </w:p>
  </w:comment>
  <w:comment w:id="39" w:author="SHWETA" w:date="2014-10-08T16:42:00Z" w:initials="S">
    <w:p w14:paraId="0D3C5E80" w14:textId="40439950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please</w:t>
      </w:r>
      <w:proofErr w:type="gramEnd"/>
      <w:r>
        <w:t xml:space="preserve"> rephrase this sentence….</w:t>
      </w:r>
    </w:p>
  </w:comment>
  <w:comment w:id="40" w:author="SHWETA" w:date="2014-10-07T12:54:00Z" w:initials="S">
    <w:p w14:paraId="2F31D6AC" w14:textId="1F699B4D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g/cm</w:t>
      </w:r>
      <w:proofErr w:type="gramEnd"/>
      <w:r>
        <w:t>……instead of gm/cm</w:t>
      </w:r>
    </w:p>
  </w:comment>
  <w:comment w:id="41" w:author="SHWETA" w:date="2014-10-08T16:58:00Z" w:initials="S">
    <w:p w14:paraId="3177ADA5" w14:textId="784C50DE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density</w:t>
      </w:r>
      <w:proofErr w:type="gramEnd"/>
      <w:r>
        <w:t xml:space="preserve"> of 7…..</w:t>
      </w:r>
    </w:p>
  </w:comment>
  <w:comment w:id="42" w:author="SHWETA" w:date="2014-10-07T12:55:00Z" w:initials="S">
    <w:p w14:paraId="664D3705" w14:textId="102014BA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g</w:t>
      </w:r>
      <w:proofErr w:type="gramEnd"/>
      <w:r>
        <w:t xml:space="preserve"> instead of gm….</w:t>
      </w:r>
    </w:p>
  </w:comment>
  <w:comment w:id="43" w:author="SHWETA" w:date="2014-10-07T12:56:00Z" w:initials="S">
    <w:p w14:paraId="60F8E41F" w14:textId="091EBCF5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g</w:t>
      </w:r>
      <w:proofErr w:type="gramEnd"/>
    </w:p>
  </w:comment>
  <w:comment w:id="44" w:author="SHWETA" w:date="2014-10-07T12:57:00Z" w:initials="S">
    <w:p w14:paraId="7B43B74D" w14:textId="65832F51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is</w:t>
      </w:r>
      <w:proofErr w:type="gramEnd"/>
      <w:r>
        <w:t>?</w:t>
      </w:r>
    </w:p>
  </w:comment>
  <w:comment w:id="45" w:author="SHWETA" w:date="2014-10-08T16:59:00Z" w:initials="S">
    <w:p w14:paraId="74BB362D" w14:textId="22B4B0FD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mass,</w:t>
      </w:r>
      <w:proofErr w:type="gramEnd"/>
      <w:r>
        <w:t>1 m length</w:t>
      </w:r>
    </w:p>
  </w:comment>
  <w:comment w:id="46" w:author="SHWETA" w:date="2014-10-08T17:00:00Z" w:initials="S">
    <w:p w14:paraId="1AB168B2" w14:textId="7841421D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space</w:t>
      </w:r>
      <w:proofErr w:type="gramEnd"/>
      <w:r>
        <w:t xml:space="preserve"> is required…</w:t>
      </w:r>
    </w:p>
  </w:comment>
  <w:comment w:id="47" w:author="SHWETA" w:date="2014-10-07T13:10:00Z" w:initials="S">
    <w:p w14:paraId="1BE6B3D6" w14:textId="42F1E3CB" w:rsidR="00C0032C" w:rsidRDefault="00C0032C">
      <w:pPr>
        <w:pStyle w:val="CommentText"/>
      </w:pPr>
      <w:r>
        <w:rPr>
          <w:rStyle w:val="CommentReference"/>
        </w:rPr>
        <w:annotationRef/>
      </w:r>
      <w:r>
        <w:t>Stress?</w:t>
      </w:r>
    </w:p>
  </w:comment>
  <w:comment w:id="48" w:author="SHWETA" w:date="2014-10-08T16:59:00Z" w:initials="S">
    <w:p w14:paraId="754AC026" w14:textId="1531AAA8" w:rsidR="00C0032C" w:rsidRDefault="00C0032C">
      <w:pPr>
        <w:pStyle w:val="CommentText"/>
      </w:pPr>
      <w:r>
        <w:rPr>
          <w:rStyle w:val="CommentReference"/>
        </w:rPr>
        <w:annotationRef/>
      </w:r>
      <w:r>
        <w:t>What is a in the figure?</w:t>
      </w:r>
    </w:p>
  </w:comment>
  <w:comment w:id="49" w:author="SHWETA" w:date="2014-10-08T16:59:00Z" w:initials="S">
    <w:p w14:paraId="483146BE" w14:textId="3A5895C6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shown</w:t>
      </w:r>
      <w:proofErr w:type="gramEnd"/>
      <w:r>
        <w:t xml:space="preserve"> in the figure</w:t>
      </w:r>
    </w:p>
  </w:comment>
  <w:comment w:id="50" w:author="hp" w:date="2014-10-08T13:06:00Z" w:initials="h">
    <w:p w14:paraId="5BF2A2BA" w14:textId="34B57D9D" w:rsidR="00C0032C" w:rsidRDefault="00C0032C">
      <w:pPr>
        <w:pStyle w:val="CommentText"/>
      </w:pPr>
      <w:r>
        <w:rPr>
          <w:rStyle w:val="CommentReference"/>
        </w:rPr>
        <w:annotationRef/>
      </w:r>
      <w:r>
        <w:t>Y in capitals</w:t>
      </w:r>
    </w:p>
  </w:comment>
  <w:comment w:id="51" w:author="SHWETA" w:date="2014-10-08T16:59:00Z" w:initials="S">
    <w:p w14:paraId="54BCB6D1" w14:textId="261FF0D3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space</w:t>
      </w:r>
      <w:proofErr w:type="gramEnd"/>
      <w:r>
        <w:t xml:space="preserve"> is required</w:t>
      </w:r>
    </w:p>
  </w:comment>
  <w:comment w:id="52" w:author="hp" w:date="2014-10-08T13:15:00Z" w:initials="h">
    <w:p w14:paraId="5AADD661" w14:textId="3B3ACAE4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tightly</w:t>
      </w:r>
      <w:proofErr w:type="gramEnd"/>
    </w:p>
  </w:comment>
  <w:comment w:id="53" w:author="hp" w:date="2014-10-08T13:20:00Z" w:initials="h">
    <w:p w14:paraId="692C182A" w14:textId="543E1E35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on</w:t>
      </w:r>
      <w:proofErr w:type="gramEnd"/>
    </w:p>
  </w:comment>
  <w:comment w:id="54" w:author="SHWETA" w:date="2014-10-08T17:01:00Z" w:initials="S">
    <w:p w14:paraId="25A85648" w14:textId="1FB78FFB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figure</w:t>
      </w:r>
      <w:proofErr w:type="gramEnd"/>
      <w:r>
        <w:t xml:space="preserve"> is required in this question….</w:t>
      </w:r>
    </w:p>
  </w:comment>
  <w:comment w:id="55" w:author="hp" w:date="2014-10-10T10:02:00Z" w:initials="h">
    <w:p w14:paraId="44DB1E10" w14:textId="6C6DAFFD" w:rsidR="008C5414" w:rsidRDefault="008C5414">
      <w:pPr>
        <w:pStyle w:val="CommentText"/>
      </w:pPr>
      <w:r>
        <w:rPr>
          <w:rStyle w:val="CommentReference"/>
        </w:rPr>
        <w:annotationRef/>
      </w:r>
      <w:proofErr w:type="gramStart"/>
      <w:r>
        <w:t>no</w:t>
      </w:r>
      <w:proofErr w:type="gramEnd"/>
      <w:r>
        <w:t xml:space="preserve"> need of a</w:t>
      </w:r>
    </w:p>
  </w:comment>
  <w:comment w:id="56" w:author="hp" w:date="2014-10-10T10:03:00Z" w:initials="h">
    <w:p w14:paraId="47057A91" w14:textId="6ACE013B" w:rsidR="008C5414" w:rsidRDefault="008C5414">
      <w:pPr>
        <w:pStyle w:val="CommentText"/>
      </w:pPr>
      <w:r>
        <w:rPr>
          <w:rStyle w:val="CommentReference"/>
        </w:rPr>
        <w:annotationRef/>
      </w:r>
      <w:proofErr w:type="gramStart"/>
      <w:r>
        <w:t>no</w:t>
      </w:r>
      <w:proofErr w:type="gramEnd"/>
      <w:r>
        <w:t xml:space="preserve"> need of a</w:t>
      </w:r>
    </w:p>
  </w:comment>
  <w:comment w:id="60" w:author="SHWETA" w:date="2014-10-09T10:19:00Z" w:initials="S">
    <w:p w14:paraId="0388DA60" w14:textId="013625BB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hanged</w:t>
      </w:r>
      <w:proofErr w:type="gramEnd"/>
      <w:r>
        <w:t>…</w:t>
      </w:r>
    </w:p>
  </w:comment>
  <w:comment w:id="61" w:author="SHWETA" w:date="2014-10-09T10:19:00Z" w:initials="S">
    <w:p w14:paraId="4EB65051" w14:textId="3EAB9E5A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hanged</w:t>
      </w:r>
      <w:proofErr w:type="gramEnd"/>
    </w:p>
  </w:comment>
  <w:comment w:id="62" w:author="hp" w:date="2014-10-08T13:36:00Z" w:initials="h">
    <w:p w14:paraId="2F597234" w14:textId="44CF9FD7" w:rsidR="00C0032C" w:rsidRDefault="00C0032C">
      <w:pPr>
        <w:pStyle w:val="CommentText"/>
      </w:pPr>
      <w:r>
        <w:rPr>
          <w:rStyle w:val="CommentReference"/>
        </w:rPr>
        <w:annotationRef/>
      </w:r>
      <w:r>
        <w:t>Mark this as multiple option correct question.</w:t>
      </w:r>
    </w:p>
  </w:comment>
  <w:comment w:id="63" w:author="SHWETA" w:date="2014-10-09T10:46:00Z" w:initials="S">
    <w:p w14:paraId="0DF5480E" w14:textId="7862E447" w:rsidR="00FC75CD" w:rsidRDefault="00FC75CD">
      <w:pPr>
        <w:pStyle w:val="CommentText"/>
      </w:pPr>
      <w:r>
        <w:rPr>
          <w:rStyle w:val="CommentReference"/>
        </w:rPr>
        <w:annotationRef/>
      </w:r>
      <w:proofErr w:type="gramStart"/>
      <w:r>
        <w:t>hanged</w:t>
      </w:r>
      <w:proofErr w:type="gramEnd"/>
    </w:p>
  </w:comment>
  <w:comment w:id="64" w:author="SHWETA" w:date="2014-10-09T10:46:00Z" w:initials="S">
    <w:p w14:paraId="4D3976F4" w14:textId="795A0817" w:rsidR="00FC75CD" w:rsidRDefault="00FC75CD">
      <w:pPr>
        <w:pStyle w:val="CommentText"/>
      </w:pPr>
      <w:r>
        <w:rPr>
          <w:rStyle w:val="CommentReference"/>
        </w:rPr>
        <w:annotationRef/>
      </w:r>
      <w:proofErr w:type="gramStart"/>
      <w:r>
        <w:t>hanged</w:t>
      </w:r>
      <w:proofErr w:type="gramEnd"/>
    </w:p>
  </w:comment>
  <w:comment w:id="65" w:author="SHWETA" w:date="2014-10-08T17:13:00Z" w:initials="S">
    <w:p w14:paraId="466A05D2" w14:textId="3CDF4E86" w:rsidR="00C0032C" w:rsidRDefault="00C0032C">
      <w:pPr>
        <w:pStyle w:val="CommentText"/>
      </w:pPr>
      <w:r>
        <w:rPr>
          <w:rStyle w:val="CommentReference"/>
        </w:rPr>
        <w:annotationRef/>
      </w:r>
      <w:r>
        <w:t xml:space="preserve">Cross sectional </w:t>
      </w:r>
      <w:proofErr w:type="gramStart"/>
      <w:r>
        <w:t>area  of</w:t>
      </w:r>
      <w:proofErr w:type="gramEnd"/>
      <w:r>
        <w:t xml:space="preserve"> A…..</w:t>
      </w:r>
    </w:p>
  </w:comment>
  <w:comment w:id="66" w:author="SHWETA" w:date="2014-10-08T17:07:00Z" w:initials="S">
    <w:p w14:paraId="348AF51F" w14:textId="089B4146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for</w:t>
      </w:r>
      <w:proofErr w:type="gramEnd"/>
      <w:r>
        <w:t xml:space="preserve"> this question figure is required…</w:t>
      </w:r>
    </w:p>
  </w:comment>
  <w:comment w:id="67" w:author="SHWETA" w:date="2014-10-07T13:36:00Z" w:initials="S">
    <w:p w14:paraId="5EBF315D" w14:textId="099E372D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from</w:t>
      </w:r>
      <w:proofErr w:type="gramEnd"/>
    </w:p>
  </w:comment>
  <w:comment w:id="68" w:author="SHWETA" w:date="2014-10-07T17:11:00Z" w:initials="S">
    <w:p w14:paraId="33C7CC76" w14:textId="6B96E989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it</w:t>
      </w:r>
      <w:proofErr w:type="gramEnd"/>
      <w:r>
        <w:t xml:space="preserve"> is</w:t>
      </w:r>
    </w:p>
  </w:comment>
  <w:comment w:id="69" w:author="SHWETA" w:date="2014-10-07T13:38:00Z" w:initials="S">
    <w:p w14:paraId="6F5AE555" w14:textId="2845A034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from</w:t>
      </w:r>
      <w:proofErr w:type="gramEnd"/>
    </w:p>
  </w:comment>
  <w:comment w:id="70" w:author="SHWETA" w:date="2014-10-07T14:27:00Z" w:initials="S">
    <w:p w14:paraId="663FEF27" w14:textId="380E9865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figure</w:t>
      </w:r>
      <w:proofErr w:type="gramEnd"/>
      <w:r>
        <w:t xml:space="preserve"> is required…..</w:t>
      </w:r>
    </w:p>
  </w:comment>
  <w:comment w:id="71" w:author="SHWETA" w:date="2014-10-07T14:30:00Z" w:initials="S">
    <w:p w14:paraId="22F92ED7" w14:textId="6785B2D8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delete</w:t>
      </w:r>
      <w:proofErr w:type="gramEnd"/>
      <w:r>
        <w:t xml:space="preserve"> respectively from here and write after 0.15 m</w:t>
      </w:r>
    </w:p>
  </w:comment>
  <w:comment w:id="72" w:author="SHWETA" w:date="2014-10-08T16:37:00Z" w:initials="S">
    <w:p w14:paraId="0F2AF9B0" w14:textId="7FEE0840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please</w:t>
      </w:r>
      <w:proofErr w:type="gramEnd"/>
      <w:r>
        <w:t xml:space="preserve"> delete m from here….</w:t>
      </w:r>
    </w:p>
  </w:comment>
  <w:comment w:id="73" w:author="SHWETA" w:date="2014-10-09T10:20:00Z" w:initials="S">
    <w:p w14:paraId="15522A1D" w14:textId="34E4C241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hanged</w:t>
      </w:r>
      <w:proofErr w:type="gramEnd"/>
    </w:p>
  </w:comment>
  <w:comment w:id="74" w:author="SHWETA" w:date="2014-10-09T10:45:00Z" w:initials="S">
    <w:p w14:paraId="5D4121C8" w14:textId="3AE062C2" w:rsidR="00FC75CD" w:rsidRDefault="00FC75CD">
      <w:pPr>
        <w:pStyle w:val="CommentText"/>
      </w:pPr>
      <w:r>
        <w:rPr>
          <w:rStyle w:val="CommentReference"/>
        </w:rPr>
        <w:annotationRef/>
      </w:r>
      <w:r>
        <w:t>Young’s</w:t>
      </w:r>
    </w:p>
  </w:comment>
  <w:comment w:id="78" w:author="hp" w:date="2014-10-08T13:42:00Z" w:initials="h">
    <w:p w14:paraId="6C33DA1D" w14:textId="6245F369" w:rsidR="00C0032C" w:rsidRDefault="00C0032C">
      <w:pPr>
        <w:pStyle w:val="CommentText"/>
      </w:pPr>
      <w:r>
        <w:rPr>
          <w:rStyle w:val="CommentReference"/>
        </w:rPr>
        <w:annotationRef/>
      </w:r>
      <w:r>
        <w:t>This was covered in P8.1</w:t>
      </w:r>
    </w:p>
  </w:comment>
  <w:comment w:id="79" w:author="SHWETA" w:date="2014-10-07T14:44:00Z" w:initials="S">
    <w:p w14:paraId="72428F35" w14:textId="1CE04594" w:rsidR="00C0032C" w:rsidRDefault="00C0032C">
      <w:pPr>
        <w:pStyle w:val="CommentText"/>
      </w:pPr>
      <w:r>
        <w:rPr>
          <w:rStyle w:val="CommentReference"/>
        </w:rPr>
        <w:annotationRef/>
      </w:r>
      <w:r>
        <w:t>Study the applications</w:t>
      </w:r>
    </w:p>
  </w:comment>
  <w:comment w:id="82" w:author="hp" w:date="2014-10-08T13:43:00Z" w:initials="h">
    <w:p w14:paraId="3097F231" w14:textId="4F1229CA" w:rsidR="00C0032C" w:rsidRDefault="00C0032C">
      <w:pPr>
        <w:pStyle w:val="CommentText"/>
      </w:pPr>
      <w:r>
        <w:rPr>
          <w:rStyle w:val="CommentReference"/>
        </w:rPr>
        <w:annotationRef/>
      </w:r>
      <w:r>
        <w:t>Add instructions.</w:t>
      </w:r>
    </w:p>
  </w:comment>
  <w:comment w:id="83" w:author="SHWETA" w:date="2014-10-09T10:25:00Z" w:initials="S">
    <w:p w14:paraId="06995FC0" w14:textId="6580D459" w:rsidR="00FC75CD" w:rsidRDefault="00FC75CD">
      <w:pPr>
        <w:pStyle w:val="CommentText"/>
      </w:pPr>
      <w:r>
        <w:rPr>
          <w:rStyle w:val="CommentReference"/>
        </w:rPr>
        <w:annotationRef/>
      </w:r>
      <w:r>
        <w:t>Instead of (Y) please write…Y</w:t>
      </w:r>
    </w:p>
  </w:comment>
  <w:comment w:id="88" w:author="hp" w:date="2014-10-08T13:46:00Z" w:initials="h">
    <w:p w14:paraId="06DA15E9" w14:textId="7D10C8A3" w:rsidR="00C0032C" w:rsidRDefault="00C0032C">
      <w:pPr>
        <w:pStyle w:val="CommentText"/>
      </w:pPr>
      <w:r>
        <w:rPr>
          <w:rStyle w:val="CommentReference"/>
        </w:rPr>
        <w:annotationRef/>
      </w:r>
      <w:r>
        <w:t>How do you get this expression? Will it be explained in CV?</w:t>
      </w:r>
    </w:p>
  </w:comment>
  <w:comment w:id="90" w:author="hp" w:date="2014-10-08T13:47:00Z" w:initials="h">
    <w:p w14:paraId="0E524ABA" w14:textId="357FCC27" w:rsidR="00C0032C" w:rsidRDefault="00C0032C">
      <w:pPr>
        <w:pStyle w:val="CommentText"/>
      </w:pPr>
      <w:r>
        <w:rPr>
          <w:rStyle w:val="CommentReference"/>
        </w:rPr>
        <w:annotationRef/>
      </w:r>
      <w:r>
        <w:t>Why are there so less PRE?</w:t>
      </w:r>
    </w:p>
  </w:comment>
  <w:comment w:id="91" w:author="hp" w:date="2014-10-08T13:47:00Z" w:initials="h">
    <w:p w14:paraId="183D4FB4" w14:textId="1C0531C0" w:rsidR="00C0032C" w:rsidRDefault="00C0032C">
      <w:pPr>
        <w:pStyle w:val="CommentText"/>
      </w:pPr>
      <w:r>
        <w:rPr>
          <w:rStyle w:val="CommentReference"/>
        </w:rPr>
        <w:annotationRef/>
      </w:r>
      <w:r>
        <w:t>Will it take 10 minutes to answer two questions?</w:t>
      </w:r>
    </w:p>
  </w:comment>
  <w:comment w:id="94" w:author="SHWETA" w:date="2014-10-07T14:50:00Z" w:initials="S">
    <w:p w14:paraId="74B9FF05" w14:textId="30DE73BE" w:rsidR="00C0032C" w:rsidRDefault="00C0032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litres</w:t>
      </w:r>
      <w:proofErr w:type="spellEnd"/>
      <w:proofErr w:type="gramEnd"/>
    </w:p>
  </w:comment>
  <w:comment w:id="95" w:author="SHWETA" w:date="2014-10-07T14:50:00Z" w:initials="S">
    <w:p w14:paraId="610B004F" w14:textId="72BBF7AD" w:rsidR="00C0032C" w:rsidRDefault="00C0032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litres</w:t>
      </w:r>
      <w:proofErr w:type="spellEnd"/>
      <w:proofErr w:type="gramEnd"/>
    </w:p>
  </w:comment>
  <w:comment w:id="96" w:author="hp" w:date="2014-10-08T14:09:00Z" w:initials="h">
    <w:p w14:paraId="02C43714" w14:textId="535B2192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bar</w:t>
      </w:r>
      <w:proofErr w:type="gramEnd"/>
    </w:p>
  </w:comment>
  <w:comment w:id="97" w:author="SHWETA" w:date="2014-10-08T16:35:00Z" w:initials="S">
    <w:p w14:paraId="6475CDD3" w14:textId="3F9F7589" w:rsidR="00C0032C" w:rsidRDefault="00C0032C">
      <w:pPr>
        <w:pStyle w:val="CommentText"/>
      </w:pPr>
      <w:r>
        <w:rPr>
          <w:rStyle w:val="CommentReference"/>
        </w:rPr>
        <w:annotationRef/>
      </w:r>
      <w:r>
        <w:t>N/m2</w:t>
      </w:r>
    </w:p>
  </w:comment>
  <w:comment w:id="98" w:author="SHWETA" w:date="2014-10-08T17:06:00Z" w:initials="S">
    <w:p w14:paraId="60E66FDA" w14:textId="25B4ABDB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bracket</w:t>
      </w:r>
      <w:proofErr w:type="gramEnd"/>
      <w:r>
        <w:t xml:space="preserve"> should be closed….</w:t>
      </w:r>
    </w:p>
  </w:comment>
  <w:comment w:id="99" w:author="SHWETA" w:date="2014-10-08T16:34:00Z" w:initials="S">
    <w:p w14:paraId="412BA515" w14:textId="125BBD31" w:rsidR="00C0032C" w:rsidRDefault="00C0032C">
      <w:pPr>
        <w:pStyle w:val="CommentText"/>
      </w:pPr>
      <w:r>
        <w:rPr>
          <w:rStyle w:val="CommentReference"/>
        </w:rPr>
        <w:annotationRef/>
      </w:r>
      <w:r>
        <w:t>Y is its Young’s modulus…</w:t>
      </w:r>
    </w:p>
  </w:comment>
  <w:comment w:id="100" w:author="hp" w:date="2014-10-10T10:09:00Z" w:initials="h">
    <w:p w14:paraId="3DE8197E" w14:textId="499677C4" w:rsidR="00F82FDF" w:rsidRDefault="00F82FDF">
      <w:pPr>
        <w:pStyle w:val="CommentText"/>
      </w:pPr>
      <w:r>
        <w:rPr>
          <w:rStyle w:val="CommentReference"/>
        </w:rPr>
        <w:annotationRef/>
      </w:r>
      <w:r>
        <w:t>This question should be in P8.1.</w:t>
      </w:r>
    </w:p>
  </w:comment>
  <w:comment w:id="102" w:author="SHWETA" w:date="2014-10-09T10:27:00Z" w:initials="S">
    <w:p w14:paraId="1A5F403D" w14:textId="1AB2234E" w:rsidR="00FC75CD" w:rsidRDefault="00FC75CD">
      <w:pPr>
        <w:pStyle w:val="CommentText"/>
      </w:pPr>
      <w:r>
        <w:rPr>
          <w:rStyle w:val="CommentReference"/>
        </w:rPr>
        <w:annotationRef/>
      </w:r>
      <w:r>
        <w:t>Ocean</w:t>
      </w:r>
    </w:p>
  </w:comment>
  <w:comment w:id="106" w:author="hp" w:date="2014-10-08T14:22:00Z" w:initials="h">
    <w:p w14:paraId="25401EE7" w14:textId="2C9B915A" w:rsidR="00C0032C" w:rsidRDefault="00C0032C">
      <w:pPr>
        <w:pStyle w:val="CommentText"/>
      </w:pPr>
      <w:r>
        <w:rPr>
          <w:rStyle w:val="CommentReference"/>
        </w:rPr>
        <w:annotationRef/>
      </w:r>
      <w:r>
        <w:t>If a hole has been punched, will the object obey Hooke’s law in such case?</w:t>
      </w:r>
    </w:p>
  </w:comment>
  <w:comment w:id="107" w:author="hp" w:date="2014-10-10T10:10:00Z" w:initials="h">
    <w:p w14:paraId="2C7D70D2" w14:textId="2861FF37" w:rsidR="00F82FDF" w:rsidRDefault="00F82FDF">
      <w:pPr>
        <w:pStyle w:val="CommentText"/>
      </w:pPr>
      <w:r>
        <w:rPr>
          <w:rStyle w:val="CommentReference"/>
        </w:rPr>
        <w:annotationRef/>
      </w:r>
      <w:r>
        <w:t>This question should be in P8.1.</w:t>
      </w:r>
    </w:p>
  </w:comment>
  <w:comment w:id="108" w:author="hp" w:date="2014-10-08T14:32:00Z" w:initials="h">
    <w:p w14:paraId="0170CC7C" w14:textId="429D8BB2" w:rsidR="00C0032C" w:rsidRDefault="00C0032C">
      <w:pPr>
        <w:pStyle w:val="CommentText"/>
      </w:pPr>
      <w:r>
        <w:rPr>
          <w:rStyle w:val="CommentReference"/>
        </w:rPr>
        <w:annotationRef/>
      </w:r>
      <w:r>
        <w:t>Shouldn’t this line be removed?</w:t>
      </w:r>
    </w:p>
  </w:comment>
  <w:comment w:id="109" w:author="hp" w:date="2014-10-08T14:44:00Z" w:initials="h">
    <w:p w14:paraId="18EBBB6A" w14:textId="561BD813" w:rsidR="00C0032C" w:rsidRDefault="00C0032C">
      <w:pPr>
        <w:pStyle w:val="CommentText"/>
      </w:pPr>
      <w:r>
        <w:rPr>
          <w:rStyle w:val="CommentReference"/>
        </w:rPr>
        <w:annotationRef/>
      </w:r>
      <w:r>
        <w:t>This should be a level 1 question.</w:t>
      </w:r>
    </w:p>
  </w:comment>
  <w:comment w:id="110" w:author="hp" w:date="2014-10-08T14:39:00Z" w:initials="h">
    <w:p w14:paraId="55B99A2F" w14:textId="208E021B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work</w:t>
      </w:r>
      <w:proofErr w:type="gramEnd"/>
    </w:p>
  </w:comment>
  <w:comment w:id="111" w:author="hp" w:date="2014-10-08T14:40:00Z" w:initials="h">
    <w:p w14:paraId="02F37FCF" w14:textId="4BEEA8AE" w:rsidR="00C0032C" w:rsidRDefault="00C0032C">
      <w:pPr>
        <w:pStyle w:val="CommentText"/>
      </w:pPr>
      <w:r>
        <w:rPr>
          <w:rStyle w:val="CommentReference"/>
        </w:rPr>
        <w:annotationRef/>
      </w:r>
      <w:r>
        <w:t>This should be a level 1 question</w:t>
      </w:r>
    </w:p>
  </w:comment>
  <w:comment w:id="112" w:author="hp" w:date="2014-10-08T16:24:00Z" w:initials="h">
    <w:p w14:paraId="053D3130" w14:textId="54FA737D" w:rsidR="00C0032C" w:rsidRDefault="00C0032C">
      <w:pPr>
        <w:pStyle w:val="CommentText"/>
      </w:pPr>
      <w:r>
        <w:rPr>
          <w:rStyle w:val="CommentReference"/>
        </w:rPr>
        <w:annotationRef/>
      </w:r>
      <w:r>
        <w:t>A 2kg mass is …</w:t>
      </w:r>
    </w:p>
  </w:comment>
  <w:comment w:id="113" w:author="SHWETA" w:date="2014-10-08T17:11:00Z" w:initials="S">
    <w:p w14:paraId="32F3E91C" w14:textId="486E7F98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rod</w:t>
      </w:r>
      <w:proofErr w:type="gramEnd"/>
      <w:r>
        <w:t xml:space="preserve"> of 1 m long</w:t>
      </w:r>
    </w:p>
  </w:comment>
  <w:comment w:id="114" w:author="SHWETA" w:date="2014-10-08T17:11:00Z" w:initials="S">
    <w:p w14:paraId="15446F09" w14:textId="01194D15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term</w:t>
      </w:r>
      <w:proofErr w:type="gramEnd"/>
      <w:r>
        <w:t xml:space="preserve"> is missing….</w:t>
      </w:r>
    </w:p>
  </w:comment>
  <w:comment w:id="115" w:author="hp" w:date="2014-10-08T15:00:00Z" w:initials="h">
    <w:p w14:paraId="278B344C" w14:textId="24EA2128" w:rsidR="00C0032C" w:rsidRDefault="00C0032C">
      <w:pPr>
        <w:pStyle w:val="CommentText"/>
      </w:pPr>
      <w:r>
        <w:rPr>
          <w:rStyle w:val="CommentReference"/>
        </w:rPr>
        <w:annotationRef/>
      </w:r>
      <w:r>
        <w:t>This sentence is not clear. Consider rephrasing.</w:t>
      </w:r>
    </w:p>
  </w:comment>
  <w:comment w:id="116" w:author="hp" w:date="2014-10-08T15:10:00Z" w:initials="h">
    <w:p w14:paraId="12E2A925" w14:textId="6A414333" w:rsidR="00C0032C" w:rsidRDefault="00C0032C">
      <w:pPr>
        <w:pStyle w:val="CommentText"/>
      </w:pPr>
      <w:r>
        <w:rPr>
          <w:rStyle w:val="CommentReference"/>
        </w:rPr>
        <w:annotationRef/>
      </w:r>
      <w:r>
        <w:t>Correct this option.</w:t>
      </w:r>
    </w:p>
  </w:comment>
  <w:comment w:id="117" w:author="SHWETA" w:date="2014-10-07T15:20:00Z" w:initials="S">
    <w:p w14:paraId="2931342A" w14:textId="0EF3163E" w:rsidR="00C0032C" w:rsidRDefault="00C0032C">
      <w:pPr>
        <w:pStyle w:val="CommentText"/>
      </w:pPr>
      <w:r>
        <w:rPr>
          <w:rStyle w:val="CommentReference"/>
        </w:rPr>
        <w:annotationRef/>
      </w:r>
      <w:r>
        <w:t>Instead of b. there should be a………</w:t>
      </w:r>
    </w:p>
  </w:comment>
  <w:comment w:id="118" w:author="SHWETA" w:date="2014-10-07T15:27:00Z" w:initials="S">
    <w:p w14:paraId="60761AB4" w14:textId="7C258E9A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term</w:t>
      </w:r>
      <w:proofErr w:type="gramEnd"/>
      <w:r>
        <w:t xml:space="preserve"> is missing after volume…..</w:t>
      </w:r>
    </w:p>
  </w:comment>
  <w:comment w:id="119" w:author="SHWETA" w:date="2014-10-07T15:29:00Z" w:initials="S">
    <w:p w14:paraId="2FBB62BC" w14:textId="7E885B81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unit</w:t>
      </w:r>
      <w:proofErr w:type="gramEnd"/>
      <w:r>
        <w:t xml:space="preserve"> is missing…</w:t>
      </w:r>
    </w:p>
  </w:comment>
  <w:comment w:id="120" w:author="SHWETA" w:date="2014-10-07T15:32:00Z" w:initials="S">
    <w:p w14:paraId="502B705A" w14:textId="5A38E3A0" w:rsidR="00C0032C" w:rsidRDefault="00C0032C">
      <w:pPr>
        <w:pStyle w:val="CommentText"/>
      </w:pPr>
      <w:r>
        <w:rPr>
          <w:rStyle w:val="CommentReference"/>
        </w:rPr>
        <w:annotationRef/>
      </w:r>
      <w:r>
        <w:t>B of same…</w:t>
      </w:r>
    </w:p>
  </w:comment>
  <w:comment w:id="121" w:author="SHWETA" w:date="2014-10-07T15:33:00Z" w:initials="S">
    <w:p w14:paraId="53815B4C" w14:textId="1B08AE1A" w:rsidR="00C0032C" w:rsidRDefault="00C0032C">
      <w:pPr>
        <w:pStyle w:val="CommentText"/>
      </w:pPr>
      <w:r>
        <w:rPr>
          <w:rStyle w:val="CommentReference"/>
        </w:rPr>
        <w:annotationRef/>
      </w:r>
      <w:r>
        <w:t>Instead of their just write…..when one end of wire….</w:t>
      </w:r>
    </w:p>
  </w:comment>
  <w:comment w:id="122" w:author="SHWETA" w:date="2014-10-07T15:37:00Z" w:initials="S">
    <w:p w14:paraId="370BE088" w14:textId="417B9E20" w:rsidR="00C0032C" w:rsidRDefault="00C0032C">
      <w:pPr>
        <w:pStyle w:val="CommentText"/>
      </w:pPr>
      <w:r>
        <w:rPr>
          <w:rStyle w:val="CommentReference"/>
        </w:rPr>
        <w:annotationRef/>
      </w:r>
      <w:r>
        <w:t xml:space="preserve">Grammatical error…..instead of through…there should </w:t>
      </w:r>
      <w:proofErr w:type="spellStart"/>
      <w:r>
        <w:t>be</w:t>
      </w:r>
      <w:proofErr w:type="gramStart"/>
      <w:r>
        <w:t>..displaced</w:t>
      </w:r>
      <w:proofErr w:type="spellEnd"/>
      <w:proofErr w:type="gramEnd"/>
      <w:r>
        <w:t xml:space="preserve"> to 0.02 cm…</w:t>
      </w:r>
    </w:p>
  </w:comment>
  <w:comment w:id="123" w:author="SHWETA" w:date="2014-10-07T17:18:00Z" w:initials="S">
    <w:p w14:paraId="3E6E1043" w14:textId="3A83A257" w:rsidR="00C0032C" w:rsidRDefault="00C0032C">
      <w:pPr>
        <w:pStyle w:val="CommentText"/>
      </w:pPr>
      <w:r>
        <w:rPr>
          <w:rStyle w:val="CommentReference"/>
        </w:rPr>
        <w:annotationRef/>
      </w:r>
      <w:r>
        <w:t>A rod of length l and…</w:t>
      </w:r>
    </w:p>
  </w:comment>
  <w:comment w:id="125" w:author="SHWETA" w:date="2014-10-07T15:44:00Z" w:initials="S">
    <w:p w14:paraId="64C88DB2" w14:textId="18A79C5D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made</w:t>
      </w:r>
      <w:proofErr w:type="gramEnd"/>
      <w:r>
        <w:t xml:space="preserve"> of the</w:t>
      </w:r>
    </w:p>
  </w:comment>
  <w:comment w:id="126" w:author="SHWETA" w:date="2014-10-07T15:44:00Z" w:initials="S">
    <w:p w14:paraId="4C948B83" w14:textId="68B26CDE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each</w:t>
      </w:r>
      <w:proofErr w:type="gramEnd"/>
      <w:r>
        <w:t xml:space="preserve"> wire…</w:t>
      </w:r>
    </w:p>
  </w:comment>
  <w:comment w:id="127" w:author="SHWETA" w:date="2014-10-07T15:50:00Z" w:initials="S">
    <w:p w14:paraId="10233A37" w14:textId="363948C1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sphere</w:t>
      </w:r>
      <w:proofErr w:type="gramEnd"/>
      <w:r>
        <w:t xml:space="preserve"> is?</w:t>
      </w:r>
    </w:p>
  </w:comment>
  <w:comment w:id="131" w:author="SHWETA" w:date="2014-10-07T15:56:00Z" w:initials="S">
    <w:p w14:paraId="10B9C939" w14:textId="279C6643" w:rsidR="00C0032C" w:rsidRDefault="00C0032C">
      <w:pPr>
        <w:pStyle w:val="CommentText"/>
      </w:pPr>
      <w:r>
        <w:rPr>
          <w:rStyle w:val="CommentReference"/>
        </w:rPr>
        <w:annotationRef/>
      </w:r>
      <w:r>
        <w:t>Please don’t write option….only give answer….</w:t>
      </w:r>
    </w:p>
  </w:comment>
  <w:comment w:id="132" w:author="SHWETA" w:date="2014-10-07T15:58:00Z" w:initials="S">
    <w:p w14:paraId="360BD243" w14:textId="581313BE" w:rsidR="00C0032C" w:rsidRDefault="00C0032C">
      <w:pPr>
        <w:pStyle w:val="CommentText"/>
      </w:pPr>
      <w:r>
        <w:rPr>
          <w:rStyle w:val="CommentReference"/>
        </w:rPr>
        <w:annotationRef/>
      </w:r>
      <w:r>
        <w:t xml:space="preserve">Don’t write option…just give answer and this answer does </w:t>
      </w:r>
      <w:proofErr w:type="gramStart"/>
      <w:r>
        <w:t>not  match</w:t>
      </w:r>
      <w:proofErr w:type="gramEnd"/>
      <w:r>
        <w:t xml:space="preserve"> with the options…..check once…</w:t>
      </w:r>
    </w:p>
  </w:comment>
  <w:comment w:id="133" w:author="SHWETA" w:date="2014-10-08T17:10:00Z" w:initials="S">
    <w:p w14:paraId="6EE9561C" w14:textId="7D40E002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solution</w:t>
      </w:r>
      <w:proofErr w:type="gramEnd"/>
      <w:r>
        <w:t xml:space="preserve"> of 11 is missing</w:t>
      </w:r>
    </w:p>
  </w:comment>
  <w:comment w:id="134" w:author="SHWETA" w:date="2014-10-08T17:10:00Z" w:initials="S">
    <w:p w14:paraId="398D1D59" w14:textId="43B16E3F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this</w:t>
      </w:r>
      <w:proofErr w:type="gramEnd"/>
      <w:r>
        <w:t xml:space="preserve"> is solution of 12.</w:t>
      </w:r>
    </w:p>
  </w:comment>
  <w:comment w:id="135" w:author="SHWETA" w:date="2014-10-08T17:10:00Z" w:initials="S">
    <w:p w14:paraId="543871D8" w14:textId="79D0F993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solution</w:t>
      </w:r>
      <w:proofErr w:type="gramEnd"/>
      <w:r>
        <w:t xml:space="preserve"> is wrong….</w:t>
      </w:r>
    </w:p>
  </w:comment>
  <w:comment w:id="136" w:author="SHWETA" w:date="2014-10-08T17:10:00Z" w:initials="S">
    <w:p w14:paraId="7C0DDD80" w14:textId="59F62457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solution</w:t>
      </w:r>
      <w:proofErr w:type="gramEnd"/>
      <w:r>
        <w:t xml:space="preserve"> of 13. Is missing….</w:t>
      </w:r>
    </w:p>
  </w:comment>
  <w:comment w:id="138" w:author="SHWETA" w:date="2014-10-08T17:09:00Z" w:initials="S">
    <w:p w14:paraId="00BDFE33" w14:textId="1F2CB828" w:rsidR="00C0032C" w:rsidRDefault="00C0032C">
      <w:pPr>
        <w:pStyle w:val="CommentText"/>
      </w:pPr>
      <w:r>
        <w:rPr>
          <w:rStyle w:val="CommentReference"/>
        </w:rPr>
        <w:annotationRef/>
      </w:r>
      <w:r>
        <w:t>Delete a from here…</w:t>
      </w:r>
    </w:p>
  </w:comment>
  <w:comment w:id="139" w:author="SHWETA" w:date="2014-10-08T17:09:00Z" w:initials="S">
    <w:p w14:paraId="040B92A6" w14:textId="106996CD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don’t</w:t>
      </w:r>
      <w:proofErr w:type="gramEnd"/>
      <w:r>
        <w:t xml:space="preserve"> write option…so delete d from here….</w:t>
      </w:r>
    </w:p>
  </w:comment>
  <w:comment w:id="140" w:author="SHWETA" w:date="2014-10-08T17:09:00Z" w:initials="S">
    <w:p w14:paraId="6F56A5A0" w14:textId="5178CA52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delete</w:t>
      </w:r>
      <w:proofErr w:type="gramEnd"/>
      <w:r>
        <w:t xml:space="preserve"> a from here</w:t>
      </w:r>
    </w:p>
  </w:comment>
  <w:comment w:id="144" w:author="SHWETA" w:date="2014-10-07T16:09:00Z" w:initials="S">
    <w:p w14:paraId="1A7594FC" w14:textId="74065B7F" w:rsidR="00C0032C" w:rsidRDefault="00C0032C">
      <w:pPr>
        <w:pStyle w:val="CommentText"/>
      </w:pPr>
      <w:r>
        <w:rPr>
          <w:rStyle w:val="CommentReference"/>
        </w:rPr>
        <w:annotationRef/>
      </w:r>
      <w:r>
        <w:t>Delete c from here</w:t>
      </w:r>
    </w:p>
  </w:comment>
  <w:comment w:id="145" w:author="SHWETA" w:date="2014-10-07T16:09:00Z" w:initials="S">
    <w:p w14:paraId="32F103B5" w14:textId="75CCD26D" w:rsidR="00C0032C" w:rsidRDefault="00C0032C">
      <w:pPr>
        <w:pStyle w:val="CommentText"/>
      </w:pPr>
      <w:r>
        <w:rPr>
          <w:rStyle w:val="CommentReference"/>
        </w:rPr>
        <w:annotationRef/>
      </w:r>
      <w:r>
        <w:t>Delete b from here</w:t>
      </w:r>
    </w:p>
  </w:comment>
  <w:comment w:id="146" w:author="SHWETA" w:date="2014-10-07T16:11:00Z" w:initials="S">
    <w:p w14:paraId="395E31D1" w14:textId="47ED7436" w:rsidR="00C0032C" w:rsidRDefault="00C0032C">
      <w:pPr>
        <w:pStyle w:val="CommentText"/>
      </w:pPr>
      <w:r>
        <w:rPr>
          <w:rStyle w:val="CommentReference"/>
        </w:rPr>
        <w:annotationRef/>
      </w:r>
      <w:r>
        <w:t>Shearing stress</w:t>
      </w:r>
    </w:p>
  </w:comment>
  <w:comment w:id="147" w:author="SHWETA" w:date="2014-10-07T16:11:00Z" w:initials="S">
    <w:p w14:paraId="7B90263D" w14:textId="3C1B00C6" w:rsidR="00C0032C" w:rsidRDefault="00C0032C">
      <w:pPr>
        <w:pStyle w:val="CommentText"/>
      </w:pPr>
      <w:r>
        <w:rPr>
          <w:rStyle w:val="CommentReference"/>
        </w:rPr>
        <w:annotationRef/>
      </w:r>
      <w:r>
        <w:t>Shearing strain</w:t>
      </w:r>
    </w:p>
  </w:comment>
  <w:comment w:id="149" w:author="SHWETA" w:date="2014-10-07T16:15:00Z" w:initials="S">
    <w:p w14:paraId="72F97A4D" w14:textId="243D9AFB" w:rsidR="00C0032C" w:rsidRDefault="00C0032C">
      <w:pPr>
        <w:pStyle w:val="CommentText"/>
      </w:pPr>
      <w:r>
        <w:rPr>
          <w:rStyle w:val="CommentReference"/>
        </w:rPr>
        <w:annotationRef/>
      </w:r>
      <w:r>
        <w:t>No need to write option so delete c…</w:t>
      </w:r>
    </w:p>
  </w:comment>
  <w:comment w:id="150" w:author="SHWETA" w:date="2014-10-08T17:08:00Z" w:initials="S">
    <w:p w14:paraId="3C1A8B40" w14:textId="038AE393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delete</w:t>
      </w:r>
      <w:proofErr w:type="gramEnd"/>
      <w:r>
        <w:t xml:space="preserve"> d from here…not required…</w:t>
      </w:r>
    </w:p>
  </w:comment>
  <w:comment w:id="151" w:author="SHWETA" w:date="2014-10-08T17:08:00Z" w:initials="S">
    <w:p w14:paraId="40022185" w14:textId="4C461CB0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delete</w:t>
      </w:r>
      <w:proofErr w:type="gramEnd"/>
      <w:r>
        <w:t xml:space="preserve"> a from here……</w:t>
      </w:r>
    </w:p>
  </w:comment>
  <w:comment w:id="152" w:author="SHWETA" w:date="2014-10-08T17:07:00Z" w:initials="S">
    <w:p w14:paraId="262E02B3" w14:textId="77C5941E" w:rsidR="00C0032C" w:rsidRDefault="00C0032C">
      <w:pPr>
        <w:pStyle w:val="CommentText"/>
      </w:pPr>
      <w:r>
        <w:rPr>
          <w:rStyle w:val="CommentReference"/>
        </w:rPr>
        <w:annotationRef/>
      </w:r>
      <w:proofErr w:type="gramStart"/>
      <w:r>
        <w:t>option</w:t>
      </w:r>
      <w:proofErr w:type="gramEnd"/>
      <w:r>
        <w:t xml:space="preserve"> and answer are different…..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9A680F" w14:textId="77777777" w:rsidR="00AD1FBF" w:rsidRDefault="00AD1FBF" w:rsidP="00022528">
      <w:r>
        <w:separator/>
      </w:r>
    </w:p>
    <w:p w14:paraId="1296F9CB" w14:textId="77777777" w:rsidR="00AD1FBF" w:rsidRDefault="00AD1FBF" w:rsidP="00022528"/>
  </w:endnote>
  <w:endnote w:type="continuationSeparator" w:id="0">
    <w:p w14:paraId="36C65439" w14:textId="77777777" w:rsidR="00AD1FBF" w:rsidRDefault="00AD1FBF" w:rsidP="00022528">
      <w:r>
        <w:continuationSeparator/>
      </w:r>
    </w:p>
    <w:p w14:paraId="7199E459" w14:textId="77777777" w:rsidR="00AD1FBF" w:rsidRDefault="00AD1FBF" w:rsidP="000225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20F2F" w14:textId="77777777" w:rsidR="00C0032C" w:rsidRPr="0060773A" w:rsidRDefault="00C0032C" w:rsidP="00ED72CA">
    <w:pPr>
      <w:pStyle w:val="Footer"/>
      <w:jc w:val="center"/>
      <w:rPr>
        <w:rFonts w:ascii="Rockwell" w:hAnsi="Rockwell"/>
        <w:sz w:val="16"/>
        <w:szCs w:val="16"/>
      </w:rPr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BE3DED5" wp14:editId="5FE863A6">
              <wp:simplePos x="0" y="0"/>
              <wp:positionH relativeFrom="column">
                <wp:posOffset>-457200</wp:posOffset>
              </wp:positionH>
              <wp:positionV relativeFrom="paragraph">
                <wp:posOffset>13334</wp:posOffset>
              </wp:positionV>
              <wp:extent cx="6615430" cy="0"/>
              <wp:effectExtent l="0" t="0" r="33020" b="1905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54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6pt;margin-top:1.05pt;width:520.9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"/>
          </w:pict>
        </mc:Fallback>
      </mc:AlternateContent>
    </w:r>
    <w:r w:rsidRPr="0060773A">
      <w:rPr>
        <w:rFonts w:ascii="Rockwell" w:hAnsi="Rockwell"/>
        <w:sz w:val="16"/>
        <w:szCs w:val="16"/>
      </w:rPr>
      <w:t xml:space="preserve">Avanti Learning Centers </w:t>
    </w:r>
    <w:proofErr w:type="spellStart"/>
    <w:r w:rsidRPr="0060773A">
      <w:rPr>
        <w:rFonts w:ascii="Rockwell" w:hAnsi="Rockwell"/>
        <w:sz w:val="16"/>
        <w:szCs w:val="16"/>
      </w:rPr>
      <w:t>Pvt</w:t>
    </w:r>
    <w:proofErr w:type="spellEnd"/>
    <w:r w:rsidRPr="0060773A">
      <w:rPr>
        <w:rFonts w:ascii="Rockwell" w:hAnsi="Rockwell"/>
        <w:sz w:val="16"/>
        <w:szCs w:val="16"/>
      </w:rPr>
      <w:t xml:space="preserve"> Ltd. All rights reserved.</w:t>
    </w:r>
  </w:p>
  <w:p w14:paraId="37AD6FBE" w14:textId="77777777" w:rsidR="00C0032C" w:rsidRPr="0060773A" w:rsidRDefault="00C0032C" w:rsidP="00ED72CA">
    <w:pPr>
      <w:pStyle w:val="Footer"/>
      <w:jc w:val="center"/>
      <w:rPr>
        <w:rFonts w:ascii="Rockwell" w:hAnsi="Rockwell"/>
        <w:sz w:val="16"/>
        <w:szCs w:val="16"/>
      </w:rPr>
    </w:pPr>
    <w:r w:rsidRPr="0060773A">
      <w:rPr>
        <w:rFonts w:ascii="Rockwell" w:hAnsi="Rockwell"/>
        <w:sz w:val="16"/>
        <w:szCs w:val="16"/>
      </w:rPr>
      <w:t>2014 - 2016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839DE" w14:textId="77777777" w:rsidR="00C0032C" w:rsidRPr="0060773A" w:rsidRDefault="00C0032C" w:rsidP="00ED72CA">
    <w:pPr>
      <w:pStyle w:val="Footer"/>
      <w:jc w:val="center"/>
      <w:rPr>
        <w:rFonts w:ascii="Rockwell" w:hAnsi="Rockwell"/>
        <w:sz w:val="16"/>
        <w:szCs w:val="16"/>
      </w:rPr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129B7DD" wp14:editId="287F68C9">
              <wp:simplePos x="0" y="0"/>
              <wp:positionH relativeFrom="column">
                <wp:posOffset>-457200</wp:posOffset>
              </wp:positionH>
              <wp:positionV relativeFrom="paragraph">
                <wp:posOffset>13334</wp:posOffset>
              </wp:positionV>
              <wp:extent cx="6615430" cy="0"/>
              <wp:effectExtent l="0" t="0" r="33020" b="19050"/>
              <wp:wrapNone/>
              <wp:docPr id="6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54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4C26E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6pt;margin-top:1.05pt;width:520.9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"/>
          </w:pict>
        </mc:Fallback>
      </mc:AlternateContent>
    </w:r>
    <w:r w:rsidRPr="0060773A">
      <w:rPr>
        <w:rFonts w:ascii="Rockwell" w:hAnsi="Rockwell"/>
        <w:sz w:val="16"/>
        <w:szCs w:val="16"/>
      </w:rPr>
      <w:t xml:space="preserve">Avanti Learning Centers </w:t>
    </w:r>
    <w:proofErr w:type="spellStart"/>
    <w:r w:rsidRPr="0060773A">
      <w:rPr>
        <w:rFonts w:ascii="Rockwell" w:hAnsi="Rockwell"/>
        <w:sz w:val="16"/>
        <w:szCs w:val="16"/>
      </w:rPr>
      <w:t>Pvt</w:t>
    </w:r>
    <w:proofErr w:type="spellEnd"/>
    <w:r w:rsidRPr="0060773A">
      <w:rPr>
        <w:rFonts w:ascii="Rockwell" w:hAnsi="Rockwell"/>
        <w:sz w:val="16"/>
        <w:szCs w:val="16"/>
      </w:rPr>
      <w:t xml:space="preserve"> Ltd. All rights reserved.</w:t>
    </w:r>
  </w:p>
  <w:p w14:paraId="5630F26F" w14:textId="77777777" w:rsidR="00C0032C" w:rsidRPr="0060773A" w:rsidRDefault="00C0032C" w:rsidP="00ED72CA">
    <w:pPr>
      <w:pStyle w:val="Footer"/>
      <w:jc w:val="center"/>
      <w:rPr>
        <w:rFonts w:ascii="Rockwell" w:hAnsi="Rockwell"/>
        <w:sz w:val="16"/>
        <w:szCs w:val="16"/>
      </w:rPr>
    </w:pPr>
    <w:r w:rsidRPr="0060773A">
      <w:rPr>
        <w:rFonts w:ascii="Rockwell" w:hAnsi="Rockwell"/>
        <w:sz w:val="16"/>
        <w:szCs w:val="16"/>
      </w:rPr>
      <w:t>2014 - 2016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116C4" w14:textId="77777777" w:rsidR="00AD1FBF" w:rsidRDefault="00AD1FBF" w:rsidP="00022528">
      <w:r>
        <w:separator/>
      </w:r>
    </w:p>
    <w:p w14:paraId="2FC318C6" w14:textId="77777777" w:rsidR="00AD1FBF" w:rsidRDefault="00AD1FBF" w:rsidP="00022528"/>
  </w:footnote>
  <w:footnote w:type="continuationSeparator" w:id="0">
    <w:p w14:paraId="36D3C7AF" w14:textId="77777777" w:rsidR="00AD1FBF" w:rsidRDefault="00AD1FBF" w:rsidP="00022528">
      <w:r>
        <w:continuationSeparator/>
      </w:r>
    </w:p>
    <w:p w14:paraId="75A054E5" w14:textId="77777777" w:rsidR="00AD1FBF" w:rsidRDefault="00AD1FBF" w:rsidP="0002252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679"/>
      <w:gridCol w:w="897"/>
    </w:tblGrid>
    <w:tr w:rsidR="00C0032C" w:rsidRPr="00DE4A13" w14:paraId="776390E0" w14:textId="77777777" w:rsidTr="00A6178A">
      <w:trPr>
        <w:trHeight w:val="397"/>
      </w:trPr>
      <w:tc>
        <w:tcPr>
          <w:tcW w:w="9747" w:type="dxa"/>
          <w:tcBorders>
            <w:top w:val="nil"/>
            <w:left w:val="nil"/>
            <w:bottom w:val="doub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5E4FC42" w14:textId="77777777" w:rsidR="00C0032C" w:rsidRPr="009B4B41" w:rsidRDefault="00C0032C" w:rsidP="00E94FB1">
          <w:pPr>
            <w:pStyle w:val="Header"/>
          </w:pPr>
          <w:r>
            <w:t>P8</w:t>
          </w:r>
          <w:r w:rsidRPr="009B4B41">
            <w:t xml:space="preserve"> – </w:t>
          </w:r>
          <w:r>
            <w:t>Mechanical Properties of Solids</w:t>
          </w:r>
        </w:p>
      </w:tc>
      <w:tc>
        <w:tcPr>
          <w:tcW w:w="929" w:type="dxa"/>
          <w:tcBorders>
            <w:top w:val="nil"/>
            <w:left w:val="single" w:sz="4" w:space="0" w:color="auto"/>
            <w:bottom w:val="double" w:sz="4" w:space="0" w:color="auto"/>
            <w:right w:val="nil"/>
          </w:tcBorders>
          <w:shd w:val="clear" w:color="auto" w:fill="auto"/>
        </w:tcPr>
        <w:p w14:paraId="6CAE579A" w14:textId="77777777" w:rsidR="00C0032C" w:rsidRPr="00DE4A13" w:rsidRDefault="00C0032C" w:rsidP="00C2365D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 w:rsidR="00F82FDF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41B9CACD" w14:textId="77777777" w:rsidR="00C0032C" w:rsidRPr="00445E76" w:rsidRDefault="00C0032C" w:rsidP="00A6178A">
    <w:pPr>
      <w:pStyle w:val="Header"/>
      <w:spacing w:before="0" w:after="0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679"/>
      <w:gridCol w:w="897"/>
    </w:tblGrid>
    <w:tr w:rsidR="00C0032C" w:rsidRPr="00DE4A13" w14:paraId="6757A70E" w14:textId="77777777" w:rsidTr="00A6178A">
      <w:trPr>
        <w:trHeight w:val="397"/>
      </w:trPr>
      <w:tc>
        <w:tcPr>
          <w:tcW w:w="9747" w:type="dxa"/>
          <w:tcBorders>
            <w:top w:val="nil"/>
            <w:left w:val="nil"/>
            <w:bottom w:val="doub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B8D16C7" w14:textId="7D3AC3EF" w:rsidR="00C0032C" w:rsidRPr="009B4B41" w:rsidRDefault="00C0032C" w:rsidP="00E94FB1">
          <w:pPr>
            <w:pStyle w:val="Header"/>
          </w:pPr>
          <w:r>
            <w:t>P8</w:t>
          </w:r>
          <w:r w:rsidRPr="009B4B41">
            <w:t xml:space="preserve"> – </w:t>
          </w:r>
          <w:r>
            <w:t>Mechanical Properties of Solids</w:t>
          </w:r>
        </w:p>
      </w:tc>
      <w:tc>
        <w:tcPr>
          <w:tcW w:w="929" w:type="dxa"/>
          <w:tcBorders>
            <w:top w:val="nil"/>
            <w:left w:val="single" w:sz="4" w:space="0" w:color="auto"/>
            <w:bottom w:val="double" w:sz="4" w:space="0" w:color="auto"/>
            <w:right w:val="nil"/>
          </w:tcBorders>
          <w:shd w:val="clear" w:color="auto" w:fill="auto"/>
        </w:tcPr>
        <w:p w14:paraId="6EAFBFA2" w14:textId="77777777" w:rsidR="00C0032C" w:rsidRPr="00DE4A13" w:rsidRDefault="00C0032C" w:rsidP="00C2365D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 w:rsidR="00F82FD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8B0B202" w14:textId="77777777" w:rsidR="00C0032C" w:rsidRPr="00445E76" w:rsidRDefault="00C0032C" w:rsidP="00A6178A">
    <w:pPr>
      <w:pStyle w:val="Header"/>
      <w:spacing w:before="0" w:after="0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F22A5" w14:textId="1C186766" w:rsidR="00C0032C" w:rsidRDefault="00C0032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678"/>
      <w:gridCol w:w="898"/>
    </w:tblGrid>
    <w:tr w:rsidR="00C0032C" w:rsidRPr="00DE4A13" w14:paraId="742938CE" w14:textId="77777777" w:rsidTr="00A6178A">
      <w:trPr>
        <w:trHeight w:val="397"/>
      </w:trPr>
      <w:tc>
        <w:tcPr>
          <w:tcW w:w="9747" w:type="dxa"/>
          <w:tcBorders>
            <w:top w:val="nil"/>
            <w:left w:val="nil"/>
            <w:bottom w:val="doub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1124C3D" w14:textId="09C364BB" w:rsidR="00C0032C" w:rsidRPr="009B4B41" w:rsidRDefault="00C0032C" w:rsidP="00C2365D">
          <w:pPr>
            <w:pStyle w:val="Header"/>
          </w:pPr>
          <w:r>
            <w:t>P</w:t>
          </w:r>
          <w:r w:rsidRPr="009B4B41">
            <w:t xml:space="preserve">4 – </w:t>
          </w:r>
          <w:r>
            <w:t>Dynamics of Particles</w:t>
          </w:r>
        </w:p>
      </w:tc>
      <w:tc>
        <w:tcPr>
          <w:tcW w:w="929" w:type="dxa"/>
          <w:tcBorders>
            <w:top w:val="nil"/>
            <w:left w:val="single" w:sz="4" w:space="0" w:color="auto"/>
            <w:bottom w:val="double" w:sz="4" w:space="0" w:color="auto"/>
            <w:right w:val="nil"/>
          </w:tcBorders>
          <w:shd w:val="clear" w:color="auto" w:fill="auto"/>
        </w:tcPr>
        <w:p w14:paraId="2603A04C" w14:textId="77777777" w:rsidR="00C0032C" w:rsidRPr="00DE4A13" w:rsidRDefault="00C0032C" w:rsidP="00C2365D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 </w:instrText>
          </w:r>
          <w:r>
            <w:rPr>
              <w:rStyle w:val="PageNumber"/>
            </w:rPr>
            <w:fldChar w:fldCharType="separate"/>
          </w:r>
          <w:r w:rsidR="00875E4B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14:paraId="6C7535B0" w14:textId="77777777" w:rsidR="00C0032C" w:rsidRPr="00445E76" w:rsidRDefault="00C0032C" w:rsidP="00C2365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E1DCC" w14:textId="129292DA" w:rsidR="00C0032C" w:rsidRDefault="00C003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614BF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AD160F"/>
    <w:multiLevelType w:val="hybridMultilevel"/>
    <w:tmpl w:val="09FA354C"/>
    <w:lvl w:ilvl="0" w:tplc="49500AC8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C6DD8"/>
    <w:multiLevelType w:val="hybridMultilevel"/>
    <w:tmpl w:val="7D30066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0A62BF"/>
    <w:multiLevelType w:val="hybridMultilevel"/>
    <w:tmpl w:val="B7C20D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7A3AC1"/>
    <w:multiLevelType w:val="hybridMultilevel"/>
    <w:tmpl w:val="8738E25E"/>
    <w:lvl w:ilvl="0" w:tplc="D984203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C42592"/>
    <w:multiLevelType w:val="hybridMultilevel"/>
    <w:tmpl w:val="3A8C6872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0C780850"/>
    <w:multiLevelType w:val="hybridMultilevel"/>
    <w:tmpl w:val="E24C1006"/>
    <w:lvl w:ilvl="0" w:tplc="FAD8D3E0">
      <w:start w:val="1"/>
      <w:numFmt w:val="lowerLetter"/>
      <w:lvlText w:val="%1."/>
      <w:lvlJc w:val="left"/>
      <w:pPr>
        <w:ind w:left="148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>
    <w:nsid w:val="0C7933DD"/>
    <w:multiLevelType w:val="multilevel"/>
    <w:tmpl w:val="2160CE4A"/>
    <w:lvl w:ilvl="0">
      <w:start w:val="4"/>
      <w:numFmt w:val="decimal"/>
      <w:lvlText w:val="P 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P 8.%2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lvlText w:val="M %1.%2.%3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M 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M %1.%2.%3.%4.%5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D8B333E"/>
    <w:multiLevelType w:val="hybridMultilevel"/>
    <w:tmpl w:val="23D87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FB2D21"/>
    <w:multiLevelType w:val="hybridMultilevel"/>
    <w:tmpl w:val="C1AC5648"/>
    <w:lvl w:ilvl="0" w:tplc="9708B5C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35CD9"/>
    <w:multiLevelType w:val="hybridMultilevel"/>
    <w:tmpl w:val="54060210"/>
    <w:lvl w:ilvl="0" w:tplc="04090019">
      <w:start w:val="1"/>
      <w:numFmt w:val="lowerLetter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1">
    <w:nsid w:val="11D4245A"/>
    <w:multiLevelType w:val="hybridMultilevel"/>
    <w:tmpl w:val="B3D8D38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3A00DB8"/>
    <w:multiLevelType w:val="hybridMultilevel"/>
    <w:tmpl w:val="7F44F31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3D168BF"/>
    <w:multiLevelType w:val="hybridMultilevel"/>
    <w:tmpl w:val="1554AD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C864F3"/>
    <w:multiLevelType w:val="hybridMultilevel"/>
    <w:tmpl w:val="6128C44E"/>
    <w:lvl w:ilvl="0" w:tplc="04090019">
      <w:start w:val="1"/>
      <w:numFmt w:val="lowerLetter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5">
    <w:nsid w:val="172B6FF6"/>
    <w:multiLevelType w:val="hybridMultilevel"/>
    <w:tmpl w:val="82406E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CB696D"/>
    <w:multiLevelType w:val="hybridMultilevel"/>
    <w:tmpl w:val="316C7250"/>
    <w:lvl w:ilvl="0" w:tplc="04090019">
      <w:start w:val="1"/>
      <w:numFmt w:val="lowerLetter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7">
    <w:nsid w:val="18AF1630"/>
    <w:multiLevelType w:val="hybridMultilevel"/>
    <w:tmpl w:val="3872CF2C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1ADF08A0"/>
    <w:multiLevelType w:val="hybridMultilevel"/>
    <w:tmpl w:val="5D32C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0259AD"/>
    <w:multiLevelType w:val="hybridMultilevel"/>
    <w:tmpl w:val="EB2A52D4"/>
    <w:lvl w:ilvl="0" w:tplc="04090019">
      <w:start w:val="1"/>
      <w:numFmt w:val="lowerLetter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0">
    <w:nsid w:val="1E22316F"/>
    <w:multiLevelType w:val="hybridMultilevel"/>
    <w:tmpl w:val="5D32C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98540F"/>
    <w:multiLevelType w:val="hybridMultilevel"/>
    <w:tmpl w:val="6220DCC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0093ABE"/>
    <w:multiLevelType w:val="hybridMultilevel"/>
    <w:tmpl w:val="AC84C28A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227D3DFA"/>
    <w:multiLevelType w:val="hybridMultilevel"/>
    <w:tmpl w:val="B400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17797E"/>
    <w:multiLevelType w:val="hybridMultilevel"/>
    <w:tmpl w:val="3B5467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A95563"/>
    <w:multiLevelType w:val="hybridMultilevel"/>
    <w:tmpl w:val="E38A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314477"/>
    <w:multiLevelType w:val="hybridMultilevel"/>
    <w:tmpl w:val="5D32C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DD0E4B"/>
    <w:multiLevelType w:val="hybridMultilevel"/>
    <w:tmpl w:val="99A60278"/>
    <w:lvl w:ilvl="0" w:tplc="FF46D774">
      <w:start w:val="1"/>
      <w:numFmt w:val="lowerLetter"/>
      <w:lvlText w:val="%1."/>
      <w:lvlJc w:val="left"/>
      <w:pPr>
        <w:ind w:left="148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8">
    <w:nsid w:val="2A011137"/>
    <w:multiLevelType w:val="multilevel"/>
    <w:tmpl w:val="707239B6"/>
    <w:styleLink w:val="Numberedlis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2A500B20"/>
    <w:multiLevelType w:val="hybridMultilevel"/>
    <w:tmpl w:val="61883D34"/>
    <w:lvl w:ilvl="0" w:tplc="49EE9BB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8C6340"/>
    <w:multiLevelType w:val="hybridMultilevel"/>
    <w:tmpl w:val="1A3A8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EC277ED"/>
    <w:multiLevelType w:val="hybridMultilevel"/>
    <w:tmpl w:val="588C678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1D15F61"/>
    <w:multiLevelType w:val="hybridMultilevel"/>
    <w:tmpl w:val="A9862F44"/>
    <w:lvl w:ilvl="0" w:tplc="8D2EADCE">
      <w:start w:val="3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4AA2C9E"/>
    <w:multiLevelType w:val="hybridMultilevel"/>
    <w:tmpl w:val="84E26E7E"/>
    <w:lvl w:ilvl="0" w:tplc="04090019">
      <w:start w:val="1"/>
      <w:numFmt w:val="lowerLetter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4">
    <w:nsid w:val="34AE3036"/>
    <w:multiLevelType w:val="hybridMultilevel"/>
    <w:tmpl w:val="255C7CB4"/>
    <w:lvl w:ilvl="0" w:tplc="2982D21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4C65289"/>
    <w:multiLevelType w:val="multilevel"/>
    <w:tmpl w:val="B0484B9C"/>
    <w:lvl w:ilvl="0">
      <w:start w:val="1"/>
      <w:numFmt w:val="decimal"/>
      <w:pStyle w:val="QuestionList"/>
      <w:lvlText w:val="Q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ubQuestion"/>
      <w:lvlText w:val="Q%1.%2.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198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35105547"/>
    <w:multiLevelType w:val="hybridMultilevel"/>
    <w:tmpl w:val="2AA08E56"/>
    <w:lvl w:ilvl="0" w:tplc="6B58948E">
      <w:start w:val="1"/>
      <w:numFmt w:val="decimal"/>
      <w:lvlText w:val="%1."/>
      <w:lvlJc w:val="left"/>
      <w:pPr>
        <w:ind w:left="1003" w:hanging="360"/>
      </w:pPr>
    </w:lvl>
    <w:lvl w:ilvl="1" w:tplc="CBBC79D2">
      <w:start w:val="1"/>
      <w:numFmt w:val="lowerLetter"/>
      <w:pStyle w:val="List3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7">
    <w:nsid w:val="3BB432B2"/>
    <w:multiLevelType w:val="hybridMultilevel"/>
    <w:tmpl w:val="3858D9AE"/>
    <w:lvl w:ilvl="0" w:tplc="4DEEF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C6A6DC5"/>
    <w:multiLevelType w:val="hybridMultilevel"/>
    <w:tmpl w:val="19262B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3DA34B55"/>
    <w:multiLevelType w:val="hybridMultilevel"/>
    <w:tmpl w:val="C1AC5648"/>
    <w:lvl w:ilvl="0" w:tplc="9708B5C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DB86DD8"/>
    <w:multiLevelType w:val="hybridMultilevel"/>
    <w:tmpl w:val="B7C20D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3EF737CE"/>
    <w:multiLevelType w:val="hybridMultilevel"/>
    <w:tmpl w:val="36DE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24643E9"/>
    <w:multiLevelType w:val="hybridMultilevel"/>
    <w:tmpl w:val="B72E072E"/>
    <w:lvl w:ilvl="0" w:tplc="3B28E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5743812"/>
    <w:multiLevelType w:val="hybridMultilevel"/>
    <w:tmpl w:val="36DE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BEA1A2E"/>
    <w:multiLevelType w:val="hybridMultilevel"/>
    <w:tmpl w:val="109EF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C6B6177"/>
    <w:multiLevelType w:val="hybridMultilevel"/>
    <w:tmpl w:val="FF18090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C701D77"/>
    <w:multiLevelType w:val="hybridMultilevel"/>
    <w:tmpl w:val="129C26A0"/>
    <w:lvl w:ilvl="0" w:tplc="04090019">
      <w:start w:val="1"/>
      <w:numFmt w:val="lowerLetter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7">
    <w:nsid w:val="4C784F42"/>
    <w:multiLevelType w:val="hybridMultilevel"/>
    <w:tmpl w:val="36DE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23B5809"/>
    <w:multiLevelType w:val="hybridMultilevel"/>
    <w:tmpl w:val="41966E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56467FAC"/>
    <w:multiLevelType w:val="hybridMultilevel"/>
    <w:tmpl w:val="E26AA6F0"/>
    <w:lvl w:ilvl="0" w:tplc="04090019">
      <w:start w:val="1"/>
      <w:numFmt w:val="lowerLetter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0">
    <w:nsid w:val="576C05F8"/>
    <w:multiLevelType w:val="hybridMultilevel"/>
    <w:tmpl w:val="6B2CF3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8312379"/>
    <w:multiLevelType w:val="hybridMultilevel"/>
    <w:tmpl w:val="F76207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A5F3245"/>
    <w:multiLevelType w:val="hybridMultilevel"/>
    <w:tmpl w:val="C2F0223E"/>
    <w:lvl w:ilvl="0" w:tplc="04090019">
      <w:start w:val="1"/>
      <w:numFmt w:val="lowerLetter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3">
    <w:nsid w:val="5B2D23CB"/>
    <w:multiLevelType w:val="hybridMultilevel"/>
    <w:tmpl w:val="0908DFC8"/>
    <w:lvl w:ilvl="0" w:tplc="04090019">
      <w:start w:val="1"/>
      <w:numFmt w:val="lowerLetter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4">
    <w:nsid w:val="5F1C04C1"/>
    <w:multiLevelType w:val="hybridMultilevel"/>
    <w:tmpl w:val="1790632E"/>
    <w:lvl w:ilvl="0" w:tplc="173478D4">
      <w:start w:val="3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FE51963"/>
    <w:multiLevelType w:val="hybridMultilevel"/>
    <w:tmpl w:val="5EFE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0DD4982"/>
    <w:multiLevelType w:val="hybridMultilevel"/>
    <w:tmpl w:val="9BBE49DE"/>
    <w:lvl w:ilvl="0" w:tplc="787E1292">
      <w:start w:val="3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2117E30"/>
    <w:multiLevelType w:val="hybridMultilevel"/>
    <w:tmpl w:val="1A3A8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3627D03"/>
    <w:multiLevelType w:val="hybridMultilevel"/>
    <w:tmpl w:val="CF0C8C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4E27F4B"/>
    <w:multiLevelType w:val="hybridMultilevel"/>
    <w:tmpl w:val="629EC1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5D32672"/>
    <w:multiLevelType w:val="hybridMultilevel"/>
    <w:tmpl w:val="13F400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65A5B5A"/>
    <w:multiLevelType w:val="hybridMultilevel"/>
    <w:tmpl w:val="9D1263DC"/>
    <w:lvl w:ilvl="0" w:tplc="74124A9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7A31CB6"/>
    <w:multiLevelType w:val="hybridMultilevel"/>
    <w:tmpl w:val="5D32C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9C907DD"/>
    <w:multiLevelType w:val="hybridMultilevel"/>
    <w:tmpl w:val="36DE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AAC151B"/>
    <w:multiLevelType w:val="hybridMultilevel"/>
    <w:tmpl w:val="A984D830"/>
    <w:lvl w:ilvl="0" w:tplc="1C52BC36">
      <w:start w:val="3"/>
      <w:numFmt w:val="lowerLetter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C955148"/>
    <w:multiLevelType w:val="hybridMultilevel"/>
    <w:tmpl w:val="9B8CF0E2"/>
    <w:lvl w:ilvl="0" w:tplc="C1985A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D256336"/>
    <w:multiLevelType w:val="hybridMultilevel"/>
    <w:tmpl w:val="BB367A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nsid w:val="6FA96F10"/>
    <w:multiLevelType w:val="multilevel"/>
    <w:tmpl w:val="2160CE4A"/>
    <w:lvl w:ilvl="0">
      <w:start w:val="4"/>
      <w:numFmt w:val="decimal"/>
      <w:lvlText w:val="P 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P 8.%2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lvlText w:val="M %1.%2.%3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M 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M %1.%2.%3.%4.%5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>
    <w:nsid w:val="71912509"/>
    <w:multiLevelType w:val="hybridMultilevel"/>
    <w:tmpl w:val="319C8F50"/>
    <w:lvl w:ilvl="0" w:tplc="04090019">
      <w:start w:val="1"/>
      <w:numFmt w:val="lowerLetter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9">
    <w:nsid w:val="7287684C"/>
    <w:multiLevelType w:val="multilevel"/>
    <w:tmpl w:val="961AEBC4"/>
    <w:lvl w:ilvl="0">
      <w:start w:val="1"/>
      <w:numFmt w:val="upperLetter"/>
      <w:pStyle w:val="OptionList"/>
      <w:lvlText w:val="%1)"/>
      <w:lvlJc w:val="left"/>
      <w:pPr>
        <w:tabs>
          <w:tab w:val="num" w:pos="1843"/>
        </w:tabs>
        <w:ind w:left="1843" w:hanging="567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70">
    <w:nsid w:val="73892212"/>
    <w:multiLevelType w:val="hybridMultilevel"/>
    <w:tmpl w:val="109EF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4472350"/>
    <w:multiLevelType w:val="hybridMultilevel"/>
    <w:tmpl w:val="1AB2A48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76F609D8"/>
    <w:multiLevelType w:val="hybridMultilevel"/>
    <w:tmpl w:val="EF02E3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B8C7FC0"/>
    <w:multiLevelType w:val="hybridMultilevel"/>
    <w:tmpl w:val="576AFE84"/>
    <w:lvl w:ilvl="0" w:tplc="25D005A4">
      <w:start w:val="1"/>
      <w:numFmt w:val="decimal"/>
      <w:pStyle w:val="List2"/>
      <w:lvlText w:val="%1."/>
      <w:lvlJc w:val="left"/>
      <w:pPr>
        <w:ind w:left="1003" w:hanging="360"/>
      </w:pPr>
      <w:rPr>
        <w:rFonts w:hint="default"/>
      </w:rPr>
    </w:lvl>
    <w:lvl w:ilvl="1" w:tplc="A66C24D0">
      <w:start w:val="1"/>
      <w:numFmt w:val="lowerLetter"/>
      <w:lvlText w:val="%2."/>
      <w:lvlJc w:val="left"/>
      <w:pPr>
        <w:ind w:left="1723" w:hanging="360"/>
      </w:pPr>
    </w:lvl>
    <w:lvl w:ilvl="2" w:tplc="B0485426" w:tentative="1">
      <w:start w:val="1"/>
      <w:numFmt w:val="lowerRoman"/>
      <w:lvlText w:val="%3."/>
      <w:lvlJc w:val="right"/>
      <w:pPr>
        <w:ind w:left="2443" w:hanging="180"/>
      </w:pPr>
    </w:lvl>
    <w:lvl w:ilvl="3" w:tplc="902EBEDE" w:tentative="1">
      <w:start w:val="1"/>
      <w:numFmt w:val="decimal"/>
      <w:lvlText w:val="%4."/>
      <w:lvlJc w:val="left"/>
      <w:pPr>
        <w:ind w:left="3163" w:hanging="360"/>
      </w:pPr>
    </w:lvl>
    <w:lvl w:ilvl="4" w:tplc="C7C212AE" w:tentative="1">
      <w:start w:val="1"/>
      <w:numFmt w:val="lowerLetter"/>
      <w:lvlText w:val="%5."/>
      <w:lvlJc w:val="left"/>
      <w:pPr>
        <w:ind w:left="3883" w:hanging="360"/>
      </w:pPr>
    </w:lvl>
    <w:lvl w:ilvl="5" w:tplc="1AD4797C" w:tentative="1">
      <w:start w:val="1"/>
      <w:numFmt w:val="lowerRoman"/>
      <w:lvlText w:val="%6."/>
      <w:lvlJc w:val="right"/>
      <w:pPr>
        <w:ind w:left="4603" w:hanging="180"/>
      </w:pPr>
    </w:lvl>
    <w:lvl w:ilvl="6" w:tplc="12801F4A" w:tentative="1">
      <w:start w:val="1"/>
      <w:numFmt w:val="decimal"/>
      <w:lvlText w:val="%7."/>
      <w:lvlJc w:val="left"/>
      <w:pPr>
        <w:ind w:left="5323" w:hanging="360"/>
      </w:pPr>
    </w:lvl>
    <w:lvl w:ilvl="7" w:tplc="E09A0B96" w:tentative="1">
      <w:start w:val="1"/>
      <w:numFmt w:val="lowerLetter"/>
      <w:lvlText w:val="%8."/>
      <w:lvlJc w:val="left"/>
      <w:pPr>
        <w:ind w:left="6043" w:hanging="360"/>
      </w:pPr>
    </w:lvl>
    <w:lvl w:ilvl="8" w:tplc="F28EE89A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4">
    <w:nsid w:val="7C1F134E"/>
    <w:multiLevelType w:val="hybridMultilevel"/>
    <w:tmpl w:val="386E44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>
    <w:nsid w:val="7EB541AA"/>
    <w:multiLevelType w:val="hybridMultilevel"/>
    <w:tmpl w:val="B4048A1C"/>
    <w:lvl w:ilvl="0" w:tplc="BC20C93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73"/>
  </w:num>
  <w:num w:numId="4">
    <w:abstractNumId w:val="34"/>
  </w:num>
  <w:num w:numId="5">
    <w:abstractNumId w:val="69"/>
  </w:num>
  <w:num w:numId="6">
    <w:abstractNumId w:val="0"/>
  </w:num>
  <w:num w:numId="7">
    <w:abstractNumId w:val="35"/>
  </w:num>
  <w:num w:numId="8">
    <w:abstractNumId w:val="67"/>
  </w:num>
  <w:num w:numId="9">
    <w:abstractNumId w:val="55"/>
  </w:num>
  <w:num w:numId="10">
    <w:abstractNumId w:val="44"/>
  </w:num>
  <w:num w:numId="11">
    <w:abstractNumId w:val="71"/>
  </w:num>
  <w:num w:numId="12">
    <w:abstractNumId w:val="1"/>
  </w:num>
  <w:num w:numId="13">
    <w:abstractNumId w:val="45"/>
  </w:num>
  <w:num w:numId="14">
    <w:abstractNumId w:val="21"/>
  </w:num>
  <w:num w:numId="15">
    <w:abstractNumId w:val="11"/>
  </w:num>
  <w:num w:numId="16">
    <w:abstractNumId w:val="2"/>
  </w:num>
  <w:num w:numId="17">
    <w:abstractNumId w:val="31"/>
  </w:num>
  <w:num w:numId="18">
    <w:abstractNumId w:val="15"/>
  </w:num>
  <w:num w:numId="19">
    <w:abstractNumId w:val="5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12"/>
  </w:num>
  <w:num w:numId="32">
    <w:abstractNumId w:val="5"/>
  </w:num>
  <w:num w:numId="33">
    <w:abstractNumId w:val="23"/>
  </w:num>
  <w:num w:numId="34">
    <w:abstractNumId w:val="68"/>
  </w:num>
  <w:num w:numId="35">
    <w:abstractNumId w:val="18"/>
  </w:num>
  <w:num w:numId="36">
    <w:abstractNumId w:val="74"/>
  </w:num>
  <w:num w:numId="37">
    <w:abstractNumId w:val="48"/>
  </w:num>
  <w:num w:numId="38">
    <w:abstractNumId w:val="61"/>
  </w:num>
  <w:num w:numId="39">
    <w:abstractNumId w:val="38"/>
  </w:num>
  <w:num w:numId="40">
    <w:abstractNumId w:val="66"/>
  </w:num>
  <w:num w:numId="41">
    <w:abstractNumId w:val="4"/>
  </w:num>
  <w:num w:numId="42">
    <w:abstractNumId w:val="40"/>
  </w:num>
  <w:num w:numId="43">
    <w:abstractNumId w:val="75"/>
  </w:num>
  <w:num w:numId="44">
    <w:abstractNumId w:val="3"/>
  </w:num>
  <w:num w:numId="45">
    <w:abstractNumId w:val="17"/>
  </w:num>
  <w:num w:numId="46">
    <w:abstractNumId w:val="53"/>
  </w:num>
  <w:num w:numId="47">
    <w:abstractNumId w:val="59"/>
  </w:num>
  <w:num w:numId="48">
    <w:abstractNumId w:val="46"/>
  </w:num>
  <w:num w:numId="49">
    <w:abstractNumId w:val="33"/>
  </w:num>
  <w:num w:numId="50">
    <w:abstractNumId w:val="27"/>
  </w:num>
  <w:num w:numId="51">
    <w:abstractNumId w:val="6"/>
  </w:num>
  <w:num w:numId="52">
    <w:abstractNumId w:val="49"/>
  </w:num>
  <w:num w:numId="53">
    <w:abstractNumId w:val="64"/>
  </w:num>
  <w:num w:numId="54">
    <w:abstractNumId w:val="16"/>
  </w:num>
  <w:num w:numId="55">
    <w:abstractNumId w:val="14"/>
  </w:num>
  <w:num w:numId="56">
    <w:abstractNumId w:val="19"/>
  </w:num>
  <w:num w:numId="57">
    <w:abstractNumId w:val="52"/>
  </w:num>
  <w:num w:numId="58">
    <w:abstractNumId w:val="37"/>
  </w:num>
  <w:num w:numId="59">
    <w:abstractNumId w:val="10"/>
  </w:num>
  <w:num w:numId="60">
    <w:abstractNumId w:val="65"/>
  </w:num>
  <w:num w:numId="61">
    <w:abstractNumId w:val="41"/>
  </w:num>
  <w:num w:numId="62">
    <w:abstractNumId w:val="57"/>
  </w:num>
  <w:num w:numId="63">
    <w:abstractNumId w:val="42"/>
  </w:num>
  <w:num w:numId="64">
    <w:abstractNumId w:val="25"/>
  </w:num>
  <w:num w:numId="65">
    <w:abstractNumId w:val="9"/>
  </w:num>
  <w:num w:numId="66">
    <w:abstractNumId w:val="20"/>
  </w:num>
  <w:num w:numId="67">
    <w:abstractNumId w:val="43"/>
  </w:num>
  <w:num w:numId="68">
    <w:abstractNumId w:val="29"/>
  </w:num>
  <w:num w:numId="69">
    <w:abstractNumId w:val="7"/>
  </w:num>
  <w:num w:numId="70">
    <w:abstractNumId w:val="70"/>
  </w:num>
  <w:num w:numId="71">
    <w:abstractNumId w:val="47"/>
  </w:num>
  <w:num w:numId="72">
    <w:abstractNumId w:val="63"/>
  </w:num>
  <w:num w:numId="73">
    <w:abstractNumId w:val="62"/>
  </w:num>
  <w:num w:numId="74">
    <w:abstractNumId w:val="26"/>
  </w:num>
  <w:num w:numId="75">
    <w:abstractNumId w:val="39"/>
  </w:num>
  <w:num w:numId="76">
    <w:abstractNumId w:val="3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>
      <o:colormru v:ext="edit" colors="#5a5a59,#010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52"/>
    <w:rsid w:val="0000197E"/>
    <w:rsid w:val="000027C0"/>
    <w:rsid w:val="00004BBD"/>
    <w:rsid w:val="000056DC"/>
    <w:rsid w:val="000102FD"/>
    <w:rsid w:val="000111E4"/>
    <w:rsid w:val="00011EE6"/>
    <w:rsid w:val="00012B31"/>
    <w:rsid w:val="000133D7"/>
    <w:rsid w:val="00014306"/>
    <w:rsid w:val="00014706"/>
    <w:rsid w:val="000166B9"/>
    <w:rsid w:val="00017164"/>
    <w:rsid w:val="000206BB"/>
    <w:rsid w:val="000206D0"/>
    <w:rsid w:val="000208B4"/>
    <w:rsid w:val="00020DA8"/>
    <w:rsid w:val="00021898"/>
    <w:rsid w:val="00022528"/>
    <w:rsid w:val="0002283E"/>
    <w:rsid w:val="00025E4E"/>
    <w:rsid w:val="000263F6"/>
    <w:rsid w:val="000269F1"/>
    <w:rsid w:val="000270D1"/>
    <w:rsid w:val="00027256"/>
    <w:rsid w:val="000308AF"/>
    <w:rsid w:val="00031343"/>
    <w:rsid w:val="000318BA"/>
    <w:rsid w:val="00031A67"/>
    <w:rsid w:val="0003460C"/>
    <w:rsid w:val="00034B13"/>
    <w:rsid w:val="0003544F"/>
    <w:rsid w:val="00037B05"/>
    <w:rsid w:val="000406EE"/>
    <w:rsid w:val="0004085B"/>
    <w:rsid w:val="00040EA3"/>
    <w:rsid w:val="00041179"/>
    <w:rsid w:val="00042519"/>
    <w:rsid w:val="00046C72"/>
    <w:rsid w:val="00047A60"/>
    <w:rsid w:val="00050A5A"/>
    <w:rsid w:val="00052ACF"/>
    <w:rsid w:val="00053DEE"/>
    <w:rsid w:val="00055260"/>
    <w:rsid w:val="000571DE"/>
    <w:rsid w:val="000577C9"/>
    <w:rsid w:val="000603E6"/>
    <w:rsid w:val="00060A92"/>
    <w:rsid w:val="000618F1"/>
    <w:rsid w:val="000631F7"/>
    <w:rsid w:val="0006490E"/>
    <w:rsid w:val="00065F3C"/>
    <w:rsid w:val="000670CA"/>
    <w:rsid w:val="00067B43"/>
    <w:rsid w:val="000702BF"/>
    <w:rsid w:val="0007184F"/>
    <w:rsid w:val="00072A2B"/>
    <w:rsid w:val="000736C1"/>
    <w:rsid w:val="0007639E"/>
    <w:rsid w:val="000768C4"/>
    <w:rsid w:val="00080243"/>
    <w:rsid w:val="00080E98"/>
    <w:rsid w:val="00083ED3"/>
    <w:rsid w:val="00084A89"/>
    <w:rsid w:val="0008532E"/>
    <w:rsid w:val="00086D26"/>
    <w:rsid w:val="00086D83"/>
    <w:rsid w:val="00091295"/>
    <w:rsid w:val="00092864"/>
    <w:rsid w:val="000934A3"/>
    <w:rsid w:val="000A05F3"/>
    <w:rsid w:val="000A0607"/>
    <w:rsid w:val="000A2E20"/>
    <w:rsid w:val="000A46B9"/>
    <w:rsid w:val="000A4F1F"/>
    <w:rsid w:val="000A7573"/>
    <w:rsid w:val="000A7FEE"/>
    <w:rsid w:val="000B0BC6"/>
    <w:rsid w:val="000B169D"/>
    <w:rsid w:val="000B27D6"/>
    <w:rsid w:val="000B380D"/>
    <w:rsid w:val="000B49ED"/>
    <w:rsid w:val="000B534B"/>
    <w:rsid w:val="000B73A8"/>
    <w:rsid w:val="000B79EE"/>
    <w:rsid w:val="000C0BFB"/>
    <w:rsid w:val="000C1096"/>
    <w:rsid w:val="000C2ECA"/>
    <w:rsid w:val="000C4674"/>
    <w:rsid w:val="000C4B5A"/>
    <w:rsid w:val="000C5983"/>
    <w:rsid w:val="000C7826"/>
    <w:rsid w:val="000C7C85"/>
    <w:rsid w:val="000D041F"/>
    <w:rsid w:val="000D094A"/>
    <w:rsid w:val="000D1409"/>
    <w:rsid w:val="000D1448"/>
    <w:rsid w:val="000D1959"/>
    <w:rsid w:val="000D1A1D"/>
    <w:rsid w:val="000D1F75"/>
    <w:rsid w:val="000D373B"/>
    <w:rsid w:val="000D4983"/>
    <w:rsid w:val="000D5B75"/>
    <w:rsid w:val="000D65F7"/>
    <w:rsid w:val="000D6935"/>
    <w:rsid w:val="000D6CD7"/>
    <w:rsid w:val="000E0037"/>
    <w:rsid w:val="000E21B7"/>
    <w:rsid w:val="000E27A0"/>
    <w:rsid w:val="000E4A1D"/>
    <w:rsid w:val="000E63BD"/>
    <w:rsid w:val="000E6BD0"/>
    <w:rsid w:val="000E721D"/>
    <w:rsid w:val="000F04B5"/>
    <w:rsid w:val="000F42E5"/>
    <w:rsid w:val="000F5860"/>
    <w:rsid w:val="000F6845"/>
    <w:rsid w:val="000F77E2"/>
    <w:rsid w:val="00100B74"/>
    <w:rsid w:val="00101EFB"/>
    <w:rsid w:val="00104FC0"/>
    <w:rsid w:val="0011165D"/>
    <w:rsid w:val="001126F8"/>
    <w:rsid w:val="0011281C"/>
    <w:rsid w:val="00116517"/>
    <w:rsid w:val="0011681E"/>
    <w:rsid w:val="00117CC4"/>
    <w:rsid w:val="00120F1B"/>
    <w:rsid w:val="001211A1"/>
    <w:rsid w:val="001211FE"/>
    <w:rsid w:val="00121384"/>
    <w:rsid w:val="00121412"/>
    <w:rsid w:val="00121CC5"/>
    <w:rsid w:val="00122044"/>
    <w:rsid w:val="0012664C"/>
    <w:rsid w:val="00126E83"/>
    <w:rsid w:val="00127A87"/>
    <w:rsid w:val="00130293"/>
    <w:rsid w:val="00134A5F"/>
    <w:rsid w:val="0013659A"/>
    <w:rsid w:val="00141135"/>
    <w:rsid w:val="00141373"/>
    <w:rsid w:val="00144A97"/>
    <w:rsid w:val="001512E9"/>
    <w:rsid w:val="00152A20"/>
    <w:rsid w:val="001549BD"/>
    <w:rsid w:val="00157E2A"/>
    <w:rsid w:val="001612AE"/>
    <w:rsid w:val="001678BA"/>
    <w:rsid w:val="001710E9"/>
    <w:rsid w:val="00171BCD"/>
    <w:rsid w:val="00171E80"/>
    <w:rsid w:val="00173704"/>
    <w:rsid w:val="00174978"/>
    <w:rsid w:val="00175A1B"/>
    <w:rsid w:val="00180C57"/>
    <w:rsid w:val="00181A29"/>
    <w:rsid w:val="00185F22"/>
    <w:rsid w:val="00187270"/>
    <w:rsid w:val="0019203B"/>
    <w:rsid w:val="001938F6"/>
    <w:rsid w:val="00193C14"/>
    <w:rsid w:val="0019443B"/>
    <w:rsid w:val="00194D82"/>
    <w:rsid w:val="001956D7"/>
    <w:rsid w:val="001977E8"/>
    <w:rsid w:val="001A09F2"/>
    <w:rsid w:val="001A23B5"/>
    <w:rsid w:val="001A401C"/>
    <w:rsid w:val="001A5C17"/>
    <w:rsid w:val="001A75FF"/>
    <w:rsid w:val="001B03AA"/>
    <w:rsid w:val="001B193C"/>
    <w:rsid w:val="001B29CD"/>
    <w:rsid w:val="001B2F5A"/>
    <w:rsid w:val="001B35D3"/>
    <w:rsid w:val="001B617A"/>
    <w:rsid w:val="001C2EA9"/>
    <w:rsid w:val="001C40DD"/>
    <w:rsid w:val="001C6841"/>
    <w:rsid w:val="001C6B12"/>
    <w:rsid w:val="001D2343"/>
    <w:rsid w:val="001D39A3"/>
    <w:rsid w:val="001D4E1A"/>
    <w:rsid w:val="001D58AD"/>
    <w:rsid w:val="001E3E8A"/>
    <w:rsid w:val="001E4CC7"/>
    <w:rsid w:val="001F1A4C"/>
    <w:rsid w:val="001F7330"/>
    <w:rsid w:val="001F76AB"/>
    <w:rsid w:val="002006A5"/>
    <w:rsid w:val="00203697"/>
    <w:rsid w:val="002037DE"/>
    <w:rsid w:val="00210F26"/>
    <w:rsid w:val="00212F50"/>
    <w:rsid w:val="00214707"/>
    <w:rsid w:val="0022048D"/>
    <w:rsid w:val="002211FF"/>
    <w:rsid w:val="002212D0"/>
    <w:rsid w:val="00223BC8"/>
    <w:rsid w:val="00225603"/>
    <w:rsid w:val="0023068A"/>
    <w:rsid w:val="002330FA"/>
    <w:rsid w:val="002364D2"/>
    <w:rsid w:val="00237A33"/>
    <w:rsid w:val="00240F73"/>
    <w:rsid w:val="00240FE3"/>
    <w:rsid w:val="00241DE1"/>
    <w:rsid w:val="00242834"/>
    <w:rsid w:val="00242DE1"/>
    <w:rsid w:val="0024371E"/>
    <w:rsid w:val="0024382D"/>
    <w:rsid w:val="00244BA2"/>
    <w:rsid w:val="00245716"/>
    <w:rsid w:val="00245D3A"/>
    <w:rsid w:val="0024758E"/>
    <w:rsid w:val="0024792C"/>
    <w:rsid w:val="00253022"/>
    <w:rsid w:val="00255B15"/>
    <w:rsid w:val="00256499"/>
    <w:rsid w:val="002574A3"/>
    <w:rsid w:val="00257F41"/>
    <w:rsid w:val="00257F96"/>
    <w:rsid w:val="00261AB0"/>
    <w:rsid w:val="00263218"/>
    <w:rsid w:val="00264380"/>
    <w:rsid w:val="002645CC"/>
    <w:rsid w:val="00265DE2"/>
    <w:rsid w:val="00265E94"/>
    <w:rsid w:val="0026736E"/>
    <w:rsid w:val="00272F18"/>
    <w:rsid w:val="00273D1A"/>
    <w:rsid w:val="00275786"/>
    <w:rsid w:val="0027695F"/>
    <w:rsid w:val="00276D99"/>
    <w:rsid w:val="00277CE6"/>
    <w:rsid w:val="00277D53"/>
    <w:rsid w:val="00280EC4"/>
    <w:rsid w:val="00283030"/>
    <w:rsid w:val="00286C4E"/>
    <w:rsid w:val="0028786F"/>
    <w:rsid w:val="0029104E"/>
    <w:rsid w:val="00291B1D"/>
    <w:rsid w:val="00293821"/>
    <w:rsid w:val="0029396B"/>
    <w:rsid w:val="00296587"/>
    <w:rsid w:val="00296990"/>
    <w:rsid w:val="002979FA"/>
    <w:rsid w:val="002A0394"/>
    <w:rsid w:val="002A1A12"/>
    <w:rsid w:val="002A3069"/>
    <w:rsid w:val="002A4C90"/>
    <w:rsid w:val="002A77EF"/>
    <w:rsid w:val="002B0758"/>
    <w:rsid w:val="002B13A3"/>
    <w:rsid w:val="002B156E"/>
    <w:rsid w:val="002C044E"/>
    <w:rsid w:val="002C0C7B"/>
    <w:rsid w:val="002C0EDF"/>
    <w:rsid w:val="002C10D3"/>
    <w:rsid w:val="002C2339"/>
    <w:rsid w:val="002C2456"/>
    <w:rsid w:val="002C302A"/>
    <w:rsid w:val="002C373A"/>
    <w:rsid w:val="002C578E"/>
    <w:rsid w:val="002C7CCF"/>
    <w:rsid w:val="002D0771"/>
    <w:rsid w:val="002D193A"/>
    <w:rsid w:val="002D24FC"/>
    <w:rsid w:val="002D3307"/>
    <w:rsid w:val="002D4200"/>
    <w:rsid w:val="002D4521"/>
    <w:rsid w:val="002D48FD"/>
    <w:rsid w:val="002D4A88"/>
    <w:rsid w:val="002D4E0E"/>
    <w:rsid w:val="002D626B"/>
    <w:rsid w:val="002D708D"/>
    <w:rsid w:val="002E0747"/>
    <w:rsid w:val="002E0A41"/>
    <w:rsid w:val="002E0FDF"/>
    <w:rsid w:val="002E13C7"/>
    <w:rsid w:val="002E15C6"/>
    <w:rsid w:val="002E1D66"/>
    <w:rsid w:val="002E23FF"/>
    <w:rsid w:val="002E3660"/>
    <w:rsid w:val="002E5971"/>
    <w:rsid w:val="002E666D"/>
    <w:rsid w:val="002E6BF1"/>
    <w:rsid w:val="002F09E9"/>
    <w:rsid w:val="002F131A"/>
    <w:rsid w:val="002F1408"/>
    <w:rsid w:val="002F18A2"/>
    <w:rsid w:val="002F26B6"/>
    <w:rsid w:val="002F41BC"/>
    <w:rsid w:val="002F7114"/>
    <w:rsid w:val="002F7136"/>
    <w:rsid w:val="00302494"/>
    <w:rsid w:val="00302E0B"/>
    <w:rsid w:val="003035D4"/>
    <w:rsid w:val="00305CD3"/>
    <w:rsid w:val="00306B0F"/>
    <w:rsid w:val="003107A2"/>
    <w:rsid w:val="00310DDD"/>
    <w:rsid w:val="0031353A"/>
    <w:rsid w:val="00313B1D"/>
    <w:rsid w:val="00313EB8"/>
    <w:rsid w:val="00314967"/>
    <w:rsid w:val="0031678D"/>
    <w:rsid w:val="0032129E"/>
    <w:rsid w:val="0032146F"/>
    <w:rsid w:val="00321A8E"/>
    <w:rsid w:val="003224BE"/>
    <w:rsid w:val="003230F4"/>
    <w:rsid w:val="003231D2"/>
    <w:rsid w:val="003233E9"/>
    <w:rsid w:val="00327874"/>
    <w:rsid w:val="003278C4"/>
    <w:rsid w:val="00330656"/>
    <w:rsid w:val="00334F68"/>
    <w:rsid w:val="00336879"/>
    <w:rsid w:val="00342756"/>
    <w:rsid w:val="0034294A"/>
    <w:rsid w:val="00343188"/>
    <w:rsid w:val="003437DC"/>
    <w:rsid w:val="00343A2B"/>
    <w:rsid w:val="003448C2"/>
    <w:rsid w:val="00344DE8"/>
    <w:rsid w:val="003465F3"/>
    <w:rsid w:val="00346FAD"/>
    <w:rsid w:val="003470A5"/>
    <w:rsid w:val="00347D59"/>
    <w:rsid w:val="003522CE"/>
    <w:rsid w:val="003531CE"/>
    <w:rsid w:val="0035323D"/>
    <w:rsid w:val="003565A9"/>
    <w:rsid w:val="00356AA3"/>
    <w:rsid w:val="00356D88"/>
    <w:rsid w:val="00357B54"/>
    <w:rsid w:val="0036294E"/>
    <w:rsid w:val="00364DF6"/>
    <w:rsid w:val="00366550"/>
    <w:rsid w:val="00366855"/>
    <w:rsid w:val="003673F6"/>
    <w:rsid w:val="00370409"/>
    <w:rsid w:val="0037381D"/>
    <w:rsid w:val="00374435"/>
    <w:rsid w:val="003746FD"/>
    <w:rsid w:val="003751D9"/>
    <w:rsid w:val="00375CE4"/>
    <w:rsid w:val="00376738"/>
    <w:rsid w:val="00381A59"/>
    <w:rsid w:val="00384BEF"/>
    <w:rsid w:val="00385F85"/>
    <w:rsid w:val="00386912"/>
    <w:rsid w:val="003874F4"/>
    <w:rsid w:val="00387F00"/>
    <w:rsid w:val="00390DB0"/>
    <w:rsid w:val="00391494"/>
    <w:rsid w:val="0039183F"/>
    <w:rsid w:val="00391E00"/>
    <w:rsid w:val="0039261B"/>
    <w:rsid w:val="003928A2"/>
    <w:rsid w:val="00392BE2"/>
    <w:rsid w:val="0039626D"/>
    <w:rsid w:val="003A0805"/>
    <w:rsid w:val="003A0DF4"/>
    <w:rsid w:val="003A3061"/>
    <w:rsid w:val="003A3C42"/>
    <w:rsid w:val="003A4A8B"/>
    <w:rsid w:val="003A4AB3"/>
    <w:rsid w:val="003A762B"/>
    <w:rsid w:val="003B13BD"/>
    <w:rsid w:val="003B270E"/>
    <w:rsid w:val="003B2C1B"/>
    <w:rsid w:val="003B3120"/>
    <w:rsid w:val="003B3F8E"/>
    <w:rsid w:val="003B46F5"/>
    <w:rsid w:val="003B4A57"/>
    <w:rsid w:val="003B7472"/>
    <w:rsid w:val="003C0619"/>
    <w:rsid w:val="003C5857"/>
    <w:rsid w:val="003C6E59"/>
    <w:rsid w:val="003C73DB"/>
    <w:rsid w:val="003D07C3"/>
    <w:rsid w:val="003D1D39"/>
    <w:rsid w:val="003D238E"/>
    <w:rsid w:val="003D2A18"/>
    <w:rsid w:val="003D3D8C"/>
    <w:rsid w:val="003D4199"/>
    <w:rsid w:val="003D4634"/>
    <w:rsid w:val="003D6301"/>
    <w:rsid w:val="003E3E67"/>
    <w:rsid w:val="003E46A1"/>
    <w:rsid w:val="003E558C"/>
    <w:rsid w:val="003E58B6"/>
    <w:rsid w:val="003E7E89"/>
    <w:rsid w:val="003F21F7"/>
    <w:rsid w:val="003F4DB6"/>
    <w:rsid w:val="003F5422"/>
    <w:rsid w:val="003F7817"/>
    <w:rsid w:val="003F7A1B"/>
    <w:rsid w:val="00400262"/>
    <w:rsid w:val="004009D3"/>
    <w:rsid w:val="00401D9E"/>
    <w:rsid w:val="004048CF"/>
    <w:rsid w:val="00405057"/>
    <w:rsid w:val="00405DBD"/>
    <w:rsid w:val="0040673A"/>
    <w:rsid w:val="0041030F"/>
    <w:rsid w:val="00410803"/>
    <w:rsid w:val="00411319"/>
    <w:rsid w:val="0041158E"/>
    <w:rsid w:val="004121E4"/>
    <w:rsid w:val="004166EA"/>
    <w:rsid w:val="00416CDB"/>
    <w:rsid w:val="00420180"/>
    <w:rsid w:val="0042516F"/>
    <w:rsid w:val="00427693"/>
    <w:rsid w:val="00431021"/>
    <w:rsid w:val="00431C1E"/>
    <w:rsid w:val="004324ED"/>
    <w:rsid w:val="004332F1"/>
    <w:rsid w:val="00433946"/>
    <w:rsid w:val="00434102"/>
    <w:rsid w:val="00434470"/>
    <w:rsid w:val="00434D26"/>
    <w:rsid w:val="00436739"/>
    <w:rsid w:val="00443E68"/>
    <w:rsid w:val="0045192A"/>
    <w:rsid w:val="00453DDF"/>
    <w:rsid w:val="00460CCF"/>
    <w:rsid w:val="00462425"/>
    <w:rsid w:val="00463591"/>
    <w:rsid w:val="00470880"/>
    <w:rsid w:val="00470BF7"/>
    <w:rsid w:val="00470FB1"/>
    <w:rsid w:val="00472F6D"/>
    <w:rsid w:val="00473D69"/>
    <w:rsid w:val="0047585F"/>
    <w:rsid w:val="00475BD0"/>
    <w:rsid w:val="00480AB1"/>
    <w:rsid w:val="00482F19"/>
    <w:rsid w:val="004831C8"/>
    <w:rsid w:val="00484C2A"/>
    <w:rsid w:val="00485419"/>
    <w:rsid w:val="00485635"/>
    <w:rsid w:val="00485735"/>
    <w:rsid w:val="0048724F"/>
    <w:rsid w:val="0049081F"/>
    <w:rsid w:val="004912D1"/>
    <w:rsid w:val="00491877"/>
    <w:rsid w:val="00491F78"/>
    <w:rsid w:val="00493A6E"/>
    <w:rsid w:val="00495E90"/>
    <w:rsid w:val="004A0825"/>
    <w:rsid w:val="004A4A52"/>
    <w:rsid w:val="004A4C88"/>
    <w:rsid w:val="004A511A"/>
    <w:rsid w:val="004A5489"/>
    <w:rsid w:val="004B18BB"/>
    <w:rsid w:val="004B499E"/>
    <w:rsid w:val="004B4E03"/>
    <w:rsid w:val="004B7A32"/>
    <w:rsid w:val="004B7FD4"/>
    <w:rsid w:val="004C114E"/>
    <w:rsid w:val="004C3DEC"/>
    <w:rsid w:val="004C7F70"/>
    <w:rsid w:val="004D0828"/>
    <w:rsid w:val="004D103A"/>
    <w:rsid w:val="004D116B"/>
    <w:rsid w:val="004D2BE0"/>
    <w:rsid w:val="004D5199"/>
    <w:rsid w:val="004D61F7"/>
    <w:rsid w:val="004D76C3"/>
    <w:rsid w:val="004D7DB4"/>
    <w:rsid w:val="004E07E2"/>
    <w:rsid w:val="004E1D32"/>
    <w:rsid w:val="004E25B8"/>
    <w:rsid w:val="004E2BE9"/>
    <w:rsid w:val="004E373A"/>
    <w:rsid w:val="004E3A41"/>
    <w:rsid w:val="004E47B2"/>
    <w:rsid w:val="004E47BF"/>
    <w:rsid w:val="004E6C5C"/>
    <w:rsid w:val="004E7E2D"/>
    <w:rsid w:val="004F03F2"/>
    <w:rsid w:val="004F2282"/>
    <w:rsid w:val="004F27A9"/>
    <w:rsid w:val="004F62EB"/>
    <w:rsid w:val="004F6A4C"/>
    <w:rsid w:val="004F75EA"/>
    <w:rsid w:val="00501D13"/>
    <w:rsid w:val="00503C9F"/>
    <w:rsid w:val="00504A6F"/>
    <w:rsid w:val="00510EC1"/>
    <w:rsid w:val="00512CCE"/>
    <w:rsid w:val="0051364E"/>
    <w:rsid w:val="00513ED4"/>
    <w:rsid w:val="0051766F"/>
    <w:rsid w:val="00517A12"/>
    <w:rsid w:val="00520E98"/>
    <w:rsid w:val="00523CE2"/>
    <w:rsid w:val="00527686"/>
    <w:rsid w:val="00532B82"/>
    <w:rsid w:val="00533C1A"/>
    <w:rsid w:val="00534694"/>
    <w:rsid w:val="00534F62"/>
    <w:rsid w:val="00540272"/>
    <w:rsid w:val="00540F91"/>
    <w:rsid w:val="00542404"/>
    <w:rsid w:val="00543D23"/>
    <w:rsid w:val="005444B9"/>
    <w:rsid w:val="0054538F"/>
    <w:rsid w:val="00550B4D"/>
    <w:rsid w:val="005514ED"/>
    <w:rsid w:val="005528FE"/>
    <w:rsid w:val="00552B0B"/>
    <w:rsid w:val="00553E6D"/>
    <w:rsid w:val="0055606C"/>
    <w:rsid w:val="00556244"/>
    <w:rsid w:val="00557BEC"/>
    <w:rsid w:val="00561CEE"/>
    <w:rsid w:val="00562233"/>
    <w:rsid w:val="00563B95"/>
    <w:rsid w:val="00564A37"/>
    <w:rsid w:val="0056590D"/>
    <w:rsid w:val="00566680"/>
    <w:rsid w:val="00567416"/>
    <w:rsid w:val="00572874"/>
    <w:rsid w:val="0057466A"/>
    <w:rsid w:val="00575199"/>
    <w:rsid w:val="00575C35"/>
    <w:rsid w:val="00576C16"/>
    <w:rsid w:val="00576DDD"/>
    <w:rsid w:val="005778AF"/>
    <w:rsid w:val="00580470"/>
    <w:rsid w:val="00584C2E"/>
    <w:rsid w:val="00584DBD"/>
    <w:rsid w:val="005868BF"/>
    <w:rsid w:val="00587F2E"/>
    <w:rsid w:val="00590979"/>
    <w:rsid w:val="00591641"/>
    <w:rsid w:val="005920A6"/>
    <w:rsid w:val="00592415"/>
    <w:rsid w:val="00592E84"/>
    <w:rsid w:val="00594896"/>
    <w:rsid w:val="00595E6D"/>
    <w:rsid w:val="005969C1"/>
    <w:rsid w:val="00596F53"/>
    <w:rsid w:val="0059750D"/>
    <w:rsid w:val="00597EDD"/>
    <w:rsid w:val="005A1C09"/>
    <w:rsid w:val="005A1DDF"/>
    <w:rsid w:val="005A4DD4"/>
    <w:rsid w:val="005A513D"/>
    <w:rsid w:val="005A5765"/>
    <w:rsid w:val="005A64A2"/>
    <w:rsid w:val="005A6B3A"/>
    <w:rsid w:val="005A7BFC"/>
    <w:rsid w:val="005B05FA"/>
    <w:rsid w:val="005B1EFE"/>
    <w:rsid w:val="005C11EC"/>
    <w:rsid w:val="005C2AF4"/>
    <w:rsid w:val="005C4CDC"/>
    <w:rsid w:val="005C5828"/>
    <w:rsid w:val="005C7713"/>
    <w:rsid w:val="005C7B99"/>
    <w:rsid w:val="005D6061"/>
    <w:rsid w:val="005E0A6A"/>
    <w:rsid w:val="005E0E25"/>
    <w:rsid w:val="005F3490"/>
    <w:rsid w:val="005F6311"/>
    <w:rsid w:val="005F6632"/>
    <w:rsid w:val="00603C97"/>
    <w:rsid w:val="00606F0E"/>
    <w:rsid w:val="00607921"/>
    <w:rsid w:val="00611269"/>
    <w:rsid w:val="00612B3D"/>
    <w:rsid w:val="00612DA1"/>
    <w:rsid w:val="006131CE"/>
    <w:rsid w:val="006142F2"/>
    <w:rsid w:val="0061693F"/>
    <w:rsid w:val="00626290"/>
    <w:rsid w:val="00631576"/>
    <w:rsid w:val="00633F6C"/>
    <w:rsid w:val="00635985"/>
    <w:rsid w:val="00635D8C"/>
    <w:rsid w:val="00636130"/>
    <w:rsid w:val="00636798"/>
    <w:rsid w:val="00636B3B"/>
    <w:rsid w:val="00642E65"/>
    <w:rsid w:val="00644E06"/>
    <w:rsid w:val="006465C2"/>
    <w:rsid w:val="0065043F"/>
    <w:rsid w:val="00651640"/>
    <w:rsid w:val="00653A03"/>
    <w:rsid w:val="00653A82"/>
    <w:rsid w:val="00655456"/>
    <w:rsid w:val="00655A9E"/>
    <w:rsid w:val="00655C24"/>
    <w:rsid w:val="00656699"/>
    <w:rsid w:val="006573FC"/>
    <w:rsid w:val="006575CB"/>
    <w:rsid w:val="00662EDB"/>
    <w:rsid w:val="00664C01"/>
    <w:rsid w:val="00665DCF"/>
    <w:rsid w:val="006720B9"/>
    <w:rsid w:val="00672167"/>
    <w:rsid w:val="00672188"/>
    <w:rsid w:val="006726B2"/>
    <w:rsid w:val="00672991"/>
    <w:rsid w:val="00673611"/>
    <w:rsid w:val="00674475"/>
    <w:rsid w:val="00674F6E"/>
    <w:rsid w:val="00676EA1"/>
    <w:rsid w:val="0067729C"/>
    <w:rsid w:val="00677AA0"/>
    <w:rsid w:val="00680D0E"/>
    <w:rsid w:val="00680DCF"/>
    <w:rsid w:val="00681A1D"/>
    <w:rsid w:val="00682644"/>
    <w:rsid w:val="006841E3"/>
    <w:rsid w:val="00685BFC"/>
    <w:rsid w:val="006866E5"/>
    <w:rsid w:val="00690B48"/>
    <w:rsid w:val="0069265C"/>
    <w:rsid w:val="0069272C"/>
    <w:rsid w:val="00693C2F"/>
    <w:rsid w:val="00693C60"/>
    <w:rsid w:val="00694FCB"/>
    <w:rsid w:val="006A139B"/>
    <w:rsid w:val="006A1A11"/>
    <w:rsid w:val="006A2402"/>
    <w:rsid w:val="006A50B4"/>
    <w:rsid w:val="006A5A22"/>
    <w:rsid w:val="006A65DC"/>
    <w:rsid w:val="006A6BEA"/>
    <w:rsid w:val="006A733C"/>
    <w:rsid w:val="006B0E11"/>
    <w:rsid w:val="006B396B"/>
    <w:rsid w:val="006B43FC"/>
    <w:rsid w:val="006B4F83"/>
    <w:rsid w:val="006B58A8"/>
    <w:rsid w:val="006B646D"/>
    <w:rsid w:val="006B6537"/>
    <w:rsid w:val="006C0863"/>
    <w:rsid w:val="006C0B01"/>
    <w:rsid w:val="006C1D5B"/>
    <w:rsid w:val="006C3066"/>
    <w:rsid w:val="006C5445"/>
    <w:rsid w:val="006C773A"/>
    <w:rsid w:val="006D0298"/>
    <w:rsid w:val="006D02A4"/>
    <w:rsid w:val="006D0AAB"/>
    <w:rsid w:val="006D263E"/>
    <w:rsid w:val="006D70A0"/>
    <w:rsid w:val="006E0A29"/>
    <w:rsid w:val="006E12FA"/>
    <w:rsid w:val="006E3445"/>
    <w:rsid w:val="006E6D4E"/>
    <w:rsid w:val="006E6F9F"/>
    <w:rsid w:val="006E7E4D"/>
    <w:rsid w:val="006F027C"/>
    <w:rsid w:val="006F1C23"/>
    <w:rsid w:val="006F2385"/>
    <w:rsid w:val="006F2688"/>
    <w:rsid w:val="006F310B"/>
    <w:rsid w:val="006F4911"/>
    <w:rsid w:val="006F6218"/>
    <w:rsid w:val="006F701C"/>
    <w:rsid w:val="006F7F97"/>
    <w:rsid w:val="00702F8C"/>
    <w:rsid w:val="00703913"/>
    <w:rsid w:val="0070484F"/>
    <w:rsid w:val="0070672C"/>
    <w:rsid w:val="00710721"/>
    <w:rsid w:val="00714024"/>
    <w:rsid w:val="00715C2F"/>
    <w:rsid w:val="00715D98"/>
    <w:rsid w:val="00717273"/>
    <w:rsid w:val="00720AB7"/>
    <w:rsid w:val="0072358D"/>
    <w:rsid w:val="00723C86"/>
    <w:rsid w:val="007246CF"/>
    <w:rsid w:val="00724B28"/>
    <w:rsid w:val="00727CCB"/>
    <w:rsid w:val="00731407"/>
    <w:rsid w:val="007317A0"/>
    <w:rsid w:val="0073510F"/>
    <w:rsid w:val="00736D31"/>
    <w:rsid w:val="00737E8C"/>
    <w:rsid w:val="007406A0"/>
    <w:rsid w:val="007454C9"/>
    <w:rsid w:val="00747321"/>
    <w:rsid w:val="007502B6"/>
    <w:rsid w:val="00751E27"/>
    <w:rsid w:val="00755EB3"/>
    <w:rsid w:val="0075766C"/>
    <w:rsid w:val="00760571"/>
    <w:rsid w:val="00763D3C"/>
    <w:rsid w:val="007647EF"/>
    <w:rsid w:val="00765370"/>
    <w:rsid w:val="007654F3"/>
    <w:rsid w:val="00766F20"/>
    <w:rsid w:val="00771479"/>
    <w:rsid w:val="00774B59"/>
    <w:rsid w:val="00774F8B"/>
    <w:rsid w:val="00774FB9"/>
    <w:rsid w:val="00775943"/>
    <w:rsid w:val="0077663B"/>
    <w:rsid w:val="007768E8"/>
    <w:rsid w:val="00777AC8"/>
    <w:rsid w:val="0078024F"/>
    <w:rsid w:val="00784DC3"/>
    <w:rsid w:val="007865C5"/>
    <w:rsid w:val="0078667C"/>
    <w:rsid w:val="00786AA2"/>
    <w:rsid w:val="007907E0"/>
    <w:rsid w:val="00793809"/>
    <w:rsid w:val="00795212"/>
    <w:rsid w:val="00795288"/>
    <w:rsid w:val="007A07B2"/>
    <w:rsid w:val="007A14E1"/>
    <w:rsid w:val="007A6149"/>
    <w:rsid w:val="007A63FF"/>
    <w:rsid w:val="007A65C4"/>
    <w:rsid w:val="007A71C7"/>
    <w:rsid w:val="007B0EAE"/>
    <w:rsid w:val="007B13DF"/>
    <w:rsid w:val="007B1491"/>
    <w:rsid w:val="007B1AA2"/>
    <w:rsid w:val="007B1FCA"/>
    <w:rsid w:val="007B7591"/>
    <w:rsid w:val="007C0591"/>
    <w:rsid w:val="007C0DCE"/>
    <w:rsid w:val="007C2F7F"/>
    <w:rsid w:val="007C36F7"/>
    <w:rsid w:val="007C4115"/>
    <w:rsid w:val="007C5289"/>
    <w:rsid w:val="007C5D2C"/>
    <w:rsid w:val="007C6DD5"/>
    <w:rsid w:val="007D187D"/>
    <w:rsid w:val="007D197C"/>
    <w:rsid w:val="007D1A62"/>
    <w:rsid w:val="007D1B70"/>
    <w:rsid w:val="007D1BD7"/>
    <w:rsid w:val="007D35B9"/>
    <w:rsid w:val="007D449A"/>
    <w:rsid w:val="007D502A"/>
    <w:rsid w:val="007D562A"/>
    <w:rsid w:val="007D71D1"/>
    <w:rsid w:val="007D7922"/>
    <w:rsid w:val="007E0607"/>
    <w:rsid w:val="007E0630"/>
    <w:rsid w:val="007E140C"/>
    <w:rsid w:val="007E1DE2"/>
    <w:rsid w:val="007E44F8"/>
    <w:rsid w:val="007E66D1"/>
    <w:rsid w:val="007E6CB4"/>
    <w:rsid w:val="007F0B80"/>
    <w:rsid w:val="007F1332"/>
    <w:rsid w:val="007F335E"/>
    <w:rsid w:val="007F5246"/>
    <w:rsid w:val="007F6694"/>
    <w:rsid w:val="007F67CD"/>
    <w:rsid w:val="007F74EE"/>
    <w:rsid w:val="0080382F"/>
    <w:rsid w:val="00804E79"/>
    <w:rsid w:val="008123D2"/>
    <w:rsid w:val="0081246E"/>
    <w:rsid w:val="00815439"/>
    <w:rsid w:val="00815745"/>
    <w:rsid w:val="00815D7C"/>
    <w:rsid w:val="00816626"/>
    <w:rsid w:val="0081706F"/>
    <w:rsid w:val="008171AC"/>
    <w:rsid w:val="00821D0C"/>
    <w:rsid w:val="0082247A"/>
    <w:rsid w:val="008234DA"/>
    <w:rsid w:val="00824A54"/>
    <w:rsid w:val="00827A95"/>
    <w:rsid w:val="0083154C"/>
    <w:rsid w:val="00831632"/>
    <w:rsid w:val="008324D0"/>
    <w:rsid w:val="00834781"/>
    <w:rsid w:val="00837B32"/>
    <w:rsid w:val="00837FC9"/>
    <w:rsid w:val="00842BA4"/>
    <w:rsid w:val="00842D7A"/>
    <w:rsid w:val="00846DE7"/>
    <w:rsid w:val="00846F39"/>
    <w:rsid w:val="00850298"/>
    <w:rsid w:val="00850BB4"/>
    <w:rsid w:val="00851289"/>
    <w:rsid w:val="00853A84"/>
    <w:rsid w:val="00857207"/>
    <w:rsid w:val="008612ED"/>
    <w:rsid w:val="00861479"/>
    <w:rsid w:val="0086222E"/>
    <w:rsid w:val="00862719"/>
    <w:rsid w:val="0086333A"/>
    <w:rsid w:val="00864296"/>
    <w:rsid w:val="0086454C"/>
    <w:rsid w:val="008705E8"/>
    <w:rsid w:val="00875E4B"/>
    <w:rsid w:val="008777A5"/>
    <w:rsid w:val="00877A51"/>
    <w:rsid w:val="008808FB"/>
    <w:rsid w:val="00880AF6"/>
    <w:rsid w:val="008810B9"/>
    <w:rsid w:val="008813F8"/>
    <w:rsid w:val="008816B1"/>
    <w:rsid w:val="00881EBD"/>
    <w:rsid w:val="0088210A"/>
    <w:rsid w:val="00882141"/>
    <w:rsid w:val="00883054"/>
    <w:rsid w:val="00884306"/>
    <w:rsid w:val="008847DE"/>
    <w:rsid w:val="0088589E"/>
    <w:rsid w:val="00885996"/>
    <w:rsid w:val="00886AB1"/>
    <w:rsid w:val="00886CEC"/>
    <w:rsid w:val="00890712"/>
    <w:rsid w:val="00890F02"/>
    <w:rsid w:val="0089243C"/>
    <w:rsid w:val="00892CE6"/>
    <w:rsid w:val="00893230"/>
    <w:rsid w:val="008944DE"/>
    <w:rsid w:val="0089616D"/>
    <w:rsid w:val="00897537"/>
    <w:rsid w:val="008978CF"/>
    <w:rsid w:val="008A130B"/>
    <w:rsid w:val="008A1C86"/>
    <w:rsid w:val="008A4D13"/>
    <w:rsid w:val="008A51B7"/>
    <w:rsid w:val="008A5CD7"/>
    <w:rsid w:val="008A60BB"/>
    <w:rsid w:val="008A6B7C"/>
    <w:rsid w:val="008B0D30"/>
    <w:rsid w:val="008B1508"/>
    <w:rsid w:val="008B1738"/>
    <w:rsid w:val="008B1AED"/>
    <w:rsid w:val="008B3DF1"/>
    <w:rsid w:val="008B57BE"/>
    <w:rsid w:val="008B5928"/>
    <w:rsid w:val="008C10AE"/>
    <w:rsid w:val="008C49C0"/>
    <w:rsid w:val="008C5148"/>
    <w:rsid w:val="008C5414"/>
    <w:rsid w:val="008C66C0"/>
    <w:rsid w:val="008C6D28"/>
    <w:rsid w:val="008D245E"/>
    <w:rsid w:val="008D2B15"/>
    <w:rsid w:val="008D6F87"/>
    <w:rsid w:val="008D7749"/>
    <w:rsid w:val="008D7D48"/>
    <w:rsid w:val="008E01AB"/>
    <w:rsid w:val="008E1788"/>
    <w:rsid w:val="008E20BB"/>
    <w:rsid w:val="008E24F3"/>
    <w:rsid w:val="008E4CF3"/>
    <w:rsid w:val="008E690B"/>
    <w:rsid w:val="008F1ACE"/>
    <w:rsid w:val="008F2E28"/>
    <w:rsid w:val="008F2EC4"/>
    <w:rsid w:val="008F4CA1"/>
    <w:rsid w:val="008F6501"/>
    <w:rsid w:val="00903477"/>
    <w:rsid w:val="009045F2"/>
    <w:rsid w:val="009103FB"/>
    <w:rsid w:val="00910A65"/>
    <w:rsid w:val="0091219A"/>
    <w:rsid w:val="00912F25"/>
    <w:rsid w:val="00913CF0"/>
    <w:rsid w:val="00914552"/>
    <w:rsid w:val="00915C5F"/>
    <w:rsid w:val="00916B9C"/>
    <w:rsid w:val="0092120C"/>
    <w:rsid w:val="00921457"/>
    <w:rsid w:val="00921AF8"/>
    <w:rsid w:val="009253C2"/>
    <w:rsid w:val="00926E1C"/>
    <w:rsid w:val="00927760"/>
    <w:rsid w:val="0093164F"/>
    <w:rsid w:val="00931F9A"/>
    <w:rsid w:val="00932FF3"/>
    <w:rsid w:val="009338DC"/>
    <w:rsid w:val="00934BF9"/>
    <w:rsid w:val="00934C3F"/>
    <w:rsid w:val="00936378"/>
    <w:rsid w:val="00937611"/>
    <w:rsid w:val="00937E39"/>
    <w:rsid w:val="00937F89"/>
    <w:rsid w:val="009406A4"/>
    <w:rsid w:val="00940D58"/>
    <w:rsid w:val="00943072"/>
    <w:rsid w:val="00943179"/>
    <w:rsid w:val="00944838"/>
    <w:rsid w:val="009452D2"/>
    <w:rsid w:val="00947C70"/>
    <w:rsid w:val="00947CDF"/>
    <w:rsid w:val="00950D02"/>
    <w:rsid w:val="00952170"/>
    <w:rsid w:val="00954A5E"/>
    <w:rsid w:val="00955646"/>
    <w:rsid w:val="009560C8"/>
    <w:rsid w:val="00957505"/>
    <w:rsid w:val="00957636"/>
    <w:rsid w:val="00961A00"/>
    <w:rsid w:val="00961ABB"/>
    <w:rsid w:val="009645F2"/>
    <w:rsid w:val="0096727A"/>
    <w:rsid w:val="00967EFB"/>
    <w:rsid w:val="0097140C"/>
    <w:rsid w:val="00971E55"/>
    <w:rsid w:val="00973C53"/>
    <w:rsid w:val="00974FC5"/>
    <w:rsid w:val="0097608A"/>
    <w:rsid w:val="00977119"/>
    <w:rsid w:val="009804DF"/>
    <w:rsid w:val="00982676"/>
    <w:rsid w:val="00984171"/>
    <w:rsid w:val="0098497E"/>
    <w:rsid w:val="00985ED3"/>
    <w:rsid w:val="00986970"/>
    <w:rsid w:val="00987110"/>
    <w:rsid w:val="00991858"/>
    <w:rsid w:val="00991B0D"/>
    <w:rsid w:val="00992F1E"/>
    <w:rsid w:val="00993076"/>
    <w:rsid w:val="00993632"/>
    <w:rsid w:val="00994D5C"/>
    <w:rsid w:val="00994E23"/>
    <w:rsid w:val="0099564F"/>
    <w:rsid w:val="009A06E9"/>
    <w:rsid w:val="009A5EA6"/>
    <w:rsid w:val="009A6664"/>
    <w:rsid w:val="009A669C"/>
    <w:rsid w:val="009A796D"/>
    <w:rsid w:val="009A7EA1"/>
    <w:rsid w:val="009B08CC"/>
    <w:rsid w:val="009B133C"/>
    <w:rsid w:val="009B3AD6"/>
    <w:rsid w:val="009B3D77"/>
    <w:rsid w:val="009B4492"/>
    <w:rsid w:val="009C26B8"/>
    <w:rsid w:val="009C2F9A"/>
    <w:rsid w:val="009C371A"/>
    <w:rsid w:val="009C3AD9"/>
    <w:rsid w:val="009C3CC9"/>
    <w:rsid w:val="009C4050"/>
    <w:rsid w:val="009C5E5F"/>
    <w:rsid w:val="009C643A"/>
    <w:rsid w:val="009D1801"/>
    <w:rsid w:val="009D226F"/>
    <w:rsid w:val="009D2DF5"/>
    <w:rsid w:val="009D498B"/>
    <w:rsid w:val="009D79BD"/>
    <w:rsid w:val="009D7BAD"/>
    <w:rsid w:val="009D7C1C"/>
    <w:rsid w:val="009D7EFE"/>
    <w:rsid w:val="009E0106"/>
    <w:rsid w:val="009E0A65"/>
    <w:rsid w:val="009E159E"/>
    <w:rsid w:val="009E4616"/>
    <w:rsid w:val="009F07FE"/>
    <w:rsid w:val="009F3548"/>
    <w:rsid w:val="009F5302"/>
    <w:rsid w:val="009F53FA"/>
    <w:rsid w:val="00A00856"/>
    <w:rsid w:val="00A028AC"/>
    <w:rsid w:val="00A02A83"/>
    <w:rsid w:val="00A04A91"/>
    <w:rsid w:val="00A0681C"/>
    <w:rsid w:val="00A079C4"/>
    <w:rsid w:val="00A122B9"/>
    <w:rsid w:val="00A12C9D"/>
    <w:rsid w:val="00A1431B"/>
    <w:rsid w:val="00A14FDC"/>
    <w:rsid w:val="00A15F34"/>
    <w:rsid w:val="00A171BE"/>
    <w:rsid w:val="00A2067C"/>
    <w:rsid w:val="00A23493"/>
    <w:rsid w:val="00A23C41"/>
    <w:rsid w:val="00A24135"/>
    <w:rsid w:val="00A25BD4"/>
    <w:rsid w:val="00A25CF4"/>
    <w:rsid w:val="00A27A2D"/>
    <w:rsid w:val="00A30F28"/>
    <w:rsid w:val="00A31964"/>
    <w:rsid w:val="00A40D9C"/>
    <w:rsid w:val="00A43B87"/>
    <w:rsid w:val="00A4477F"/>
    <w:rsid w:val="00A44BF7"/>
    <w:rsid w:val="00A47461"/>
    <w:rsid w:val="00A505D6"/>
    <w:rsid w:val="00A50BE2"/>
    <w:rsid w:val="00A5333A"/>
    <w:rsid w:val="00A53667"/>
    <w:rsid w:val="00A5674E"/>
    <w:rsid w:val="00A56DF1"/>
    <w:rsid w:val="00A57A91"/>
    <w:rsid w:val="00A605EA"/>
    <w:rsid w:val="00A6170A"/>
    <w:rsid w:val="00A6178A"/>
    <w:rsid w:val="00A621F0"/>
    <w:rsid w:val="00A627BA"/>
    <w:rsid w:val="00A62CCA"/>
    <w:rsid w:val="00A636C6"/>
    <w:rsid w:val="00A638B6"/>
    <w:rsid w:val="00A63BE6"/>
    <w:rsid w:val="00A64DE4"/>
    <w:rsid w:val="00A658BD"/>
    <w:rsid w:val="00A75673"/>
    <w:rsid w:val="00A75B3F"/>
    <w:rsid w:val="00A76678"/>
    <w:rsid w:val="00A804F0"/>
    <w:rsid w:val="00A80655"/>
    <w:rsid w:val="00A810D1"/>
    <w:rsid w:val="00A81170"/>
    <w:rsid w:val="00A81FB2"/>
    <w:rsid w:val="00A8216A"/>
    <w:rsid w:val="00A825E4"/>
    <w:rsid w:val="00A82822"/>
    <w:rsid w:val="00A85870"/>
    <w:rsid w:val="00A86098"/>
    <w:rsid w:val="00A92316"/>
    <w:rsid w:val="00A938D2"/>
    <w:rsid w:val="00A947EE"/>
    <w:rsid w:val="00A963D7"/>
    <w:rsid w:val="00AA08EE"/>
    <w:rsid w:val="00AA129D"/>
    <w:rsid w:val="00AA15CE"/>
    <w:rsid w:val="00AA635A"/>
    <w:rsid w:val="00AB1A6F"/>
    <w:rsid w:val="00AB2F42"/>
    <w:rsid w:val="00AB30A1"/>
    <w:rsid w:val="00AB5B11"/>
    <w:rsid w:val="00AB6D94"/>
    <w:rsid w:val="00AB6DDB"/>
    <w:rsid w:val="00AB76F5"/>
    <w:rsid w:val="00AB7AFE"/>
    <w:rsid w:val="00AB7C0F"/>
    <w:rsid w:val="00AC2544"/>
    <w:rsid w:val="00AC39ED"/>
    <w:rsid w:val="00AC4472"/>
    <w:rsid w:val="00AC4B91"/>
    <w:rsid w:val="00AC564D"/>
    <w:rsid w:val="00AC6C74"/>
    <w:rsid w:val="00AC7D48"/>
    <w:rsid w:val="00AD098A"/>
    <w:rsid w:val="00AD1C39"/>
    <w:rsid w:val="00AD1FBF"/>
    <w:rsid w:val="00AD2B6C"/>
    <w:rsid w:val="00AD2CE6"/>
    <w:rsid w:val="00AD343E"/>
    <w:rsid w:val="00AD356D"/>
    <w:rsid w:val="00AD429A"/>
    <w:rsid w:val="00AD769F"/>
    <w:rsid w:val="00AE0A95"/>
    <w:rsid w:val="00AE21D5"/>
    <w:rsid w:val="00AE56E3"/>
    <w:rsid w:val="00AE7DDC"/>
    <w:rsid w:val="00AF1221"/>
    <w:rsid w:val="00AF5A86"/>
    <w:rsid w:val="00AF5AD4"/>
    <w:rsid w:val="00B000AB"/>
    <w:rsid w:val="00B02EAC"/>
    <w:rsid w:val="00B03A3F"/>
    <w:rsid w:val="00B058A7"/>
    <w:rsid w:val="00B10ECD"/>
    <w:rsid w:val="00B125C4"/>
    <w:rsid w:val="00B135C2"/>
    <w:rsid w:val="00B14D3B"/>
    <w:rsid w:val="00B154F4"/>
    <w:rsid w:val="00B15DA0"/>
    <w:rsid w:val="00B16DFC"/>
    <w:rsid w:val="00B21B00"/>
    <w:rsid w:val="00B25C7F"/>
    <w:rsid w:val="00B265FB"/>
    <w:rsid w:val="00B26F4B"/>
    <w:rsid w:val="00B271FC"/>
    <w:rsid w:val="00B27AD1"/>
    <w:rsid w:val="00B30908"/>
    <w:rsid w:val="00B316DD"/>
    <w:rsid w:val="00B32895"/>
    <w:rsid w:val="00B339E6"/>
    <w:rsid w:val="00B3483C"/>
    <w:rsid w:val="00B349E0"/>
    <w:rsid w:val="00B36C30"/>
    <w:rsid w:val="00B378FB"/>
    <w:rsid w:val="00B40BF2"/>
    <w:rsid w:val="00B437AE"/>
    <w:rsid w:val="00B45E53"/>
    <w:rsid w:val="00B524B3"/>
    <w:rsid w:val="00B52BCF"/>
    <w:rsid w:val="00B531E0"/>
    <w:rsid w:val="00B53250"/>
    <w:rsid w:val="00B53FAB"/>
    <w:rsid w:val="00B541BC"/>
    <w:rsid w:val="00B54554"/>
    <w:rsid w:val="00B57768"/>
    <w:rsid w:val="00B601AA"/>
    <w:rsid w:val="00B60D27"/>
    <w:rsid w:val="00B61159"/>
    <w:rsid w:val="00B612D0"/>
    <w:rsid w:val="00B61311"/>
    <w:rsid w:val="00B61A7E"/>
    <w:rsid w:val="00B6254F"/>
    <w:rsid w:val="00B6517B"/>
    <w:rsid w:val="00B70A0E"/>
    <w:rsid w:val="00B71319"/>
    <w:rsid w:val="00B715E9"/>
    <w:rsid w:val="00B72A1F"/>
    <w:rsid w:val="00B7796D"/>
    <w:rsid w:val="00B77CD9"/>
    <w:rsid w:val="00B8299F"/>
    <w:rsid w:val="00B8463D"/>
    <w:rsid w:val="00B8477A"/>
    <w:rsid w:val="00B86812"/>
    <w:rsid w:val="00B90B90"/>
    <w:rsid w:val="00B93559"/>
    <w:rsid w:val="00B9591F"/>
    <w:rsid w:val="00B968FA"/>
    <w:rsid w:val="00BA17ED"/>
    <w:rsid w:val="00BA5071"/>
    <w:rsid w:val="00BA5247"/>
    <w:rsid w:val="00BA5E09"/>
    <w:rsid w:val="00BA6318"/>
    <w:rsid w:val="00BA7AF3"/>
    <w:rsid w:val="00BB209D"/>
    <w:rsid w:val="00BB2A7C"/>
    <w:rsid w:val="00BB48FC"/>
    <w:rsid w:val="00BB5745"/>
    <w:rsid w:val="00BB77BD"/>
    <w:rsid w:val="00BC02FA"/>
    <w:rsid w:val="00BC3047"/>
    <w:rsid w:val="00BC4A2F"/>
    <w:rsid w:val="00BC556C"/>
    <w:rsid w:val="00BC7591"/>
    <w:rsid w:val="00BD03B1"/>
    <w:rsid w:val="00BD0945"/>
    <w:rsid w:val="00BD121F"/>
    <w:rsid w:val="00BD38A2"/>
    <w:rsid w:val="00BD3E5A"/>
    <w:rsid w:val="00BD5766"/>
    <w:rsid w:val="00BD5C04"/>
    <w:rsid w:val="00BD662A"/>
    <w:rsid w:val="00BD665C"/>
    <w:rsid w:val="00BD6D30"/>
    <w:rsid w:val="00BD78AE"/>
    <w:rsid w:val="00BE05DE"/>
    <w:rsid w:val="00BE1402"/>
    <w:rsid w:val="00BE25C5"/>
    <w:rsid w:val="00BE3FFC"/>
    <w:rsid w:val="00BE4A28"/>
    <w:rsid w:val="00BE5E6F"/>
    <w:rsid w:val="00BE6413"/>
    <w:rsid w:val="00BE65A1"/>
    <w:rsid w:val="00BE6605"/>
    <w:rsid w:val="00BE7ADA"/>
    <w:rsid w:val="00BF06F7"/>
    <w:rsid w:val="00BF5692"/>
    <w:rsid w:val="00C0032C"/>
    <w:rsid w:val="00C005CD"/>
    <w:rsid w:val="00C00C3E"/>
    <w:rsid w:val="00C03CE4"/>
    <w:rsid w:val="00C04D03"/>
    <w:rsid w:val="00C0647E"/>
    <w:rsid w:val="00C069C6"/>
    <w:rsid w:val="00C07B9A"/>
    <w:rsid w:val="00C07FED"/>
    <w:rsid w:val="00C1004E"/>
    <w:rsid w:val="00C10A8C"/>
    <w:rsid w:val="00C129C2"/>
    <w:rsid w:val="00C154A5"/>
    <w:rsid w:val="00C15ABE"/>
    <w:rsid w:val="00C16A53"/>
    <w:rsid w:val="00C173D8"/>
    <w:rsid w:val="00C227AE"/>
    <w:rsid w:val="00C2365D"/>
    <w:rsid w:val="00C23A32"/>
    <w:rsid w:val="00C243BA"/>
    <w:rsid w:val="00C2522C"/>
    <w:rsid w:val="00C26D8E"/>
    <w:rsid w:val="00C305A9"/>
    <w:rsid w:val="00C30E15"/>
    <w:rsid w:val="00C33814"/>
    <w:rsid w:val="00C3448E"/>
    <w:rsid w:val="00C36B7E"/>
    <w:rsid w:val="00C372CB"/>
    <w:rsid w:val="00C37525"/>
    <w:rsid w:val="00C40A34"/>
    <w:rsid w:val="00C41ACD"/>
    <w:rsid w:val="00C421CF"/>
    <w:rsid w:val="00C43B40"/>
    <w:rsid w:val="00C44B42"/>
    <w:rsid w:val="00C452E7"/>
    <w:rsid w:val="00C45D4A"/>
    <w:rsid w:val="00C47C7F"/>
    <w:rsid w:val="00C47ED6"/>
    <w:rsid w:val="00C52059"/>
    <w:rsid w:val="00C5710D"/>
    <w:rsid w:val="00C5715D"/>
    <w:rsid w:val="00C576B7"/>
    <w:rsid w:val="00C651E7"/>
    <w:rsid w:val="00C65A5E"/>
    <w:rsid w:val="00C73EC4"/>
    <w:rsid w:val="00C74155"/>
    <w:rsid w:val="00C74DC7"/>
    <w:rsid w:val="00C75BDA"/>
    <w:rsid w:val="00C778EC"/>
    <w:rsid w:val="00C815E1"/>
    <w:rsid w:val="00C81687"/>
    <w:rsid w:val="00C82DC4"/>
    <w:rsid w:val="00C83B99"/>
    <w:rsid w:val="00C84E33"/>
    <w:rsid w:val="00C90736"/>
    <w:rsid w:val="00C93237"/>
    <w:rsid w:val="00C95606"/>
    <w:rsid w:val="00C95826"/>
    <w:rsid w:val="00C95836"/>
    <w:rsid w:val="00C96B92"/>
    <w:rsid w:val="00C97426"/>
    <w:rsid w:val="00CA25D3"/>
    <w:rsid w:val="00CA2783"/>
    <w:rsid w:val="00CA40C6"/>
    <w:rsid w:val="00CA4381"/>
    <w:rsid w:val="00CA4CEF"/>
    <w:rsid w:val="00CA4D03"/>
    <w:rsid w:val="00CA5C21"/>
    <w:rsid w:val="00CA6840"/>
    <w:rsid w:val="00CA7CD9"/>
    <w:rsid w:val="00CB0BFD"/>
    <w:rsid w:val="00CB0D8B"/>
    <w:rsid w:val="00CB0EE8"/>
    <w:rsid w:val="00CB4C8C"/>
    <w:rsid w:val="00CB4DA0"/>
    <w:rsid w:val="00CB6DE6"/>
    <w:rsid w:val="00CB743F"/>
    <w:rsid w:val="00CC0311"/>
    <w:rsid w:val="00CC788A"/>
    <w:rsid w:val="00CD1395"/>
    <w:rsid w:val="00CD203C"/>
    <w:rsid w:val="00CD3801"/>
    <w:rsid w:val="00CD3914"/>
    <w:rsid w:val="00CD3EEC"/>
    <w:rsid w:val="00CD6F90"/>
    <w:rsid w:val="00CE223F"/>
    <w:rsid w:val="00CE42F5"/>
    <w:rsid w:val="00CE49F5"/>
    <w:rsid w:val="00CE5D32"/>
    <w:rsid w:val="00CE68CB"/>
    <w:rsid w:val="00CE6C98"/>
    <w:rsid w:val="00CF1F75"/>
    <w:rsid w:val="00CF1F83"/>
    <w:rsid w:val="00CF2277"/>
    <w:rsid w:val="00CF359B"/>
    <w:rsid w:val="00CF3F9F"/>
    <w:rsid w:val="00CF4BEF"/>
    <w:rsid w:val="00CF5332"/>
    <w:rsid w:val="00CF5A6F"/>
    <w:rsid w:val="00CF63FC"/>
    <w:rsid w:val="00CF7C78"/>
    <w:rsid w:val="00D001A9"/>
    <w:rsid w:val="00D019EF"/>
    <w:rsid w:val="00D0475E"/>
    <w:rsid w:val="00D06C15"/>
    <w:rsid w:val="00D07F2D"/>
    <w:rsid w:val="00D102AD"/>
    <w:rsid w:val="00D122CC"/>
    <w:rsid w:val="00D1684B"/>
    <w:rsid w:val="00D178B1"/>
    <w:rsid w:val="00D201FC"/>
    <w:rsid w:val="00D21753"/>
    <w:rsid w:val="00D217BF"/>
    <w:rsid w:val="00D229B1"/>
    <w:rsid w:val="00D2605D"/>
    <w:rsid w:val="00D27560"/>
    <w:rsid w:val="00D318F9"/>
    <w:rsid w:val="00D32BE1"/>
    <w:rsid w:val="00D3502A"/>
    <w:rsid w:val="00D35E33"/>
    <w:rsid w:val="00D3602D"/>
    <w:rsid w:val="00D372E7"/>
    <w:rsid w:val="00D377CE"/>
    <w:rsid w:val="00D40473"/>
    <w:rsid w:val="00D41006"/>
    <w:rsid w:val="00D42388"/>
    <w:rsid w:val="00D470DB"/>
    <w:rsid w:val="00D47DBB"/>
    <w:rsid w:val="00D51FA2"/>
    <w:rsid w:val="00D527A6"/>
    <w:rsid w:val="00D5299F"/>
    <w:rsid w:val="00D52BE0"/>
    <w:rsid w:val="00D5437F"/>
    <w:rsid w:val="00D55198"/>
    <w:rsid w:val="00D56E36"/>
    <w:rsid w:val="00D60221"/>
    <w:rsid w:val="00D60248"/>
    <w:rsid w:val="00D60B9C"/>
    <w:rsid w:val="00D612BD"/>
    <w:rsid w:val="00D62ABE"/>
    <w:rsid w:val="00D635D6"/>
    <w:rsid w:val="00D63882"/>
    <w:rsid w:val="00D63F5F"/>
    <w:rsid w:val="00D64BB0"/>
    <w:rsid w:val="00D67DFB"/>
    <w:rsid w:val="00D70D5C"/>
    <w:rsid w:val="00D75FDC"/>
    <w:rsid w:val="00D76192"/>
    <w:rsid w:val="00D80319"/>
    <w:rsid w:val="00D8077F"/>
    <w:rsid w:val="00D80818"/>
    <w:rsid w:val="00D8292B"/>
    <w:rsid w:val="00D82AE0"/>
    <w:rsid w:val="00D83630"/>
    <w:rsid w:val="00D836C6"/>
    <w:rsid w:val="00D86802"/>
    <w:rsid w:val="00D86996"/>
    <w:rsid w:val="00D87F41"/>
    <w:rsid w:val="00D9114C"/>
    <w:rsid w:val="00D91F85"/>
    <w:rsid w:val="00D91FAD"/>
    <w:rsid w:val="00D925ED"/>
    <w:rsid w:val="00D96705"/>
    <w:rsid w:val="00D96818"/>
    <w:rsid w:val="00D96B73"/>
    <w:rsid w:val="00D97B5E"/>
    <w:rsid w:val="00DA1E1E"/>
    <w:rsid w:val="00DA3FB7"/>
    <w:rsid w:val="00DA4FFE"/>
    <w:rsid w:val="00DA5EE3"/>
    <w:rsid w:val="00DA669A"/>
    <w:rsid w:val="00DA67E6"/>
    <w:rsid w:val="00DA7CE2"/>
    <w:rsid w:val="00DB04BA"/>
    <w:rsid w:val="00DB2565"/>
    <w:rsid w:val="00DB3391"/>
    <w:rsid w:val="00DB3938"/>
    <w:rsid w:val="00DB4BCC"/>
    <w:rsid w:val="00DB4D97"/>
    <w:rsid w:val="00DB4DA1"/>
    <w:rsid w:val="00DB6D9E"/>
    <w:rsid w:val="00DB6E32"/>
    <w:rsid w:val="00DC0FCB"/>
    <w:rsid w:val="00DC1511"/>
    <w:rsid w:val="00DC407F"/>
    <w:rsid w:val="00DC40C5"/>
    <w:rsid w:val="00DD0DC8"/>
    <w:rsid w:val="00DD17EC"/>
    <w:rsid w:val="00DD2EE7"/>
    <w:rsid w:val="00DD4B9A"/>
    <w:rsid w:val="00DD594F"/>
    <w:rsid w:val="00DD641A"/>
    <w:rsid w:val="00DD7DAB"/>
    <w:rsid w:val="00DD7FCF"/>
    <w:rsid w:val="00DE1939"/>
    <w:rsid w:val="00DE3854"/>
    <w:rsid w:val="00DE7350"/>
    <w:rsid w:val="00DF25E7"/>
    <w:rsid w:val="00DF2942"/>
    <w:rsid w:val="00DF2BE3"/>
    <w:rsid w:val="00DF5B6A"/>
    <w:rsid w:val="00DF7FF8"/>
    <w:rsid w:val="00E0402C"/>
    <w:rsid w:val="00E05BF9"/>
    <w:rsid w:val="00E072D8"/>
    <w:rsid w:val="00E11B83"/>
    <w:rsid w:val="00E1212D"/>
    <w:rsid w:val="00E1236A"/>
    <w:rsid w:val="00E1297F"/>
    <w:rsid w:val="00E12E34"/>
    <w:rsid w:val="00E13F9F"/>
    <w:rsid w:val="00E161A1"/>
    <w:rsid w:val="00E16299"/>
    <w:rsid w:val="00E17C4C"/>
    <w:rsid w:val="00E22722"/>
    <w:rsid w:val="00E272CC"/>
    <w:rsid w:val="00E27BD0"/>
    <w:rsid w:val="00E27D34"/>
    <w:rsid w:val="00E306F6"/>
    <w:rsid w:val="00E314B4"/>
    <w:rsid w:val="00E31E4F"/>
    <w:rsid w:val="00E321CE"/>
    <w:rsid w:val="00E33230"/>
    <w:rsid w:val="00E33A34"/>
    <w:rsid w:val="00E3608E"/>
    <w:rsid w:val="00E36977"/>
    <w:rsid w:val="00E406CD"/>
    <w:rsid w:val="00E40CEA"/>
    <w:rsid w:val="00E42D65"/>
    <w:rsid w:val="00E42EF5"/>
    <w:rsid w:val="00E43AB0"/>
    <w:rsid w:val="00E5131D"/>
    <w:rsid w:val="00E5255D"/>
    <w:rsid w:val="00E54134"/>
    <w:rsid w:val="00E54EA9"/>
    <w:rsid w:val="00E55475"/>
    <w:rsid w:val="00E57968"/>
    <w:rsid w:val="00E61B91"/>
    <w:rsid w:val="00E62AB2"/>
    <w:rsid w:val="00E631F5"/>
    <w:rsid w:val="00E650B1"/>
    <w:rsid w:val="00E6596D"/>
    <w:rsid w:val="00E66FE2"/>
    <w:rsid w:val="00E67382"/>
    <w:rsid w:val="00E67939"/>
    <w:rsid w:val="00E71378"/>
    <w:rsid w:val="00E721C3"/>
    <w:rsid w:val="00E72FCF"/>
    <w:rsid w:val="00E743C5"/>
    <w:rsid w:val="00E74B31"/>
    <w:rsid w:val="00E75BD9"/>
    <w:rsid w:val="00E77595"/>
    <w:rsid w:val="00E81715"/>
    <w:rsid w:val="00E87D74"/>
    <w:rsid w:val="00E929AE"/>
    <w:rsid w:val="00E94FB1"/>
    <w:rsid w:val="00E9556F"/>
    <w:rsid w:val="00E974A1"/>
    <w:rsid w:val="00EA03FC"/>
    <w:rsid w:val="00EA089D"/>
    <w:rsid w:val="00EA378F"/>
    <w:rsid w:val="00EA3E80"/>
    <w:rsid w:val="00EA4611"/>
    <w:rsid w:val="00EA46B5"/>
    <w:rsid w:val="00EA5D37"/>
    <w:rsid w:val="00EB1CF4"/>
    <w:rsid w:val="00EB45BF"/>
    <w:rsid w:val="00EB5543"/>
    <w:rsid w:val="00EB5675"/>
    <w:rsid w:val="00EB587D"/>
    <w:rsid w:val="00EB69A2"/>
    <w:rsid w:val="00EB76BD"/>
    <w:rsid w:val="00EC11F0"/>
    <w:rsid w:val="00EC4372"/>
    <w:rsid w:val="00EC4BF8"/>
    <w:rsid w:val="00EC5B02"/>
    <w:rsid w:val="00EC62C0"/>
    <w:rsid w:val="00ED2137"/>
    <w:rsid w:val="00ED3A47"/>
    <w:rsid w:val="00ED3A6D"/>
    <w:rsid w:val="00ED3DBA"/>
    <w:rsid w:val="00ED4D67"/>
    <w:rsid w:val="00ED6773"/>
    <w:rsid w:val="00ED72CA"/>
    <w:rsid w:val="00EE07BD"/>
    <w:rsid w:val="00EE098A"/>
    <w:rsid w:val="00EE4538"/>
    <w:rsid w:val="00EE4FC7"/>
    <w:rsid w:val="00EE6B68"/>
    <w:rsid w:val="00EE715C"/>
    <w:rsid w:val="00EF0289"/>
    <w:rsid w:val="00EF02C4"/>
    <w:rsid w:val="00EF1C92"/>
    <w:rsid w:val="00EF20D9"/>
    <w:rsid w:val="00EF2C0C"/>
    <w:rsid w:val="00EF3D77"/>
    <w:rsid w:val="00EF3DE2"/>
    <w:rsid w:val="00EF5C98"/>
    <w:rsid w:val="00EF68FA"/>
    <w:rsid w:val="00EF7E88"/>
    <w:rsid w:val="00F01EF9"/>
    <w:rsid w:val="00F044EA"/>
    <w:rsid w:val="00F06EE2"/>
    <w:rsid w:val="00F1134C"/>
    <w:rsid w:val="00F12399"/>
    <w:rsid w:val="00F12B9B"/>
    <w:rsid w:val="00F137EC"/>
    <w:rsid w:val="00F20C91"/>
    <w:rsid w:val="00F21E04"/>
    <w:rsid w:val="00F22628"/>
    <w:rsid w:val="00F23270"/>
    <w:rsid w:val="00F234C8"/>
    <w:rsid w:val="00F24D9B"/>
    <w:rsid w:val="00F2779F"/>
    <w:rsid w:val="00F311B9"/>
    <w:rsid w:val="00F3139D"/>
    <w:rsid w:val="00F3224B"/>
    <w:rsid w:val="00F32BD4"/>
    <w:rsid w:val="00F33D6E"/>
    <w:rsid w:val="00F343EB"/>
    <w:rsid w:val="00F3514D"/>
    <w:rsid w:val="00F35A03"/>
    <w:rsid w:val="00F3695F"/>
    <w:rsid w:val="00F37307"/>
    <w:rsid w:val="00F42A1D"/>
    <w:rsid w:val="00F42D4D"/>
    <w:rsid w:val="00F44194"/>
    <w:rsid w:val="00F44AC8"/>
    <w:rsid w:val="00F44EAD"/>
    <w:rsid w:val="00F45864"/>
    <w:rsid w:val="00F4742F"/>
    <w:rsid w:val="00F47B32"/>
    <w:rsid w:val="00F5381D"/>
    <w:rsid w:val="00F553C3"/>
    <w:rsid w:val="00F55938"/>
    <w:rsid w:val="00F564A8"/>
    <w:rsid w:val="00F57615"/>
    <w:rsid w:val="00F60808"/>
    <w:rsid w:val="00F620C9"/>
    <w:rsid w:val="00F623BC"/>
    <w:rsid w:val="00F623E8"/>
    <w:rsid w:val="00F6470C"/>
    <w:rsid w:val="00F65A3A"/>
    <w:rsid w:val="00F6729C"/>
    <w:rsid w:val="00F679D7"/>
    <w:rsid w:val="00F67E89"/>
    <w:rsid w:val="00F70805"/>
    <w:rsid w:val="00F71957"/>
    <w:rsid w:val="00F71DCE"/>
    <w:rsid w:val="00F732E3"/>
    <w:rsid w:val="00F75991"/>
    <w:rsid w:val="00F81284"/>
    <w:rsid w:val="00F82D31"/>
    <w:rsid w:val="00F82FDF"/>
    <w:rsid w:val="00F839AD"/>
    <w:rsid w:val="00F84619"/>
    <w:rsid w:val="00F84666"/>
    <w:rsid w:val="00F848EC"/>
    <w:rsid w:val="00F85628"/>
    <w:rsid w:val="00F862C7"/>
    <w:rsid w:val="00F86ADB"/>
    <w:rsid w:val="00F86C7B"/>
    <w:rsid w:val="00F91BA4"/>
    <w:rsid w:val="00F91CF6"/>
    <w:rsid w:val="00F92E24"/>
    <w:rsid w:val="00F96E11"/>
    <w:rsid w:val="00FA05E5"/>
    <w:rsid w:val="00FA67C3"/>
    <w:rsid w:val="00FB3269"/>
    <w:rsid w:val="00FB3CB7"/>
    <w:rsid w:val="00FB5D89"/>
    <w:rsid w:val="00FB778D"/>
    <w:rsid w:val="00FC2682"/>
    <w:rsid w:val="00FC3B20"/>
    <w:rsid w:val="00FC4F09"/>
    <w:rsid w:val="00FC59C8"/>
    <w:rsid w:val="00FC5B59"/>
    <w:rsid w:val="00FC6761"/>
    <w:rsid w:val="00FC7365"/>
    <w:rsid w:val="00FC74E5"/>
    <w:rsid w:val="00FC75CD"/>
    <w:rsid w:val="00FC7AD1"/>
    <w:rsid w:val="00FD0834"/>
    <w:rsid w:val="00FD2D49"/>
    <w:rsid w:val="00FD3D8E"/>
    <w:rsid w:val="00FD487A"/>
    <w:rsid w:val="00FD504D"/>
    <w:rsid w:val="00FD529C"/>
    <w:rsid w:val="00FD570E"/>
    <w:rsid w:val="00FE00CC"/>
    <w:rsid w:val="00FE18D5"/>
    <w:rsid w:val="00FE2F0D"/>
    <w:rsid w:val="00FE2F27"/>
    <w:rsid w:val="00FE5357"/>
    <w:rsid w:val="00FE61CB"/>
    <w:rsid w:val="00FE67BA"/>
    <w:rsid w:val="00FE71E1"/>
    <w:rsid w:val="00FF295F"/>
    <w:rsid w:val="00FF3BC6"/>
    <w:rsid w:val="00FF3DBC"/>
    <w:rsid w:val="00F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5a5a59,#010000"/>
    </o:shapedefaults>
    <o:shapelayout v:ext="edit">
      <o:idmap v:ext="edit" data="1"/>
    </o:shapelayout>
  </w:shapeDefaults>
  <w:decimalSymbol w:val="."/>
  <w:listSeparator w:val=","/>
  <w14:docId w14:val="692437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78A"/>
    <w:pPr>
      <w:tabs>
        <w:tab w:val="center" w:pos="4320"/>
        <w:tab w:val="right" w:pos="8640"/>
      </w:tabs>
      <w:spacing w:before="120" w:after="120" w:line="276" w:lineRule="auto"/>
      <w:ind w:right="357"/>
      <w:jc w:val="both"/>
    </w:pPr>
    <w:rPr>
      <w:rFonts w:ascii="Cambria Math" w:hAnsi="Cambria Math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C90"/>
    <w:pPr>
      <w:tabs>
        <w:tab w:val="clear" w:pos="4320"/>
        <w:tab w:val="center" w:pos="709"/>
      </w:tabs>
      <w:outlineLvl w:val="0"/>
    </w:pPr>
    <w:rPr>
      <w:b/>
      <w:color w:val="000000" w:themeColor="text1"/>
      <w:sz w:val="56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6178A"/>
    <w:p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2F1E"/>
    <w:pPr>
      <w:numPr>
        <w:ilvl w:val="2"/>
      </w:numPr>
      <w:outlineLvl w:val="2"/>
    </w:pPr>
    <w:rPr>
      <w:caps/>
      <w:sz w:val="36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6178A"/>
    <w:pPr>
      <w:numPr>
        <w:ilvl w:val="0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D72CA"/>
    <w:pPr>
      <w:outlineLvl w:val="4"/>
    </w:pPr>
  </w:style>
  <w:style w:type="paragraph" w:styleId="Heading6">
    <w:name w:val="heading 6"/>
    <w:basedOn w:val="Heading4"/>
    <w:next w:val="Normal"/>
    <w:link w:val="Heading6Char"/>
    <w:uiPriority w:val="9"/>
    <w:unhideWhenUsed/>
    <w:qFormat/>
    <w:rsid w:val="00B52BCF"/>
    <w:pPr>
      <w:outlineLvl w:val="5"/>
    </w:pPr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F41"/>
  </w:style>
  <w:style w:type="character" w:customStyle="1" w:styleId="HeaderChar">
    <w:name w:val="Header Char"/>
    <w:basedOn w:val="DefaultParagraphFont"/>
    <w:link w:val="Header"/>
    <w:uiPriority w:val="99"/>
    <w:rsid w:val="00D87F41"/>
  </w:style>
  <w:style w:type="paragraph" w:styleId="Footer">
    <w:name w:val="footer"/>
    <w:basedOn w:val="Normal"/>
    <w:link w:val="FooterChar"/>
    <w:uiPriority w:val="99"/>
    <w:unhideWhenUsed/>
    <w:rsid w:val="00D87F41"/>
  </w:style>
  <w:style w:type="character" w:customStyle="1" w:styleId="FooterChar">
    <w:name w:val="Footer Char"/>
    <w:basedOn w:val="DefaultParagraphFont"/>
    <w:link w:val="Footer"/>
    <w:uiPriority w:val="99"/>
    <w:rsid w:val="00D87F41"/>
  </w:style>
  <w:style w:type="table" w:styleId="TableGrid">
    <w:name w:val="Table Grid"/>
    <w:basedOn w:val="TableNormal"/>
    <w:uiPriority w:val="59"/>
    <w:rsid w:val="00D8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87F41"/>
  </w:style>
  <w:style w:type="character" w:customStyle="1" w:styleId="Heading1Char">
    <w:name w:val="Heading 1 Char"/>
    <w:basedOn w:val="DefaultParagraphFont"/>
    <w:link w:val="Heading1"/>
    <w:uiPriority w:val="9"/>
    <w:rsid w:val="002A4C90"/>
    <w:rPr>
      <w:rFonts w:ascii="Cambria Math" w:hAnsi="Cambria Math"/>
      <w:b/>
      <w:color w:val="000000" w:themeColor="text1"/>
      <w:sz w:val="5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178A"/>
    <w:rPr>
      <w:rFonts w:ascii="Cambria Math" w:hAnsi="Cambria Math"/>
      <w:b/>
      <w:color w:val="000000" w:themeColor="text1"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92F1E"/>
    <w:rPr>
      <w:rFonts w:ascii="Cambria Math" w:hAnsi="Cambria Math"/>
      <w:caps/>
      <w:color w:val="000000" w:themeColor="text1"/>
      <w:sz w:val="36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E0037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0037"/>
    <w:rPr>
      <w:rFonts w:ascii="Lucida Grande" w:hAnsi="Lucida Grande" w:cs="Lucida Grande"/>
    </w:rPr>
  </w:style>
  <w:style w:type="paragraph" w:styleId="List2">
    <w:name w:val="List 2"/>
    <w:basedOn w:val="Normal"/>
    <w:uiPriority w:val="99"/>
    <w:unhideWhenUsed/>
    <w:rsid w:val="00992F1E"/>
    <w:pPr>
      <w:numPr>
        <w:numId w:val="3"/>
      </w:numPr>
      <w:ind w:left="567"/>
      <w:contextualSpacing/>
    </w:pPr>
    <w:rPr>
      <w:lang w:val="en-IN"/>
    </w:rPr>
  </w:style>
  <w:style w:type="numbering" w:customStyle="1" w:styleId="Numberedlist">
    <w:name w:val="Numbered list"/>
    <w:basedOn w:val="NoList"/>
    <w:uiPriority w:val="99"/>
    <w:rsid w:val="00992F1E"/>
    <w:pPr>
      <w:numPr>
        <w:numId w:val="1"/>
      </w:numPr>
    </w:pPr>
  </w:style>
  <w:style w:type="paragraph" w:styleId="List3">
    <w:name w:val="List 3"/>
    <w:basedOn w:val="List2"/>
    <w:uiPriority w:val="99"/>
    <w:unhideWhenUsed/>
    <w:rsid w:val="00992F1E"/>
    <w:pPr>
      <w:numPr>
        <w:ilvl w:val="1"/>
        <w:numId w:val="2"/>
      </w:numPr>
      <w:ind w:left="851"/>
    </w:pPr>
  </w:style>
  <w:style w:type="character" w:styleId="CommentReference">
    <w:name w:val="annotation reference"/>
    <w:basedOn w:val="DefaultParagraphFont"/>
    <w:uiPriority w:val="99"/>
    <w:semiHidden/>
    <w:unhideWhenUsed/>
    <w:rsid w:val="000C7826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6178A"/>
    <w:rPr>
      <w:rFonts w:ascii="Cambria Math" w:hAnsi="Cambria Math"/>
      <w:b/>
      <w:caps/>
      <w:color w:val="000000" w:themeColor="text1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519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19"/>
    <w:rPr>
      <w:rFonts w:ascii="Lucida Grande" w:hAnsi="Lucida Grande" w:cs="Lucida Grande"/>
      <w:sz w:val="18"/>
      <w:szCs w:val="18"/>
    </w:rPr>
  </w:style>
  <w:style w:type="paragraph" w:customStyle="1" w:styleId="OptionList">
    <w:name w:val="Option List"/>
    <w:basedOn w:val="Normal"/>
    <w:qFormat/>
    <w:rsid w:val="00A6178A"/>
    <w:pPr>
      <w:numPr>
        <w:numId w:val="5"/>
      </w:numPr>
    </w:pPr>
  </w:style>
  <w:style w:type="paragraph" w:customStyle="1" w:styleId="QuestionList">
    <w:name w:val="Question List"/>
    <w:basedOn w:val="Normal"/>
    <w:qFormat/>
    <w:rsid w:val="00A6178A"/>
    <w:pPr>
      <w:numPr>
        <w:numId w:val="7"/>
      </w:numPr>
      <w:ind w:right="397"/>
    </w:pPr>
    <w:rPr>
      <w:bCs/>
      <w:iCs/>
    </w:rPr>
  </w:style>
  <w:style w:type="paragraph" w:customStyle="1" w:styleId="Tabletext">
    <w:name w:val="Table text"/>
    <w:basedOn w:val="Normal"/>
    <w:qFormat/>
    <w:rsid w:val="007D449A"/>
    <w:pPr>
      <w:tabs>
        <w:tab w:val="clear" w:pos="4320"/>
        <w:tab w:val="center" w:pos="2552"/>
      </w:tabs>
      <w:spacing w:before="0" w:after="0"/>
      <w:jc w:val="center"/>
    </w:pPr>
  </w:style>
  <w:style w:type="character" w:customStyle="1" w:styleId="Heading6Char">
    <w:name w:val="Heading 6 Char"/>
    <w:basedOn w:val="DefaultParagraphFont"/>
    <w:link w:val="Heading6"/>
    <w:uiPriority w:val="9"/>
    <w:rsid w:val="00B52BCF"/>
    <w:rPr>
      <w:rFonts w:ascii="Cambria Math" w:hAnsi="Cambria Math"/>
      <w:caps/>
      <w:color w:val="991921" w:themeColor="accent1"/>
      <w:sz w:val="28"/>
    </w:rPr>
  </w:style>
  <w:style w:type="paragraph" w:styleId="CommentText">
    <w:name w:val="annotation text"/>
    <w:basedOn w:val="Normal"/>
    <w:link w:val="CommentTextChar"/>
    <w:uiPriority w:val="99"/>
    <w:unhideWhenUsed/>
    <w:rsid w:val="000C782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0C7826"/>
    <w:rPr>
      <w:rFonts w:ascii="Helvetica" w:hAnsi="Helveti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826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826"/>
    <w:rPr>
      <w:rFonts w:ascii="Helvetica" w:hAnsi="Helvetica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178A"/>
    <w:pPr>
      <w:numPr>
        <w:numId w:val="4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D72CA"/>
    <w:rPr>
      <w:rFonts w:ascii="Cambria Math" w:hAnsi="Cambria Math"/>
      <w:b/>
      <w:caps/>
      <w:color w:val="000000" w:themeColor="text1"/>
      <w:szCs w:val="28"/>
    </w:rPr>
  </w:style>
  <w:style w:type="paragraph" w:styleId="ListNumber">
    <w:name w:val="List Number"/>
    <w:aliases w:val="1"/>
    <w:basedOn w:val="Normal"/>
    <w:uiPriority w:val="99"/>
    <w:unhideWhenUsed/>
    <w:qFormat/>
    <w:rsid w:val="00992F1E"/>
    <w:pPr>
      <w:numPr>
        <w:numId w:val="6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517A12"/>
    <w:pPr>
      <w:tabs>
        <w:tab w:val="clear" w:pos="4320"/>
        <w:tab w:val="clear" w:pos="8640"/>
      </w:tabs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</w:rPr>
  </w:style>
  <w:style w:type="paragraph" w:customStyle="1" w:styleId="SubQuestion">
    <w:name w:val="Sub Question"/>
    <w:basedOn w:val="QuestionList"/>
    <w:rsid w:val="00992F1E"/>
    <w:pPr>
      <w:numPr>
        <w:ilvl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A7EA1"/>
    <w:pPr>
      <w:tabs>
        <w:tab w:val="clear" w:pos="4320"/>
        <w:tab w:val="center" w:pos="709"/>
        <w:tab w:val="num" w:pos="1418"/>
      </w:tabs>
      <w:ind w:left="1418" w:hanging="1418"/>
    </w:pPr>
    <w:rPr>
      <w:color w:val="991921" w:themeColor="accent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9A7EA1"/>
    <w:rPr>
      <w:rFonts w:ascii="Cambria Math" w:hAnsi="Cambria Math"/>
      <w:color w:val="991921" w:themeColor="accent1"/>
      <w:sz w:val="48"/>
    </w:rPr>
  </w:style>
  <w:style w:type="paragraph" w:styleId="Subtitle">
    <w:name w:val="Subtitle"/>
    <w:basedOn w:val="Title"/>
    <w:next w:val="Normal"/>
    <w:link w:val="SubtitleChar"/>
    <w:uiPriority w:val="11"/>
    <w:qFormat/>
    <w:rsid w:val="009A7EA1"/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9A7EA1"/>
    <w:rPr>
      <w:rFonts w:ascii="Cambria Math" w:hAnsi="Cambria Math"/>
      <w:color w:val="991921" w:themeColor="accent1"/>
      <w:sz w:val="40"/>
    </w:rPr>
  </w:style>
  <w:style w:type="paragraph" w:styleId="Index1">
    <w:name w:val="index 1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9A7EA1"/>
  </w:style>
  <w:style w:type="paragraph" w:styleId="TOC1">
    <w:name w:val="toc 1"/>
    <w:basedOn w:val="Normal"/>
    <w:next w:val="Normal"/>
    <w:autoRedefine/>
    <w:uiPriority w:val="39"/>
    <w:unhideWhenUsed/>
    <w:rsid w:val="002A4C90"/>
    <w:pPr>
      <w:tabs>
        <w:tab w:val="clear" w:pos="4320"/>
        <w:tab w:val="clear" w:pos="8640"/>
        <w:tab w:val="left" w:pos="720"/>
        <w:tab w:val="right" w:leader="dot" w:pos="900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A4C90"/>
    <w:pPr>
      <w:tabs>
        <w:tab w:val="clear" w:pos="4320"/>
        <w:tab w:val="clear" w:pos="8640"/>
        <w:tab w:val="left" w:pos="1200"/>
        <w:tab w:val="right" w:leader="dot" w:pos="9000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7EA1"/>
    <w:pPr>
      <w:tabs>
        <w:tab w:val="clear" w:pos="4320"/>
        <w:tab w:val="clear" w:pos="8640"/>
      </w:tabs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A4C90"/>
    <w:pPr>
      <w:tabs>
        <w:tab w:val="clear" w:pos="4320"/>
        <w:tab w:val="clear" w:pos="8640"/>
        <w:tab w:val="right" w:leader="dot" w:pos="9000"/>
      </w:tabs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A7EA1"/>
    <w:pPr>
      <w:tabs>
        <w:tab w:val="clear" w:pos="4320"/>
        <w:tab w:val="clear" w:pos="8640"/>
      </w:tabs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A7EA1"/>
    <w:pPr>
      <w:tabs>
        <w:tab w:val="clear" w:pos="4320"/>
        <w:tab w:val="clear" w:pos="8640"/>
      </w:tabs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A7EA1"/>
    <w:pPr>
      <w:tabs>
        <w:tab w:val="clear" w:pos="4320"/>
        <w:tab w:val="clear" w:pos="8640"/>
      </w:tabs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A7EA1"/>
    <w:pPr>
      <w:tabs>
        <w:tab w:val="clear" w:pos="4320"/>
        <w:tab w:val="clear" w:pos="8640"/>
      </w:tabs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A7EA1"/>
    <w:pPr>
      <w:tabs>
        <w:tab w:val="clear" w:pos="4320"/>
        <w:tab w:val="clear" w:pos="8640"/>
      </w:tabs>
      <w:ind w:left="1920"/>
    </w:pPr>
  </w:style>
  <w:style w:type="character" w:styleId="Hyperlink">
    <w:name w:val="Hyperlink"/>
    <w:basedOn w:val="DefaultParagraphFont"/>
    <w:uiPriority w:val="99"/>
    <w:unhideWhenUsed/>
    <w:rsid w:val="00636B3B"/>
    <w:rPr>
      <w:color w:val="0000FF" w:themeColor="hyperlink"/>
      <w:u w:val="single"/>
    </w:rPr>
  </w:style>
  <w:style w:type="paragraph" w:customStyle="1" w:styleId="para">
    <w:name w:val="para"/>
    <w:basedOn w:val="Normal"/>
    <w:rsid w:val="00846F39"/>
    <w:pPr>
      <w:tabs>
        <w:tab w:val="clear" w:pos="4320"/>
        <w:tab w:val="clear" w:pos="8640"/>
      </w:tabs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846F39"/>
  </w:style>
  <w:style w:type="character" w:customStyle="1" w:styleId="mo">
    <w:name w:val="mo"/>
    <w:basedOn w:val="DefaultParagraphFont"/>
    <w:rsid w:val="00846F39"/>
  </w:style>
  <w:style w:type="character" w:customStyle="1" w:styleId="apple-converted-space">
    <w:name w:val="apple-converted-space"/>
    <w:basedOn w:val="DefaultParagraphFont"/>
    <w:rsid w:val="007E0630"/>
  </w:style>
  <w:style w:type="character" w:customStyle="1" w:styleId="mn">
    <w:name w:val="mn"/>
    <w:basedOn w:val="DefaultParagraphFont"/>
    <w:rsid w:val="007E0630"/>
  </w:style>
  <w:style w:type="character" w:styleId="PlaceholderText">
    <w:name w:val="Placeholder Text"/>
    <w:basedOn w:val="DefaultParagraphFont"/>
    <w:uiPriority w:val="99"/>
    <w:semiHidden/>
    <w:rsid w:val="008612ED"/>
    <w:rPr>
      <w:color w:val="808080"/>
    </w:rPr>
  </w:style>
  <w:style w:type="paragraph" w:styleId="NoSpacing">
    <w:name w:val="No Spacing"/>
    <w:uiPriority w:val="1"/>
    <w:qFormat/>
    <w:rsid w:val="00607921"/>
    <w:pPr>
      <w:tabs>
        <w:tab w:val="center" w:pos="4320"/>
        <w:tab w:val="right" w:pos="8640"/>
      </w:tabs>
      <w:ind w:right="357"/>
      <w:jc w:val="both"/>
    </w:pPr>
    <w:rPr>
      <w:rFonts w:ascii="Cambria Math" w:hAnsi="Cambria Ma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78A"/>
    <w:pPr>
      <w:tabs>
        <w:tab w:val="center" w:pos="4320"/>
        <w:tab w:val="right" w:pos="8640"/>
      </w:tabs>
      <w:spacing w:before="120" w:after="120" w:line="276" w:lineRule="auto"/>
      <w:ind w:right="357"/>
      <w:jc w:val="both"/>
    </w:pPr>
    <w:rPr>
      <w:rFonts w:ascii="Cambria Math" w:hAnsi="Cambria Math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C90"/>
    <w:pPr>
      <w:tabs>
        <w:tab w:val="clear" w:pos="4320"/>
        <w:tab w:val="center" w:pos="709"/>
      </w:tabs>
      <w:outlineLvl w:val="0"/>
    </w:pPr>
    <w:rPr>
      <w:b/>
      <w:color w:val="000000" w:themeColor="text1"/>
      <w:sz w:val="56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6178A"/>
    <w:p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2F1E"/>
    <w:pPr>
      <w:numPr>
        <w:ilvl w:val="2"/>
      </w:numPr>
      <w:outlineLvl w:val="2"/>
    </w:pPr>
    <w:rPr>
      <w:caps/>
      <w:sz w:val="36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6178A"/>
    <w:pPr>
      <w:numPr>
        <w:ilvl w:val="0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D72CA"/>
    <w:pPr>
      <w:outlineLvl w:val="4"/>
    </w:pPr>
  </w:style>
  <w:style w:type="paragraph" w:styleId="Heading6">
    <w:name w:val="heading 6"/>
    <w:basedOn w:val="Heading4"/>
    <w:next w:val="Normal"/>
    <w:link w:val="Heading6Char"/>
    <w:uiPriority w:val="9"/>
    <w:unhideWhenUsed/>
    <w:qFormat/>
    <w:rsid w:val="00B52BCF"/>
    <w:pPr>
      <w:outlineLvl w:val="5"/>
    </w:pPr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F41"/>
  </w:style>
  <w:style w:type="character" w:customStyle="1" w:styleId="HeaderChar">
    <w:name w:val="Header Char"/>
    <w:basedOn w:val="DefaultParagraphFont"/>
    <w:link w:val="Header"/>
    <w:uiPriority w:val="99"/>
    <w:rsid w:val="00D87F41"/>
  </w:style>
  <w:style w:type="paragraph" w:styleId="Footer">
    <w:name w:val="footer"/>
    <w:basedOn w:val="Normal"/>
    <w:link w:val="FooterChar"/>
    <w:uiPriority w:val="99"/>
    <w:unhideWhenUsed/>
    <w:rsid w:val="00D87F41"/>
  </w:style>
  <w:style w:type="character" w:customStyle="1" w:styleId="FooterChar">
    <w:name w:val="Footer Char"/>
    <w:basedOn w:val="DefaultParagraphFont"/>
    <w:link w:val="Footer"/>
    <w:uiPriority w:val="99"/>
    <w:rsid w:val="00D87F41"/>
  </w:style>
  <w:style w:type="table" w:styleId="TableGrid">
    <w:name w:val="Table Grid"/>
    <w:basedOn w:val="TableNormal"/>
    <w:uiPriority w:val="59"/>
    <w:rsid w:val="00D8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87F41"/>
  </w:style>
  <w:style w:type="character" w:customStyle="1" w:styleId="Heading1Char">
    <w:name w:val="Heading 1 Char"/>
    <w:basedOn w:val="DefaultParagraphFont"/>
    <w:link w:val="Heading1"/>
    <w:uiPriority w:val="9"/>
    <w:rsid w:val="002A4C90"/>
    <w:rPr>
      <w:rFonts w:ascii="Cambria Math" w:hAnsi="Cambria Math"/>
      <w:b/>
      <w:color w:val="000000" w:themeColor="text1"/>
      <w:sz w:val="5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178A"/>
    <w:rPr>
      <w:rFonts w:ascii="Cambria Math" w:hAnsi="Cambria Math"/>
      <w:b/>
      <w:color w:val="000000" w:themeColor="text1"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92F1E"/>
    <w:rPr>
      <w:rFonts w:ascii="Cambria Math" w:hAnsi="Cambria Math"/>
      <w:caps/>
      <w:color w:val="000000" w:themeColor="text1"/>
      <w:sz w:val="36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E0037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0037"/>
    <w:rPr>
      <w:rFonts w:ascii="Lucida Grande" w:hAnsi="Lucida Grande" w:cs="Lucida Grande"/>
    </w:rPr>
  </w:style>
  <w:style w:type="paragraph" w:styleId="List2">
    <w:name w:val="List 2"/>
    <w:basedOn w:val="Normal"/>
    <w:uiPriority w:val="99"/>
    <w:unhideWhenUsed/>
    <w:rsid w:val="00992F1E"/>
    <w:pPr>
      <w:numPr>
        <w:numId w:val="3"/>
      </w:numPr>
      <w:ind w:left="567"/>
      <w:contextualSpacing/>
    </w:pPr>
    <w:rPr>
      <w:lang w:val="en-IN"/>
    </w:rPr>
  </w:style>
  <w:style w:type="numbering" w:customStyle="1" w:styleId="Numberedlist">
    <w:name w:val="Numbered list"/>
    <w:basedOn w:val="NoList"/>
    <w:uiPriority w:val="99"/>
    <w:rsid w:val="00992F1E"/>
    <w:pPr>
      <w:numPr>
        <w:numId w:val="1"/>
      </w:numPr>
    </w:pPr>
  </w:style>
  <w:style w:type="paragraph" w:styleId="List3">
    <w:name w:val="List 3"/>
    <w:basedOn w:val="List2"/>
    <w:uiPriority w:val="99"/>
    <w:unhideWhenUsed/>
    <w:rsid w:val="00992F1E"/>
    <w:pPr>
      <w:numPr>
        <w:ilvl w:val="1"/>
        <w:numId w:val="2"/>
      </w:numPr>
      <w:ind w:left="851"/>
    </w:pPr>
  </w:style>
  <w:style w:type="character" w:styleId="CommentReference">
    <w:name w:val="annotation reference"/>
    <w:basedOn w:val="DefaultParagraphFont"/>
    <w:uiPriority w:val="99"/>
    <w:semiHidden/>
    <w:unhideWhenUsed/>
    <w:rsid w:val="000C7826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6178A"/>
    <w:rPr>
      <w:rFonts w:ascii="Cambria Math" w:hAnsi="Cambria Math"/>
      <w:b/>
      <w:caps/>
      <w:color w:val="000000" w:themeColor="text1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519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19"/>
    <w:rPr>
      <w:rFonts w:ascii="Lucida Grande" w:hAnsi="Lucida Grande" w:cs="Lucida Grande"/>
      <w:sz w:val="18"/>
      <w:szCs w:val="18"/>
    </w:rPr>
  </w:style>
  <w:style w:type="paragraph" w:customStyle="1" w:styleId="OptionList">
    <w:name w:val="Option List"/>
    <w:basedOn w:val="Normal"/>
    <w:qFormat/>
    <w:rsid w:val="00A6178A"/>
    <w:pPr>
      <w:numPr>
        <w:numId w:val="5"/>
      </w:numPr>
    </w:pPr>
  </w:style>
  <w:style w:type="paragraph" w:customStyle="1" w:styleId="QuestionList">
    <w:name w:val="Question List"/>
    <w:basedOn w:val="Normal"/>
    <w:qFormat/>
    <w:rsid w:val="00A6178A"/>
    <w:pPr>
      <w:numPr>
        <w:numId w:val="7"/>
      </w:numPr>
      <w:ind w:right="397"/>
    </w:pPr>
    <w:rPr>
      <w:bCs/>
      <w:iCs/>
    </w:rPr>
  </w:style>
  <w:style w:type="paragraph" w:customStyle="1" w:styleId="Tabletext">
    <w:name w:val="Table text"/>
    <w:basedOn w:val="Normal"/>
    <w:qFormat/>
    <w:rsid w:val="007D449A"/>
    <w:pPr>
      <w:tabs>
        <w:tab w:val="clear" w:pos="4320"/>
        <w:tab w:val="center" w:pos="2552"/>
      </w:tabs>
      <w:spacing w:before="0" w:after="0"/>
      <w:jc w:val="center"/>
    </w:pPr>
  </w:style>
  <w:style w:type="character" w:customStyle="1" w:styleId="Heading6Char">
    <w:name w:val="Heading 6 Char"/>
    <w:basedOn w:val="DefaultParagraphFont"/>
    <w:link w:val="Heading6"/>
    <w:uiPriority w:val="9"/>
    <w:rsid w:val="00B52BCF"/>
    <w:rPr>
      <w:rFonts w:ascii="Cambria Math" w:hAnsi="Cambria Math"/>
      <w:caps/>
      <w:color w:val="991921" w:themeColor="accent1"/>
      <w:sz w:val="28"/>
    </w:rPr>
  </w:style>
  <w:style w:type="paragraph" w:styleId="CommentText">
    <w:name w:val="annotation text"/>
    <w:basedOn w:val="Normal"/>
    <w:link w:val="CommentTextChar"/>
    <w:uiPriority w:val="99"/>
    <w:unhideWhenUsed/>
    <w:rsid w:val="000C782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0C7826"/>
    <w:rPr>
      <w:rFonts w:ascii="Helvetica" w:hAnsi="Helveti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826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826"/>
    <w:rPr>
      <w:rFonts w:ascii="Helvetica" w:hAnsi="Helvetica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178A"/>
    <w:pPr>
      <w:numPr>
        <w:numId w:val="4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D72CA"/>
    <w:rPr>
      <w:rFonts w:ascii="Cambria Math" w:hAnsi="Cambria Math"/>
      <w:b/>
      <w:caps/>
      <w:color w:val="000000" w:themeColor="text1"/>
      <w:szCs w:val="28"/>
    </w:rPr>
  </w:style>
  <w:style w:type="paragraph" w:styleId="ListNumber">
    <w:name w:val="List Number"/>
    <w:aliases w:val="1"/>
    <w:basedOn w:val="Normal"/>
    <w:uiPriority w:val="99"/>
    <w:unhideWhenUsed/>
    <w:qFormat/>
    <w:rsid w:val="00992F1E"/>
    <w:pPr>
      <w:numPr>
        <w:numId w:val="6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517A12"/>
    <w:pPr>
      <w:tabs>
        <w:tab w:val="clear" w:pos="4320"/>
        <w:tab w:val="clear" w:pos="8640"/>
      </w:tabs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</w:rPr>
  </w:style>
  <w:style w:type="paragraph" w:customStyle="1" w:styleId="SubQuestion">
    <w:name w:val="Sub Question"/>
    <w:basedOn w:val="QuestionList"/>
    <w:rsid w:val="00992F1E"/>
    <w:pPr>
      <w:numPr>
        <w:ilvl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A7EA1"/>
    <w:pPr>
      <w:tabs>
        <w:tab w:val="clear" w:pos="4320"/>
        <w:tab w:val="center" w:pos="709"/>
        <w:tab w:val="num" w:pos="1418"/>
      </w:tabs>
      <w:ind w:left="1418" w:hanging="1418"/>
    </w:pPr>
    <w:rPr>
      <w:color w:val="991921" w:themeColor="accent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9A7EA1"/>
    <w:rPr>
      <w:rFonts w:ascii="Cambria Math" w:hAnsi="Cambria Math"/>
      <w:color w:val="991921" w:themeColor="accent1"/>
      <w:sz w:val="48"/>
    </w:rPr>
  </w:style>
  <w:style w:type="paragraph" w:styleId="Subtitle">
    <w:name w:val="Subtitle"/>
    <w:basedOn w:val="Title"/>
    <w:next w:val="Normal"/>
    <w:link w:val="SubtitleChar"/>
    <w:uiPriority w:val="11"/>
    <w:qFormat/>
    <w:rsid w:val="009A7EA1"/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9A7EA1"/>
    <w:rPr>
      <w:rFonts w:ascii="Cambria Math" w:hAnsi="Cambria Math"/>
      <w:color w:val="991921" w:themeColor="accent1"/>
      <w:sz w:val="40"/>
    </w:rPr>
  </w:style>
  <w:style w:type="paragraph" w:styleId="Index1">
    <w:name w:val="index 1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A7EA1"/>
    <w:pPr>
      <w:tabs>
        <w:tab w:val="clear" w:pos="4320"/>
        <w:tab w:val="clear" w:pos="8640"/>
      </w:tabs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9A7EA1"/>
  </w:style>
  <w:style w:type="paragraph" w:styleId="TOC1">
    <w:name w:val="toc 1"/>
    <w:basedOn w:val="Normal"/>
    <w:next w:val="Normal"/>
    <w:autoRedefine/>
    <w:uiPriority w:val="39"/>
    <w:unhideWhenUsed/>
    <w:rsid w:val="002A4C90"/>
    <w:pPr>
      <w:tabs>
        <w:tab w:val="clear" w:pos="4320"/>
        <w:tab w:val="clear" w:pos="8640"/>
        <w:tab w:val="left" w:pos="720"/>
        <w:tab w:val="right" w:leader="dot" w:pos="900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A4C90"/>
    <w:pPr>
      <w:tabs>
        <w:tab w:val="clear" w:pos="4320"/>
        <w:tab w:val="clear" w:pos="8640"/>
        <w:tab w:val="left" w:pos="1200"/>
        <w:tab w:val="right" w:leader="dot" w:pos="9000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7EA1"/>
    <w:pPr>
      <w:tabs>
        <w:tab w:val="clear" w:pos="4320"/>
        <w:tab w:val="clear" w:pos="8640"/>
      </w:tabs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A4C90"/>
    <w:pPr>
      <w:tabs>
        <w:tab w:val="clear" w:pos="4320"/>
        <w:tab w:val="clear" w:pos="8640"/>
        <w:tab w:val="right" w:leader="dot" w:pos="9000"/>
      </w:tabs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A7EA1"/>
    <w:pPr>
      <w:tabs>
        <w:tab w:val="clear" w:pos="4320"/>
        <w:tab w:val="clear" w:pos="8640"/>
      </w:tabs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A7EA1"/>
    <w:pPr>
      <w:tabs>
        <w:tab w:val="clear" w:pos="4320"/>
        <w:tab w:val="clear" w:pos="8640"/>
      </w:tabs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A7EA1"/>
    <w:pPr>
      <w:tabs>
        <w:tab w:val="clear" w:pos="4320"/>
        <w:tab w:val="clear" w:pos="8640"/>
      </w:tabs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A7EA1"/>
    <w:pPr>
      <w:tabs>
        <w:tab w:val="clear" w:pos="4320"/>
        <w:tab w:val="clear" w:pos="8640"/>
      </w:tabs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A7EA1"/>
    <w:pPr>
      <w:tabs>
        <w:tab w:val="clear" w:pos="4320"/>
        <w:tab w:val="clear" w:pos="8640"/>
      </w:tabs>
      <w:ind w:left="1920"/>
    </w:pPr>
  </w:style>
  <w:style w:type="character" w:styleId="Hyperlink">
    <w:name w:val="Hyperlink"/>
    <w:basedOn w:val="DefaultParagraphFont"/>
    <w:uiPriority w:val="99"/>
    <w:unhideWhenUsed/>
    <w:rsid w:val="00636B3B"/>
    <w:rPr>
      <w:color w:val="0000FF" w:themeColor="hyperlink"/>
      <w:u w:val="single"/>
    </w:rPr>
  </w:style>
  <w:style w:type="paragraph" w:customStyle="1" w:styleId="para">
    <w:name w:val="para"/>
    <w:basedOn w:val="Normal"/>
    <w:rsid w:val="00846F39"/>
    <w:pPr>
      <w:tabs>
        <w:tab w:val="clear" w:pos="4320"/>
        <w:tab w:val="clear" w:pos="8640"/>
      </w:tabs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846F39"/>
  </w:style>
  <w:style w:type="character" w:customStyle="1" w:styleId="mo">
    <w:name w:val="mo"/>
    <w:basedOn w:val="DefaultParagraphFont"/>
    <w:rsid w:val="00846F39"/>
  </w:style>
  <w:style w:type="character" w:customStyle="1" w:styleId="apple-converted-space">
    <w:name w:val="apple-converted-space"/>
    <w:basedOn w:val="DefaultParagraphFont"/>
    <w:rsid w:val="007E0630"/>
  </w:style>
  <w:style w:type="character" w:customStyle="1" w:styleId="mn">
    <w:name w:val="mn"/>
    <w:basedOn w:val="DefaultParagraphFont"/>
    <w:rsid w:val="007E0630"/>
  </w:style>
  <w:style w:type="character" w:styleId="PlaceholderText">
    <w:name w:val="Placeholder Text"/>
    <w:basedOn w:val="DefaultParagraphFont"/>
    <w:uiPriority w:val="99"/>
    <w:semiHidden/>
    <w:rsid w:val="008612ED"/>
    <w:rPr>
      <w:color w:val="808080"/>
    </w:rPr>
  </w:style>
  <w:style w:type="paragraph" w:styleId="NoSpacing">
    <w:name w:val="No Spacing"/>
    <w:uiPriority w:val="1"/>
    <w:qFormat/>
    <w:rsid w:val="00607921"/>
    <w:pPr>
      <w:tabs>
        <w:tab w:val="center" w:pos="4320"/>
        <w:tab w:val="right" w:pos="8640"/>
      </w:tabs>
      <w:ind w:right="357"/>
      <w:jc w:val="both"/>
    </w:pPr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1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9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8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6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1.jpe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0.jpeg"/><Relationship Id="rId28" Type="http://schemas.openxmlformats.org/officeDocument/2006/relationships/header" Target="header4.xml"/><Relationship Id="rId10" Type="http://schemas.openxmlformats.org/officeDocument/2006/relationships/image" Target="media/image1.jpeg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22" Type="http://schemas.openxmlformats.org/officeDocument/2006/relationships/image" Target="media/image9.jpeg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Avanti\Module\M2%20-%20Functions%20v4.dotx" TargetMode="External"/></Relationships>
</file>

<file path=word/theme/theme1.xml><?xml version="1.0" encoding="utf-8"?>
<a:theme xmlns:a="http://schemas.openxmlformats.org/drawingml/2006/main" name="Avanti - Modul">
  <a:themeElements>
    <a:clrScheme name="Avanti 1">
      <a:dk1>
        <a:sysClr val="windowText" lastClr="000000"/>
      </a:dk1>
      <a:lt1>
        <a:sysClr val="window" lastClr="FFFFFF"/>
      </a:lt1>
      <a:dk2>
        <a:srgbClr val="C6C7C6"/>
      </a:dk2>
      <a:lt2>
        <a:srgbClr val="EEECE1"/>
      </a:lt2>
      <a:accent1>
        <a:srgbClr val="991921"/>
      </a:accent1>
      <a:accent2>
        <a:srgbClr val="EBB91E"/>
      </a:accent2>
      <a:accent3>
        <a:srgbClr val="5A5A59"/>
      </a:accent3>
      <a:accent4>
        <a:srgbClr val="141313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FC6085-6D07-4E42-A450-BB322252A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M2 - Functions v4</Template>
  <TotalTime>0</TotalTime>
  <Pages>23</Pages>
  <Words>4010</Words>
  <Characters>22863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asaxena@gmail.com</Company>
  <LinksUpToDate>false</LinksUpToDate>
  <CharactersWithSpaces>26820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2014-09-24T08:01:00Z</cp:lastPrinted>
  <dcterms:created xsi:type="dcterms:W3CDTF">2014-10-10T04:44:00Z</dcterms:created>
  <dcterms:modified xsi:type="dcterms:W3CDTF">2014-10-10T04:44:00Z</dcterms:modified>
</cp:coreProperties>
</file>